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BF2E"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5E92BF2F" w14:textId="479E31F5" w:rsidR="00D368AF" w:rsidRDefault="00BB193F" w:rsidP="00D368AF">
      <w:pPr>
        <w:pStyle w:val="TitleName"/>
        <w:rPr>
          <w:rFonts w:cs="Arial"/>
        </w:rPr>
      </w:pPr>
      <w:r>
        <w:rPr>
          <w:rFonts w:cs="Arial"/>
        </w:rPr>
        <w:t>Higher Diploma</w:t>
      </w:r>
      <w:r w:rsidR="00D368AF" w:rsidRPr="005A04A9">
        <w:rPr>
          <w:rFonts w:cs="Arial"/>
        </w:rPr>
        <w:t xml:space="preserve"> </w:t>
      </w:r>
      <w:r w:rsidR="001C3CC2">
        <w:rPr>
          <w:rFonts w:cs="Arial"/>
        </w:rPr>
        <w:t>in Computing</w:t>
      </w:r>
    </w:p>
    <w:p w14:paraId="1AEF706D" w14:textId="744B3E18" w:rsidR="00BB193F" w:rsidRPr="005A04A9" w:rsidRDefault="00BB193F" w:rsidP="00D368AF">
      <w:pPr>
        <w:pStyle w:val="TitleName"/>
        <w:rPr>
          <w:rFonts w:cs="Arial"/>
        </w:rPr>
      </w:pPr>
      <w:r>
        <w:rPr>
          <w:rFonts w:cs="Arial"/>
        </w:rPr>
        <w:t>Software Development</w:t>
      </w:r>
    </w:p>
    <w:p w14:paraId="5E92BF30" w14:textId="23F0E130" w:rsidR="00D368AF" w:rsidRPr="005A04A9" w:rsidRDefault="00D368AF" w:rsidP="00D368AF">
      <w:pPr>
        <w:pStyle w:val="TitleName"/>
        <w:rPr>
          <w:rFonts w:cs="Arial"/>
        </w:rPr>
      </w:pPr>
      <w:r w:rsidRPr="005A04A9">
        <w:rPr>
          <w:rFonts w:cs="Arial"/>
        </w:rPr>
        <w:t>20</w:t>
      </w:r>
      <w:r w:rsidR="003C4A34">
        <w:rPr>
          <w:rFonts w:cs="Arial"/>
        </w:rPr>
        <w:t>20/2021</w:t>
      </w:r>
    </w:p>
    <w:p w14:paraId="5E92BF31" w14:textId="77777777" w:rsidR="00D368AF" w:rsidRPr="005A04A9" w:rsidRDefault="00D368AF" w:rsidP="00D368AF">
      <w:pPr>
        <w:pStyle w:val="TitleName"/>
        <w:rPr>
          <w:rFonts w:cs="Arial"/>
        </w:rPr>
      </w:pPr>
    </w:p>
    <w:p w14:paraId="5E92BF32" w14:textId="77777777" w:rsidR="008D41B3" w:rsidRPr="005A04A9" w:rsidRDefault="008D41B3" w:rsidP="00D368AF">
      <w:pPr>
        <w:pStyle w:val="TitleName"/>
        <w:rPr>
          <w:rFonts w:cs="Arial"/>
        </w:rPr>
      </w:pPr>
    </w:p>
    <w:p w14:paraId="5E92BF33" w14:textId="3FBD1037" w:rsidR="00D368AF" w:rsidRPr="005A04A9" w:rsidRDefault="003C4A34" w:rsidP="00D368AF">
      <w:pPr>
        <w:pStyle w:val="TitleName"/>
        <w:rPr>
          <w:rFonts w:cs="Arial"/>
        </w:rPr>
      </w:pPr>
      <w:r>
        <w:rPr>
          <w:rFonts w:cs="Arial"/>
        </w:rPr>
        <w:t>Vanessa de Oliveira Lyra</w:t>
      </w:r>
    </w:p>
    <w:p w14:paraId="5E92BF34" w14:textId="4C1CF822" w:rsidR="00D368AF" w:rsidRPr="005A04A9" w:rsidRDefault="003C4A34" w:rsidP="00D368AF">
      <w:pPr>
        <w:pStyle w:val="TitleName"/>
        <w:rPr>
          <w:rFonts w:cs="Arial"/>
        </w:rPr>
      </w:pPr>
      <w:r>
        <w:rPr>
          <w:rFonts w:cs="Arial"/>
        </w:rPr>
        <w:t>X19234554</w:t>
      </w:r>
    </w:p>
    <w:p w14:paraId="5E92BF35" w14:textId="0E9D5ED0" w:rsidR="00D368AF" w:rsidRPr="005A04A9" w:rsidRDefault="003C4A34" w:rsidP="00D368AF">
      <w:pPr>
        <w:pStyle w:val="TitleName"/>
        <w:rPr>
          <w:rFonts w:cs="Arial"/>
        </w:rPr>
      </w:pPr>
      <w:r>
        <w:rPr>
          <w:rFonts w:cs="Arial"/>
        </w:rPr>
        <w:t>vanelyra@hotmail.com</w:t>
      </w:r>
    </w:p>
    <w:p w14:paraId="5E92BF36" w14:textId="77777777" w:rsidR="00D368AF" w:rsidRPr="005A04A9" w:rsidRDefault="00D368AF" w:rsidP="003A1449">
      <w:pPr>
        <w:rPr>
          <w:rFonts w:cs="Arial"/>
          <w:lang w:val="en-IE"/>
        </w:rPr>
      </w:pPr>
    </w:p>
    <w:p w14:paraId="5E92BF37" w14:textId="3B960E8E" w:rsidR="003A1449" w:rsidRPr="005A04A9" w:rsidRDefault="000538EB" w:rsidP="00D368AF">
      <w:pPr>
        <w:pStyle w:val="FullTitle"/>
        <w:rPr>
          <w:rFonts w:cs="Arial"/>
        </w:rPr>
      </w:pPr>
      <w:r>
        <w:rPr>
          <w:rFonts w:cs="Arial"/>
        </w:rPr>
        <w:t>EasyPub – Stock Management System</w:t>
      </w:r>
    </w:p>
    <w:p w14:paraId="5E92BF38" w14:textId="77777777" w:rsidR="00711796" w:rsidRPr="005A04A9" w:rsidRDefault="001C3CC2" w:rsidP="00711796">
      <w:pPr>
        <w:pStyle w:val="TitleName"/>
        <w:rPr>
          <w:rFonts w:cs="Arial"/>
        </w:rPr>
      </w:pPr>
      <w:r>
        <w:rPr>
          <w:rFonts w:cs="Arial"/>
        </w:rPr>
        <w:t>Technical Report</w:t>
      </w:r>
    </w:p>
    <w:p w14:paraId="5E92BF39" w14:textId="77777777" w:rsidR="00F91AED" w:rsidRDefault="00F91AED" w:rsidP="00F91AED">
      <w:pPr>
        <w:rPr>
          <w:lang w:val="en-IE"/>
        </w:rPr>
      </w:pPr>
    </w:p>
    <w:p w14:paraId="5E92BF3A" w14:textId="77777777" w:rsidR="00F91AED" w:rsidRDefault="00F91AED" w:rsidP="00F91AED">
      <w:pPr>
        <w:rPr>
          <w:lang w:val="en-IE"/>
        </w:rPr>
      </w:pPr>
    </w:p>
    <w:p w14:paraId="5E92BF3B" w14:textId="77777777" w:rsidR="00F91AED" w:rsidRDefault="00F91AED" w:rsidP="00F91AED">
      <w:pPr>
        <w:rPr>
          <w:lang w:val="en-IE"/>
        </w:rPr>
      </w:pPr>
    </w:p>
    <w:p w14:paraId="5E92BF3C" w14:textId="77777777" w:rsidR="00F91AED" w:rsidRDefault="00F91AED" w:rsidP="00F91AED">
      <w:pPr>
        <w:rPr>
          <w:lang w:val="en-IE"/>
        </w:rPr>
      </w:pPr>
    </w:p>
    <w:p w14:paraId="5E92BF3D" w14:textId="77777777" w:rsidR="00F91AED" w:rsidRDefault="00F91AED" w:rsidP="00F91AED">
      <w:pPr>
        <w:rPr>
          <w:lang w:val="en-IE"/>
        </w:rPr>
      </w:pPr>
    </w:p>
    <w:p w14:paraId="5E92BF3E" w14:textId="77777777" w:rsidR="00F91AED" w:rsidRDefault="00F91AED" w:rsidP="00F91AED">
      <w:pPr>
        <w:rPr>
          <w:lang w:val="en-IE"/>
        </w:rPr>
      </w:pPr>
    </w:p>
    <w:p w14:paraId="5E92BF3F" w14:textId="77777777" w:rsidR="00F91AED" w:rsidRDefault="00F91AED" w:rsidP="00F91AED">
      <w:pPr>
        <w:rPr>
          <w:lang w:val="en-IE"/>
        </w:rPr>
      </w:pPr>
    </w:p>
    <w:p w14:paraId="5E92BF40" w14:textId="77777777" w:rsidR="00F91AED" w:rsidRDefault="009D1E0C" w:rsidP="00F91AED">
      <w:pPr>
        <w:jc w:val="center"/>
        <w:rPr>
          <w:lang w:val="en-IE"/>
        </w:rPr>
      </w:pPr>
      <w:r>
        <w:rPr>
          <w:noProof/>
          <w:lang w:val="en-IE" w:eastAsia="en-IE"/>
        </w:rPr>
        <w:drawing>
          <wp:inline distT="0" distB="0" distL="0" distR="0" wp14:anchorId="5E92BFB9" wp14:editId="5E92BFBA">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5E92BF41" w14:textId="77777777"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14:paraId="5E92BF42"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5E92BF43" w14:textId="77777777" w:rsidR="00700CAD"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351559315" w:history="1">
        <w:r w:rsidR="00700CAD" w:rsidRPr="004E5174">
          <w:rPr>
            <w:rStyle w:val="Hyperlink"/>
            <w:noProof/>
            <w:lang w:val="en-IE"/>
          </w:rPr>
          <w:t>Executive Summary</w:t>
        </w:r>
        <w:r w:rsidR="00700CAD">
          <w:rPr>
            <w:noProof/>
            <w:webHidden/>
          </w:rPr>
          <w:tab/>
        </w:r>
        <w:r w:rsidR="00700CAD">
          <w:rPr>
            <w:noProof/>
            <w:webHidden/>
          </w:rPr>
          <w:fldChar w:fldCharType="begin"/>
        </w:r>
        <w:r w:rsidR="00700CAD">
          <w:rPr>
            <w:noProof/>
            <w:webHidden/>
          </w:rPr>
          <w:instrText xml:space="preserve"> PAGEREF _Toc351559315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4" w14:textId="77777777" w:rsidR="00700CAD" w:rsidRDefault="007F21D4">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51559316" w:history="1">
        <w:r w:rsidR="00700CAD" w:rsidRPr="004E5174">
          <w:rPr>
            <w:rStyle w:val="Hyperlink"/>
            <w:noProof/>
            <w:lang w:val="en-IE"/>
          </w:rPr>
          <w:t>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Introduction</w:t>
        </w:r>
        <w:r w:rsidR="00700CAD">
          <w:rPr>
            <w:noProof/>
            <w:webHidden/>
          </w:rPr>
          <w:tab/>
        </w:r>
        <w:r w:rsidR="00700CAD">
          <w:rPr>
            <w:noProof/>
            <w:webHidden/>
          </w:rPr>
          <w:fldChar w:fldCharType="begin"/>
        </w:r>
        <w:r w:rsidR="00700CAD">
          <w:rPr>
            <w:noProof/>
            <w:webHidden/>
          </w:rPr>
          <w:instrText xml:space="preserve"> PAGEREF _Toc351559316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5"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17" w:history="1">
        <w:r w:rsidR="00700CAD" w:rsidRPr="004E5174">
          <w:rPr>
            <w:rStyle w:val="Hyperlink"/>
            <w:noProof/>
            <w:lang w:val="en-IE"/>
          </w:rPr>
          <w:t>1.1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Background</w:t>
        </w:r>
        <w:r w:rsidR="00700CAD">
          <w:rPr>
            <w:noProof/>
            <w:webHidden/>
          </w:rPr>
          <w:tab/>
        </w:r>
        <w:r w:rsidR="00700CAD">
          <w:rPr>
            <w:noProof/>
            <w:webHidden/>
          </w:rPr>
          <w:fldChar w:fldCharType="begin"/>
        </w:r>
        <w:r w:rsidR="00700CAD">
          <w:rPr>
            <w:noProof/>
            <w:webHidden/>
          </w:rPr>
          <w:instrText xml:space="preserve"> PAGEREF _Toc351559317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6"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18" w:history="1">
        <w:r w:rsidR="00700CAD" w:rsidRPr="004E5174">
          <w:rPr>
            <w:rStyle w:val="Hyperlink"/>
            <w:noProof/>
            <w:lang w:val="en-IE"/>
          </w:rPr>
          <w:t>1.2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Aims</w:t>
        </w:r>
        <w:r w:rsidR="00700CAD">
          <w:rPr>
            <w:noProof/>
            <w:webHidden/>
          </w:rPr>
          <w:tab/>
        </w:r>
        <w:r w:rsidR="00700CAD">
          <w:rPr>
            <w:noProof/>
            <w:webHidden/>
          </w:rPr>
          <w:fldChar w:fldCharType="begin"/>
        </w:r>
        <w:r w:rsidR="00700CAD">
          <w:rPr>
            <w:noProof/>
            <w:webHidden/>
          </w:rPr>
          <w:instrText xml:space="preserve"> PAGEREF _Toc351559318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7"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19" w:history="1">
        <w:r w:rsidR="00700CAD" w:rsidRPr="004E5174">
          <w:rPr>
            <w:rStyle w:val="Hyperlink"/>
            <w:noProof/>
            <w:lang w:val="en-IE"/>
          </w:rPr>
          <w:t>1.3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Technologies</w:t>
        </w:r>
        <w:r w:rsidR="00700CAD">
          <w:rPr>
            <w:noProof/>
            <w:webHidden/>
          </w:rPr>
          <w:tab/>
        </w:r>
        <w:r w:rsidR="00700CAD">
          <w:rPr>
            <w:noProof/>
            <w:webHidden/>
          </w:rPr>
          <w:fldChar w:fldCharType="begin"/>
        </w:r>
        <w:r w:rsidR="00700CAD">
          <w:rPr>
            <w:noProof/>
            <w:webHidden/>
          </w:rPr>
          <w:instrText xml:space="preserve"> PAGEREF _Toc351559319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8"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20" w:history="1">
        <w:r w:rsidR="00700CAD" w:rsidRPr="004E5174">
          <w:rPr>
            <w:rStyle w:val="Hyperlink"/>
            <w:noProof/>
            <w:lang w:val="en-IE"/>
          </w:rPr>
          <w:t>1.4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Structure</w:t>
        </w:r>
        <w:r w:rsidR="00700CAD">
          <w:rPr>
            <w:noProof/>
            <w:webHidden/>
          </w:rPr>
          <w:tab/>
        </w:r>
        <w:r w:rsidR="00700CAD">
          <w:rPr>
            <w:noProof/>
            <w:webHidden/>
          </w:rPr>
          <w:fldChar w:fldCharType="begin"/>
        </w:r>
        <w:r w:rsidR="00700CAD">
          <w:rPr>
            <w:noProof/>
            <w:webHidden/>
          </w:rPr>
          <w:instrText xml:space="preserve"> PAGEREF _Toc351559320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9" w14:textId="77777777" w:rsidR="00700CAD" w:rsidRDefault="007F21D4" w:rsidP="00700CAD">
      <w:pPr>
        <w:pStyle w:val="TOC1"/>
        <w:tabs>
          <w:tab w:val="left" w:pos="440"/>
          <w:tab w:val="right" w:leader="dot" w:pos="8636"/>
        </w:tabs>
        <w:outlineLvl w:val="0"/>
        <w:rPr>
          <w:rFonts w:asciiTheme="minorHAnsi" w:eastAsiaTheme="minorEastAsia" w:hAnsiTheme="minorHAnsi" w:cstheme="minorBidi"/>
          <w:noProof/>
          <w:sz w:val="22"/>
          <w:szCs w:val="22"/>
          <w:lang w:val="en-IE" w:eastAsia="en-IE"/>
        </w:rPr>
      </w:pPr>
      <w:hyperlink w:anchor="_Toc351559321" w:history="1">
        <w:r w:rsidR="00700CAD" w:rsidRPr="004E5174">
          <w:rPr>
            <w:rStyle w:val="Hyperlink"/>
            <w:noProof/>
            <w:lang w:val="en-IE"/>
          </w:rPr>
          <w:t>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System</w:t>
        </w:r>
        <w:r w:rsidR="00700CAD">
          <w:rPr>
            <w:noProof/>
            <w:webHidden/>
          </w:rPr>
          <w:tab/>
        </w:r>
        <w:r w:rsidR="00700CAD">
          <w:rPr>
            <w:noProof/>
            <w:webHidden/>
          </w:rPr>
          <w:fldChar w:fldCharType="begin"/>
        </w:r>
        <w:r w:rsidR="00700CAD">
          <w:rPr>
            <w:noProof/>
            <w:webHidden/>
          </w:rPr>
          <w:instrText xml:space="preserve"> PAGEREF _Toc351559321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A"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22" w:history="1">
        <w:r w:rsidR="00700CAD" w:rsidRPr="004E5174">
          <w:rPr>
            <w:rStyle w:val="Hyperlink"/>
            <w:noProof/>
            <w:lang w:val="en-IE"/>
          </w:rPr>
          <w:t>2.1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Requirements</w:t>
        </w:r>
        <w:r w:rsidR="00700CAD">
          <w:rPr>
            <w:noProof/>
            <w:webHidden/>
          </w:rPr>
          <w:tab/>
        </w:r>
        <w:r w:rsidR="00700CAD">
          <w:rPr>
            <w:noProof/>
            <w:webHidden/>
          </w:rPr>
          <w:fldChar w:fldCharType="begin"/>
        </w:r>
        <w:r w:rsidR="00700CAD">
          <w:rPr>
            <w:noProof/>
            <w:webHidden/>
          </w:rPr>
          <w:instrText xml:space="preserve"> PAGEREF _Toc351559322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B" w14:textId="77777777" w:rsidR="00700CAD" w:rsidRDefault="007F21D4" w:rsidP="00700CAD">
      <w:pPr>
        <w:pStyle w:val="TOC3"/>
        <w:rPr>
          <w:noProof/>
        </w:rPr>
      </w:pPr>
      <w:hyperlink w:anchor="_Toc351559323" w:history="1">
        <w:r w:rsidR="00700CAD" w:rsidRPr="004E5174">
          <w:rPr>
            <w:rStyle w:val="Hyperlink"/>
            <w:noProof/>
            <w:lang w:val="en-IE"/>
          </w:rPr>
          <w:t>2.1.1</w:t>
        </w:r>
        <w:r w:rsidR="00700CAD">
          <w:rPr>
            <w:noProof/>
          </w:rPr>
          <w:tab/>
        </w:r>
        <w:r w:rsidR="00700CAD" w:rsidRPr="004E5174">
          <w:rPr>
            <w:rStyle w:val="Hyperlink"/>
            <w:noProof/>
            <w:lang w:val="en-IE"/>
          </w:rPr>
          <w:t>Functional requirements</w:t>
        </w:r>
        <w:r w:rsidR="00700CAD">
          <w:rPr>
            <w:noProof/>
            <w:webHidden/>
          </w:rPr>
          <w:tab/>
        </w:r>
        <w:r w:rsidR="00700CAD">
          <w:rPr>
            <w:noProof/>
            <w:webHidden/>
          </w:rPr>
          <w:fldChar w:fldCharType="begin"/>
        </w:r>
        <w:r w:rsidR="00700CAD">
          <w:rPr>
            <w:noProof/>
            <w:webHidden/>
          </w:rPr>
          <w:instrText xml:space="preserve"> PAGEREF _Toc351559323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C" w14:textId="77777777" w:rsidR="00700CAD" w:rsidRDefault="007F21D4" w:rsidP="00700CAD">
      <w:pPr>
        <w:pStyle w:val="TOC3"/>
        <w:rPr>
          <w:noProof/>
        </w:rPr>
      </w:pPr>
      <w:hyperlink w:anchor="_Toc351559324" w:history="1">
        <w:r w:rsidR="00700CAD" w:rsidRPr="004E5174">
          <w:rPr>
            <w:rStyle w:val="Hyperlink"/>
            <w:noProof/>
            <w:lang w:val="en-IE"/>
          </w:rPr>
          <w:t>2.1.2</w:t>
        </w:r>
        <w:r w:rsidR="00700CAD">
          <w:rPr>
            <w:noProof/>
          </w:rPr>
          <w:tab/>
        </w:r>
        <w:r w:rsidR="00700CAD" w:rsidRPr="004E5174">
          <w:rPr>
            <w:rStyle w:val="Hyperlink"/>
            <w:noProof/>
            <w:lang w:val="en-IE"/>
          </w:rPr>
          <w:t>Data requirements</w:t>
        </w:r>
        <w:r w:rsidR="00700CAD">
          <w:rPr>
            <w:noProof/>
            <w:webHidden/>
          </w:rPr>
          <w:tab/>
        </w:r>
        <w:r w:rsidR="00700CAD">
          <w:rPr>
            <w:noProof/>
            <w:webHidden/>
          </w:rPr>
          <w:fldChar w:fldCharType="begin"/>
        </w:r>
        <w:r w:rsidR="00700CAD">
          <w:rPr>
            <w:noProof/>
            <w:webHidden/>
          </w:rPr>
          <w:instrText xml:space="preserve"> PAGEREF _Toc351559324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D" w14:textId="77777777" w:rsidR="00700CAD" w:rsidRDefault="007F21D4" w:rsidP="00700CAD">
      <w:pPr>
        <w:pStyle w:val="TOC3"/>
        <w:rPr>
          <w:noProof/>
        </w:rPr>
      </w:pPr>
      <w:hyperlink w:anchor="_Toc351559325" w:history="1">
        <w:r w:rsidR="00700CAD" w:rsidRPr="004E5174">
          <w:rPr>
            <w:rStyle w:val="Hyperlink"/>
            <w:noProof/>
            <w:lang w:val="en-IE"/>
          </w:rPr>
          <w:t>2.1.3</w:t>
        </w:r>
        <w:r w:rsidR="00700CAD">
          <w:rPr>
            <w:noProof/>
          </w:rPr>
          <w:tab/>
        </w:r>
        <w:r w:rsidR="00700CAD" w:rsidRPr="004E5174">
          <w:rPr>
            <w:rStyle w:val="Hyperlink"/>
            <w:noProof/>
            <w:lang w:val="en-IE"/>
          </w:rPr>
          <w:t>User requirements</w:t>
        </w:r>
        <w:r w:rsidR="00700CAD">
          <w:rPr>
            <w:noProof/>
            <w:webHidden/>
          </w:rPr>
          <w:tab/>
        </w:r>
        <w:r w:rsidR="00700CAD">
          <w:rPr>
            <w:noProof/>
            <w:webHidden/>
          </w:rPr>
          <w:fldChar w:fldCharType="begin"/>
        </w:r>
        <w:r w:rsidR="00700CAD">
          <w:rPr>
            <w:noProof/>
            <w:webHidden/>
          </w:rPr>
          <w:instrText xml:space="preserve"> PAGEREF _Toc351559325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E" w14:textId="77777777" w:rsidR="00700CAD" w:rsidRDefault="007F21D4" w:rsidP="00700CAD">
      <w:pPr>
        <w:pStyle w:val="TOC3"/>
        <w:rPr>
          <w:noProof/>
        </w:rPr>
      </w:pPr>
      <w:hyperlink w:anchor="_Toc351559326" w:history="1">
        <w:r w:rsidR="00700CAD" w:rsidRPr="004E5174">
          <w:rPr>
            <w:rStyle w:val="Hyperlink"/>
            <w:noProof/>
            <w:lang w:val="en-IE"/>
          </w:rPr>
          <w:t>2.1.4</w:t>
        </w:r>
        <w:r w:rsidR="00700CAD">
          <w:rPr>
            <w:noProof/>
          </w:rPr>
          <w:tab/>
        </w:r>
        <w:r w:rsidR="00700CAD" w:rsidRPr="004E5174">
          <w:rPr>
            <w:rStyle w:val="Hyperlink"/>
            <w:noProof/>
            <w:lang w:val="en-IE"/>
          </w:rPr>
          <w:t>Environmental requirements</w:t>
        </w:r>
        <w:r w:rsidR="00700CAD">
          <w:rPr>
            <w:noProof/>
            <w:webHidden/>
          </w:rPr>
          <w:tab/>
        </w:r>
        <w:r w:rsidR="00700CAD">
          <w:rPr>
            <w:noProof/>
            <w:webHidden/>
          </w:rPr>
          <w:fldChar w:fldCharType="begin"/>
        </w:r>
        <w:r w:rsidR="00700CAD">
          <w:rPr>
            <w:noProof/>
            <w:webHidden/>
          </w:rPr>
          <w:instrText xml:space="preserve"> PAGEREF _Toc351559326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4F" w14:textId="77777777" w:rsidR="00700CAD" w:rsidRDefault="007F21D4" w:rsidP="00700CAD">
      <w:pPr>
        <w:pStyle w:val="TOC3"/>
        <w:rPr>
          <w:noProof/>
        </w:rPr>
      </w:pPr>
      <w:hyperlink w:anchor="_Toc351559327" w:history="1">
        <w:r w:rsidR="00700CAD" w:rsidRPr="004E5174">
          <w:rPr>
            <w:rStyle w:val="Hyperlink"/>
            <w:noProof/>
            <w:lang w:val="en-IE"/>
          </w:rPr>
          <w:t>2.1.5</w:t>
        </w:r>
        <w:r w:rsidR="00700CAD">
          <w:rPr>
            <w:noProof/>
          </w:rPr>
          <w:tab/>
        </w:r>
        <w:r w:rsidR="00700CAD" w:rsidRPr="004E5174">
          <w:rPr>
            <w:rStyle w:val="Hyperlink"/>
            <w:noProof/>
            <w:lang w:val="en-IE"/>
          </w:rPr>
          <w:t>Usability requirements</w:t>
        </w:r>
        <w:r w:rsidR="00700CAD">
          <w:rPr>
            <w:noProof/>
            <w:webHidden/>
          </w:rPr>
          <w:tab/>
        </w:r>
        <w:r w:rsidR="00700CAD">
          <w:rPr>
            <w:noProof/>
            <w:webHidden/>
          </w:rPr>
          <w:fldChar w:fldCharType="begin"/>
        </w:r>
        <w:r w:rsidR="00700CAD">
          <w:rPr>
            <w:noProof/>
            <w:webHidden/>
          </w:rPr>
          <w:instrText xml:space="preserve"> PAGEREF _Toc351559327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0"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28" w:history="1">
        <w:r w:rsidR="00700CAD" w:rsidRPr="004E5174">
          <w:rPr>
            <w:rStyle w:val="Hyperlink"/>
            <w:noProof/>
            <w:lang w:val="en-IE"/>
          </w:rPr>
          <w:t>2.2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Design and Architecture</w:t>
        </w:r>
        <w:r w:rsidR="00700CAD">
          <w:rPr>
            <w:noProof/>
            <w:webHidden/>
          </w:rPr>
          <w:tab/>
        </w:r>
        <w:r w:rsidR="00700CAD">
          <w:rPr>
            <w:noProof/>
            <w:webHidden/>
          </w:rPr>
          <w:fldChar w:fldCharType="begin"/>
        </w:r>
        <w:r w:rsidR="00700CAD">
          <w:rPr>
            <w:noProof/>
            <w:webHidden/>
          </w:rPr>
          <w:instrText xml:space="preserve"> PAGEREF _Toc351559328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1"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29" w:history="1">
        <w:r w:rsidR="00700CAD" w:rsidRPr="004E5174">
          <w:rPr>
            <w:rStyle w:val="Hyperlink"/>
            <w:noProof/>
            <w:lang w:val="en-IE"/>
          </w:rPr>
          <w:t>2.3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Implementation</w:t>
        </w:r>
        <w:r w:rsidR="00700CAD">
          <w:rPr>
            <w:noProof/>
            <w:webHidden/>
          </w:rPr>
          <w:tab/>
        </w:r>
        <w:r w:rsidR="00700CAD">
          <w:rPr>
            <w:noProof/>
            <w:webHidden/>
          </w:rPr>
          <w:fldChar w:fldCharType="begin"/>
        </w:r>
        <w:r w:rsidR="00700CAD">
          <w:rPr>
            <w:noProof/>
            <w:webHidden/>
          </w:rPr>
          <w:instrText xml:space="preserve"> PAGEREF _Toc351559329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2"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0" w:history="1">
        <w:r w:rsidR="00700CAD" w:rsidRPr="004E5174">
          <w:rPr>
            <w:rStyle w:val="Hyperlink"/>
            <w:noProof/>
            <w:lang w:val="en-IE"/>
          </w:rPr>
          <w:t>2.4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Testing</w:t>
        </w:r>
        <w:r w:rsidR="00700CAD">
          <w:rPr>
            <w:noProof/>
            <w:webHidden/>
          </w:rPr>
          <w:tab/>
        </w:r>
        <w:r w:rsidR="00700CAD">
          <w:rPr>
            <w:noProof/>
            <w:webHidden/>
          </w:rPr>
          <w:fldChar w:fldCharType="begin"/>
        </w:r>
        <w:r w:rsidR="00700CAD">
          <w:rPr>
            <w:noProof/>
            <w:webHidden/>
          </w:rPr>
          <w:instrText xml:space="preserve"> PAGEREF _Toc351559330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3"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1" w:history="1">
        <w:r w:rsidR="00700CAD" w:rsidRPr="004E5174">
          <w:rPr>
            <w:rStyle w:val="Hyperlink"/>
            <w:noProof/>
            <w:lang w:val="en-IE"/>
          </w:rPr>
          <w:t>2.5</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Graphical User Interface (GUI) Layout</w:t>
        </w:r>
        <w:r w:rsidR="00700CAD">
          <w:rPr>
            <w:noProof/>
            <w:webHidden/>
          </w:rPr>
          <w:tab/>
        </w:r>
        <w:r w:rsidR="00700CAD">
          <w:rPr>
            <w:noProof/>
            <w:webHidden/>
          </w:rPr>
          <w:fldChar w:fldCharType="begin"/>
        </w:r>
        <w:r w:rsidR="00700CAD">
          <w:rPr>
            <w:noProof/>
            <w:webHidden/>
          </w:rPr>
          <w:instrText xml:space="preserve"> PAGEREF _Toc351559331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4"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2" w:history="1">
        <w:r w:rsidR="00700CAD" w:rsidRPr="004E5174">
          <w:rPr>
            <w:rStyle w:val="Hyperlink"/>
            <w:noProof/>
            <w:lang w:val="en-IE"/>
          </w:rPr>
          <w:t>2.6</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Customer testing</w:t>
        </w:r>
        <w:r w:rsidR="00700CAD">
          <w:rPr>
            <w:noProof/>
            <w:webHidden/>
          </w:rPr>
          <w:tab/>
        </w:r>
        <w:r w:rsidR="00700CAD">
          <w:rPr>
            <w:noProof/>
            <w:webHidden/>
          </w:rPr>
          <w:fldChar w:fldCharType="begin"/>
        </w:r>
        <w:r w:rsidR="00700CAD">
          <w:rPr>
            <w:noProof/>
            <w:webHidden/>
          </w:rPr>
          <w:instrText xml:space="preserve"> PAGEREF _Toc351559332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5"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3" w:history="1">
        <w:r w:rsidR="00700CAD" w:rsidRPr="004E5174">
          <w:rPr>
            <w:rStyle w:val="Hyperlink"/>
            <w:noProof/>
            <w:lang w:val="en-IE"/>
          </w:rPr>
          <w:t>2.7</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Evaluation</w:t>
        </w:r>
        <w:r w:rsidR="00700CAD">
          <w:rPr>
            <w:noProof/>
            <w:webHidden/>
          </w:rPr>
          <w:tab/>
        </w:r>
        <w:r w:rsidR="00700CAD">
          <w:rPr>
            <w:noProof/>
            <w:webHidden/>
          </w:rPr>
          <w:fldChar w:fldCharType="begin"/>
        </w:r>
        <w:r w:rsidR="00700CAD">
          <w:rPr>
            <w:noProof/>
            <w:webHidden/>
          </w:rPr>
          <w:instrText xml:space="preserve"> PAGEREF _Toc351559333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6" w14:textId="77777777" w:rsidR="00700CAD" w:rsidRDefault="007F21D4">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4" w:history="1">
        <w:r w:rsidR="00700CAD" w:rsidRPr="004E5174">
          <w:rPr>
            <w:rStyle w:val="Hyperlink"/>
            <w:noProof/>
            <w:lang w:val="en-IE"/>
          </w:rPr>
          <w:t>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Conclusions</w:t>
        </w:r>
        <w:r w:rsidR="00700CAD">
          <w:rPr>
            <w:noProof/>
            <w:webHidden/>
          </w:rPr>
          <w:tab/>
        </w:r>
        <w:r w:rsidR="00700CAD">
          <w:rPr>
            <w:noProof/>
            <w:webHidden/>
          </w:rPr>
          <w:fldChar w:fldCharType="begin"/>
        </w:r>
        <w:r w:rsidR="00700CAD">
          <w:rPr>
            <w:noProof/>
            <w:webHidden/>
          </w:rPr>
          <w:instrText xml:space="preserve"> PAGEREF _Toc351559334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7" w14:textId="77777777" w:rsidR="00700CAD" w:rsidRDefault="007F21D4">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5" w:history="1">
        <w:r w:rsidR="00700CAD" w:rsidRPr="004E5174">
          <w:rPr>
            <w:rStyle w:val="Hyperlink"/>
            <w:noProof/>
            <w:lang w:val="en-IE"/>
          </w:rPr>
          <w:t>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Further development or research</w:t>
        </w:r>
        <w:r w:rsidR="00700CAD">
          <w:rPr>
            <w:noProof/>
            <w:webHidden/>
          </w:rPr>
          <w:tab/>
        </w:r>
        <w:r w:rsidR="00700CAD">
          <w:rPr>
            <w:noProof/>
            <w:webHidden/>
          </w:rPr>
          <w:fldChar w:fldCharType="begin"/>
        </w:r>
        <w:r w:rsidR="00700CAD">
          <w:rPr>
            <w:noProof/>
            <w:webHidden/>
          </w:rPr>
          <w:instrText xml:space="preserve"> PAGEREF _Toc351559335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8" w14:textId="77777777" w:rsidR="00700CAD" w:rsidRDefault="007F21D4">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6" w:history="1">
        <w:r w:rsidR="00700CAD" w:rsidRPr="004E5174">
          <w:rPr>
            <w:rStyle w:val="Hyperlink"/>
            <w:noProof/>
            <w:lang w:val="en-IE"/>
          </w:rPr>
          <w:t>5</w:t>
        </w:r>
        <w:r w:rsidR="00700CAD">
          <w:rPr>
            <w:rFonts w:asciiTheme="minorHAnsi" w:eastAsiaTheme="minorEastAsia" w:hAnsiTheme="minorHAnsi" w:cstheme="minorBidi"/>
            <w:noProof/>
            <w:sz w:val="22"/>
            <w:szCs w:val="22"/>
            <w:lang w:val="en-IE" w:eastAsia="en-IE"/>
          </w:rPr>
          <w:tab/>
        </w:r>
        <w:r w:rsidR="00700CAD" w:rsidRPr="004E5174">
          <w:rPr>
            <w:rStyle w:val="Hyperlink"/>
            <w:noProof/>
          </w:rPr>
          <w:t>References</w:t>
        </w:r>
        <w:r w:rsidR="00700CAD">
          <w:rPr>
            <w:noProof/>
            <w:webHidden/>
          </w:rPr>
          <w:tab/>
        </w:r>
        <w:r w:rsidR="00700CAD">
          <w:rPr>
            <w:noProof/>
            <w:webHidden/>
          </w:rPr>
          <w:fldChar w:fldCharType="begin"/>
        </w:r>
        <w:r w:rsidR="00700CAD">
          <w:rPr>
            <w:noProof/>
            <w:webHidden/>
          </w:rPr>
          <w:instrText xml:space="preserve"> PAGEREF _Toc351559336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9" w14:textId="77777777" w:rsidR="00700CAD" w:rsidRDefault="007F21D4">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7" w:history="1">
        <w:r w:rsidR="00700CAD" w:rsidRPr="004E5174">
          <w:rPr>
            <w:rStyle w:val="Hyperlink"/>
            <w:noProof/>
            <w:lang w:val="en-IE"/>
          </w:rPr>
          <w:t>6</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Appendix</w:t>
        </w:r>
        <w:r w:rsidR="00700CAD">
          <w:rPr>
            <w:noProof/>
            <w:webHidden/>
          </w:rPr>
          <w:tab/>
        </w:r>
        <w:r w:rsidR="00700CAD">
          <w:rPr>
            <w:noProof/>
            <w:webHidden/>
          </w:rPr>
          <w:fldChar w:fldCharType="begin"/>
        </w:r>
        <w:r w:rsidR="00700CAD">
          <w:rPr>
            <w:noProof/>
            <w:webHidden/>
          </w:rPr>
          <w:instrText xml:space="preserve"> PAGEREF _Toc351559337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A"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8" w:history="1">
        <w:r w:rsidR="00700CAD" w:rsidRPr="004E5174">
          <w:rPr>
            <w:rStyle w:val="Hyperlink"/>
            <w:noProof/>
            <w:lang w:val="en-IE"/>
          </w:rPr>
          <w:t>6.1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Project Proposal</w:t>
        </w:r>
        <w:r w:rsidR="00700CAD">
          <w:rPr>
            <w:noProof/>
            <w:webHidden/>
          </w:rPr>
          <w:tab/>
        </w:r>
        <w:r w:rsidR="00700CAD">
          <w:rPr>
            <w:noProof/>
            <w:webHidden/>
          </w:rPr>
          <w:fldChar w:fldCharType="begin"/>
        </w:r>
        <w:r w:rsidR="00700CAD">
          <w:rPr>
            <w:noProof/>
            <w:webHidden/>
          </w:rPr>
          <w:instrText xml:space="preserve"> PAGEREF _Toc351559338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B"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39" w:history="1">
        <w:r w:rsidR="00700CAD" w:rsidRPr="004E5174">
          <w:rPr>
            <w:rStyle w:val="Hyperlink"/>
            <w:noProof/>
            <w:lang w:val="en-IE"/>
          </w:rPr>
          <w:t>6.2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Project Plan</w:t>
        </w:r>
        <w:r w:rsidR="00700CAD">
          <w:rPr>
            <w:noProof/>
            <w:webHidden/>
          </w:rPr>
          <w:tab/>
        </w:r>
        <w:r w:rsidR="00700CAD">
          <w:rPr>
            <w:noProof/>
            <w:webHidden/>
          </w:rPr>
          <w:fldChar w:fldCharType="begin"/>
        </w:r>
        <w:r w:rsidR="00700CAD">
          <w:rPr>
            <w:noProof/>
            <w:webHidden/>
          </w:rPr>
          <w:instrText xml:space="preserve"> PAGEREF _Toc351559339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C"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40" w:history="1">
        <w:r w:rsidR="00700CAD" w:rsidRPr="004E5174">
          <w:rPr>
            <w:rStyle w:val="Hyperlink"/>
            <w:noProof/>
            <w:lang w:val="en-IE"/>
          </w:rPr>
          <w:t>6.3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Requirement Specification</w:t>
        </w:r>
        <w:r w:rsidR="00700CAD">
          <w:rPr>
            <w:noProof/>
            <w:webHidden/>
          </w:rPr>
          <w:tab/>
        </w:r>
        <w:r w:rsidR="00700CAD">
          <w:rPr>
            <w:noProof/>
            <w:webHidden/>
          </w:rPr>
          <w:fldChar w:fldCharType="begin"/>
        </w:r>
        <w:r w:rsidR="00700CAD">
          <w:rPr>
            <w:noProof/>
            <w:webHidden/>
          </w:rPr>
          <w:instrText xml:space="preserve"> PAGEREF _Toc351559340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D"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41" w:history="1">
        <w:r w:rsidR="00700CAD" w:rsidRPr="004E5174">
          <w:rPr>
            <w:rStyle w:val="Hyperlink"/>
            <w:noProof/>
            <w:lang w:val="en-IE"/>
          </w:rPr>
          <w:t>6.4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Monthly Journal</w:t>
        </w:r>
        <w:r w:rsidR="00700CAD">
          <w:rPr>
            <w:noProof/>
            <w:webHidden/>
          </w:rPr>
          <w:tab/>
        </w:r>
        <w:r w:rsidR="00700CAD">
          <w:rPr>
            <w:noProof/>
            <w:webHidden/>
          </w:rPr>
          <w:fldChar w:fldCharType="begin"/>
        </w:r>
        <w:r w:rsidR="00700CAD">
          <w:rPr>
            <w:noProof/>
            <w:webHidden/>
          </w:rPr>
          <w:instrText xml:space="preserve"> PAGEREF _Toc351559341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E" w14:textId="77777777" w:rsidR="00700CAD" w:rsidRDefault="007F21D4" w:rsidP="00700CAD">
      <w:pPr>
        <w:pStyle w:val="TOC2"/>
        <w:rPr>
          <w:rFonts w:asciiTheme="minorHAnsi" w:eastAsiaTheme="minorEastAsia" w:hAnsiTheme="minorHAnsi" w:cstheme="minorBidi"/>
          <w:noProof/>
          <w:sz w:val="22"/>
          <w:szCs w:val="22"/>
          <w:lang w:val="en-IE" w:eastAsia="en-IE"/>
        </w:rPr>
      </w:pPr>
      <w:hyperlink w:anchor="_Toc351559342" w:history="1">
        <w:r w:rsidR="00700CAD" w:rsidRPr="004E5174">
          <w:rPr>
            <w:rStyle w:val="Hyperlink"/>
            <w:noProof/>
            <w:lang w:val="en-IE"/>
          </w:rPr>
          <w:t>6.5</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Other Material Used</w:t>
        </w:r>
        <w:r w:rsidR="00700CAD">
          <w:rPr>
            <w:noProof/>
            <w:webHidden/>
          </w:rPr>
          <w:tab/>
        </w:r>
        <w:r w:rsidR="00700CAD">
          <w:rPr>
            <w:noProof/>
            <w:webHidden/>
          </w:rPr>
          <w:fldChar w:fldCharType="begin"/>
        </w:r>
        <w:r w:rsidR="00700CAD">
          <w:rPr>
            <w:noProof/>
            <w:webHidden/>
          </w:rPr>
          <w:instrText xml:space="preserve"> PAGEREF _Toc351559342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E92BF5F" w14:textId="77777777" w:rsidR="001D40D1" w:rsidRDefault="00F91AED" w:rsidP="001D40D1">
      <w:pPr>
        <w:pStyle w:val="Heading1"/>
        <w:numPr>
          <w:ilvl w:val="0"/>
          <w:numId w:val="0"/>
        </w:numPr>
        <w:rPr>
          <w:lang w:val="en-IE"/>
        </w:rPr>
      </w:pPr>
      <w:r>
        <w:rPr>
          <w:lang w:val="en-IE"/>
        </w:rPr>
        <w:lastRenderedPageBreak/>
        <w:fldChar w:fldCharType="end"/>
      </w:r>
      <w:bookmarkStart w:id="0" w:name="_Toc351559315"/>
      <w:r w:rsidR="009D1E0C" w:rsidRPr="009D1E0C">
        <w:rPr>
          <w:lang w:val="en-IE"/>
        </w:rPr>
        <w:t>Executive Summ</w:t>
      </w:r>
      <w:r w:rsidR="009D1E0C">
        <w:rPr>
          <w:lang w:val="en-IE"/>
        </w:rPr>
        <w:t>ary</w:t>
      </w:r>
      <w:bookmarkEnd w:id="0"/>
    </w:p>
    <w:p w14:paraId="2B9B95DD" w14:textId="47B2ECC8" w:rsidR="00C40A76" w:rsidRDefault="00301849" w:rsidP="00083A0F">
      <w:pPr>
        <w:rPr>
          <w:lang w:val="en-IE"/>
        </w:rPr>
      </w:pPr>
      <w:r>
        <w:rPr>
          <w:lang w:val="en-IE"/>
        </w:rPr>
        <w:t>The main</w:t>
      </w:r>
      <w:r w:rsidR="00361124">
        <w:rPr>
          <w:lang w:val="en-IE"/>
        </w:rPr>
        <w:t xml:space="preserve"> object of this project is to develop </w:t>
      </w:r>
      <w:r w:rsidR="005E44D2">
        <w:rPr>
          <w:lang w:val="en-IE"/>
        </w:rPr>
        <w:t>an</w:t>
      </w:r>
      <w:r w:rsidR="00361124">
        <w:rPr>
          <w:lang w:val="en-IE"/>
        </w:rPr>
        <w:t xml:space="preserve"> application</w:t>
      </w:r>
      <w:r w:rsidR="005E44D2">
        <w:rPr>
          <w:lang w:val="en-IE"/>
        </w:rPr>
        <w:t xml:space="preserve"> aiming  </w:t>
      </w:r>
      <w:r w:rsidR="003C7D4E">
        <w:rPr>
          <w:lang w:val="en-IE"/>
        </w:rPr>
        <w:t xml:space="preserve"> independent or small chain pubs</w:t>
      </w:r>
      <w:r w:rsidR="00A3153A">
        <w:rPr>
          <w:lang w:val="en-IE"/>
        </w:rPr>
        <w:t>.</w:t>
      </w:r>
      <w:r w:rsidR="00985484">
        <w:rPr>
          <w:lang w:val="en-IE"/>
        </w:rPr>
        <w:t xml:space="preserve"> The  program allows the users to record sales</w:t>
      </w:r>
      <w:r w:rsidR="00D06C37">
        <w:rPr>
          <w:lang w:val="en-IE"/>
        </w:rPr>
        <w:t>, print receipt</w:t>
      </w:r>
      <w:r w:rsidR="00875C45">
        <w:rPr>
          <w:lang w:val="en-IE"/>
        </w:rPr>
        <w:t>s</w:t>
      </w:r>
      <w:r w:rsidR="00D06C37">
        <w:rPr>
          <w:lang w:val="en-IE"/>
        </w:rPr>
        <w:t xml:space="preserve"> for custome</w:t>
      </w:r>
      <w:r w:rsidR="00E838C1">
        <w:rPr>
          <w:lang w:val="en-IE"/>
        </w:rPr>
        <w:t>r</w:t>
      </w:r>
      <w:r w:rsidR="00D06C37">
        <w:rPr>
          <w:lang w:val="en-IE"/>
        </w:rPr>
        <w:t>s, manage users,</w:t>
      </w:r>
      <w:r w:rsidR="00CC688D">
        <w:rPr>
          <w:lang w:val="en-IE"/>
        </w:rPr>
        <w:t xml:space="preserve"> manage</w:t>
      </w:r>
      <w:r w:rsidR="00D06C37">
        <w:rPr>
          <w:lang w:val="en-IE"/>
        </w:rPr>
        <w:t xml:space="preserve"> supplier</w:t>
      </w:r>
      <w:r w:rsidR="00B4372B">
        <w:rPr>
          <w:lang w:val="en-IE"/>
        </w:rPr>
        <w:t>s</w:t>
      </w:r>
      <w:r w:rsidR="00E838C1">
        <w:rPr>
          <w:lang w:val="en-IE"/>
        </w:rPr>
        <w:t xml:space="preserve"> and product</w:t>
      </w:r>
      <w:r w:rsidR="00B4372B">
        <w:rPr>
          <w:lang w:val="en-IE"/>
        </w:rPr>
        <w:t xml:space="preserve">s </w:t>
      </w:r>
      <w:r w:rsidR="00B345DA">
        <w:rPr>
          <w:lang w:val="en-IE"/>
        </w:rPr>
        <w:t>by</w:t>
      </w:r>
      <w:r w:rsidR="008C242A">
        <w:rPr>
          <w:lang w:val="en-IE"/>
        </w:rPr>
        <w:t xml:space="preserve"> adding new, editing or deleting</w:t>
      </w:r>
      <w:r w:rsidR="00B767F9">
        <w:rPr>
          <w:lang w:val="en-IE"/>
        </w:rPr>
        <w:t xml:space="preserve"> them, </w:t>
      </w:r>
      <w:r w:rsidR="00B4372B">
        <w:rPr>
          <w:lang w:val="en-IE"/>
        </w:rPr>
        <w:t>record</w:t>
      </w:r>
      <w:r w:rsidR="001533FB">
        <w:rPr>
          <w:lang w:val="en-IE"/>
        </w:rPr>
        <w:t xml:space="preserve"> </w:t>
      </w:r>
      <w:r w:rsidR="00B4372B">
        <w:rPr>
          <w:lang w:val="en-IE"/>
        </w:rPr>
        <w:t xml:space="preserve">goods receipt, </w:t>
      </w:r>
      <w:r w:rsidR="009F11BD">
        <w:rPr>
          <w:lang w:val="en-IE"/>
        </w:rPr>
        <w:t>waste products</w:t>
      </w:r>
      <w:r w:rsidR="00B167AA">
        <w:rPr>
          <w:lang w:val="en-IE"/>
        </w:rPr>
        <w:t xml:space="preserve"> or returned items.</w:t>
      </w:r>
      <w:r w:rsidR="008B51E6" w:rsidRPr="008B51E6">
        <w:rPr>
          <w:lang w:val="en-IE"/>
        </w:rPr>
        <w:t xml:space="preserve"> </w:t>
      </w:r>
      <w:r w:rsidR="008B51E6">
        <w:rPr>
          <w:lang w:val="en-IE"/>
        </w:rPr>
        <w:t>The  system also allows  the customer to generate sales and stock reports, the reports can be displayed on screen   or exported to excel</w:t>
      </w:r>
      <w:r w:rsidR="009518F7">
        <w:rPr>
          <w:lang w:val="en-IE"/>
        </w:rPr>
        <w:t>.</w:t>
      </w:r>
    </w:p>
    <w:p w14:paraId="004EB881" w14:textId="1EEC1A98" w:rsidR="00A517B8" w:rsidRDefault="009518F7" w:rsidP="00083A0F">
      <w:pPr>
        <w:rPr>
          <w:lang w:val="en-IE"/>
        </w:rPr>
      </w:pPr>
      <w:r>
        <w:rPr>
          <w:lang w:val="en-IE"/>
        </w:rPr>
        <w:t>U</w:t>
      </w:r>
      <w:r w:rsidR="003C59EB">
        <w:rPr>
          <w:lang w:val="en-IE"/>
        </w:rPr>
        <w:t xml:space="preserve">sers are </w:t>
      </w:r>
      <w:r w:rsidR="00133C8D">
        <w:rPr>
          <w:lang w:val="en-IE"/>
        </w:rPr>
        <w:t>divided</w:t>
      </w:r>
      <w:r w:rsidR="003C59EB">
        <w:rPr>
          <w:lang w:val="en-IE"/>
        </w:rPr>
        <w:t xml:space="preserve"> in two categories: user and admin</w:t>
      </w:r>
      <w:r w:rsidR="00972311">
        <w:rPr>
          <w:lang w:val="en-IE"/>
        </w:rPr>
        <w:t xml:space="preserve">. </w:t>
      </w:r>
      <w:r w:rsidR="00BF1062">
        <w:rPr>
          <w:lang w:val="en-IE"/>
        </w:rPr>
        <w:t xml:space="preserve">The group </w:t>
      </w:r>
      <w:r w:rsidR="001029E2">
        <w:rPr>
          <w:lang w:val="en-IE"/>
        </w:rPr>
        <w:t>defined as “user” has access to the point of sale</w:t>
      </w:r>
      <w:r w:rsidR="009315CB">
        <w:rPr>
          <w:lang w:val="en-IE"/>
        </w:rPr>
        <w:t xml:space="preserve">s </w:t>
      </w:r>
      <w:r w:rsidR="00B20A21">
        <w:rPr>
          <w:lang w:val="en-IE"/>
        </w:rPr>
        <w:t xml:space="preserve">area </w:t>
      </w:r>
      <w:r w:rsidR="001F796F">
        <w:rPr>
          <w:lang w:val="en-IE"/>
        </w:rPr>
        <w:t xml:space="preserve">only and the “admin” </w:t>
      </w:r>
      <w:r w:rsidR="008A04F8">
        <w:rPr>
          <w:lang w:val="en-IE"/>
        </w:rPr>
        <w:t>group has total access to the  application</w:t>
      </w:r>
      <w:r w:rsidR="00ED107F">
        <w:rPr>
          <w:lang w:val="en-IE"/>
        </w:rPr>
        <w:t>, th</w:t>
      </w:r>
      <w:r w:rsidR="00FE0585">
        <w:rPr>
          <w:lang w:val="en-IE"/>
        </w:rPr>
        <w:t>is feature is determined by the “admin</w:t>
      </w:r>
      <w:r w:rsidR="00D53B16">
        <w:rPr>
          <w:lang w:val="en-IE"/>
        </w:rPr>
        <w:t>” when creating the new user.</w:t>
      </w:r>
    </w:p>
    <w:p w14:paraId="549D0D04" w14:textId="105090C5" w:rsidR="00D53B16" w:rsidRDefault="003E79AD" w:rsidP="00083A0F">
      <w:pPr>
        <w:rPr>
          <w:lang w:val="en-IE"/>
        </w:rPr>
      </w:pPr>
      <w:r>
        <w:rPr>
          <w:lang w:val="en-IE"/>
        </w:rPr>
        <w:t>In case someone forgets its password or simply needs to change it</w:t>
      </w:r>
      <w:r w:rsidR="00A51521">
        <w:rPr>
          <w:lang w:val="en-IE"/>
        </w:rPr>
        <w:t>,</w:t>
      </w:r>
      <w:r w:rsidR="000C1E8E">
        <w:rPr>
          <w:lang w:val="en-IE"/>
        </w:rPr>
        <w:t xml:space="preserve"> it can be done via </w:t>
      </w:r>
      <w:r w:rsidR="00B20A21">
        <w:rPr>
          <w:lang w:val="en-IE"/>
        </w:rPr>
        <w:t>the forgot password link in the login area</w:t>
      </w:r>
      <w:r w:rsidR="006263B0">
        <w:rPr>
          <w:lang w:val="en-IE"/>
        </w:rPr>
        <w:t>.</w:t>
      </w:r>
    </w:p>
    <w:p w14:paraId="5E92BF62" w14:textId="3376E802" w:rsidR="00011932" w:rsidRPr="00A9161A" w:rsidRDefault="00011932" w:rsidP="00A9161A">
      <w:pPr>
        <w:pStyle w:val="Heading1"/>
        <w:rPr>
          <w:sz w:val="24"/>
          <w:szCs w:val="24"/>
          <w:lang w:val="en-IE"/>
        </w:rPr>
      </w:pPr>
      <w:bookmarkStart w:id="1" w:name="_Toc351559316"/>
      <w:r w:rsidRPr="00A9161A">
        <w:rPr>
          <w:sz w:val="24"/>
          <w:szCs w:val="24"/>
          <w:lang w:val="en-IE"/>
        </w:rPr>
        <w:lastRenderedPageBreak/>
        <w:t>Introduction</w:t>
      </w:r>
      <w:bookmarkEnd w:id="1"/>
    </w:p>
    <w:p w14:paraId="73AF5310" w14:textId="06C1465B" w:rsidR="00B234E5" w:rsidRDefault="00B234E5" w:rsidP="00A9161A">
      <w:pPr>
        <w:pStyle w:val="Heading2"/>
        <w:rPr>
          <w:sz w:val="24"/>
          <w:szCs w:val="24"/>
          <w:lang w:val="en-IE"/>
        </w:rPr>
      </w:pPr>
      <w:r w:rsidRPr="00A9161A">
        <w:rPr>
          <w:sz w:val="24"/>
          <w:szCs w:val="24"/>
          <w:lang w:val="en-IE"/>
        </w:rPr>
        <w:t>Background</w:t>
      </w:r>
    </w:p>
    <w:p w14:paraId="380F980B" w14:textId="77777777" w:rsidR="007B32E7" w:rsidRDefault="007B32E7" w:rsidP="007B32E7">
      <w:pPr>
        <w:pStyle w:val="Heading2"/>
        <w:shd w:val="clear" w:color="auto" w:fill="FFFFFF"/>
        <w:spacing w:before="900" w:after="300" w:line="281" w:lineRule="atLeast"/>
        <w:rPr>
          <w:color w:val="000000"/>
          <w:sz w:val="45"/>
          <w:szCs w:val="45"/>
          <w:lang w:val="en-IE" w:eastAsia="en-IE"/>
        </w:rPr>
      </w:pPr>
      <w:r>
        <w:rPr>
          <w:color w:val="000000"/>
          <w:sz w:val="45"/>
          <w:szCs w:val="45"/>
        </w:rPr>
        <w:t>What Is an Inventory Management System</w:t>
      </w:r>
    </w:p>
    <w:p w14:paraId="3FB4CBA7" w14:textId="4C10FAC1" w:rsidR="007B32E7" w:rsidRPr="007B32E7" w:rsidRDefault="007B32E7" w:rsidP="007B32E7">
      <w:pPr>
        <w:rPr>
          <w:lang w:val="en-IE"/>
        </w:rPr>
      </w:pPr>
      <w:r>
        <w:rPr>
          <w:lang w:val="en-IE"/>
        </w:rPr>
        <w:t>importance</w:t>
      </w:r>
    </w:p>
    <w:p w14:paraId="0FFF6847" w14:textId="221FD7BC" w:rsidR="00214135" w:rsidRPr="00A9161A" w:rsidRDefault="00556CF1" w:rsidP="00A9161A">
      <w:pPr>
        <w:pStyle w:val="NormalWeb"/>
        <w:shd w:val="clear" w:color="auto" w:fill="FFFFFF"/>
        <w:spacing w:before="0" w:beforeAutospacing="0" w:after="0" w:afterAutospacing="0" w:line="360" w:lineRule="auto"/>
        <w:jc w:val="both"/>
        <w:textAlignment w:val="baseline"/>
        <w:rPr>
          <w:rFonts w:ascii="Arial" w:hAnsi="Arial" w:cs="Arial"/>
        </w:rPr>
      </w:pPr>
      <w:bookmarkStart w:id="2" w:name="_Toc351559318"/>
      <w:r w:rsidRPr="00A9161A">
        <w:rPr>
          <w:rFonts w:ascii="Arial" w:hAnsi="Arial" w:cs="Arial"/>
        </w:rPr>
        <w:t xml:space="preserve">Inventory Management is of great importance for companies, no matter how </w:t>
      </w:r>
      <w:r w:rsidR="00290B4F" w:rsidRPr="00A9161A">
        <w:rPr>
          <w:rFonts w:ascii="Arial" w:hAnsi="Arial" w:cs="Arial"/>
        </w:rPr>
        <w:t>small they ar</w:t>
      </w:r>
      <w:r w:rsidR="000079DF" w:rsidRPr="00A9161A">
        <w:rPr>
          <w:rFonts w:ascii="Arial" w:hAnsi="Arial" w:cs="Arial"/>
        </w:rPr>
        <w:t>e, i</w:t>
      </w:r>
      <w:r w:rsidR="00290B4F" w:rsidRPr="00A9161A">
        <w:rPr>
          <w:rFonts w:ascii="Arial" w:hAnsi="Arial" w:cs="Arial"/>
        </w:rPr>
        <w:t>t</w:t>
      </w:r>
      <w:r w:rsidR="00957EF5" w:rsidRPr="00A9161A">
        <w:rPr>
          <w:rFonts w:ascii="Arial" w:hAnsi="Arial" w:cs="Arial"/>
        </w:rPr>
        <w:t xml:space="preserve"> </w:t>
      </w:r>
      <w:r w:rsidR="00290B4F" w:rsidRPr="00A9161A">
        <w:rPr>
          <w:rFonts w:ascii="Arial" w:hAnsi="Arial" w:cs="Arial"/>
        </w:rPr>
        <w:t xml:space="preserve"> is one of the keys to</w:t>
      </w:r>
      <w:r w:rsidR="00F76622" w:rsidRPr="00A9161A">
        <w:rPr>
          <w:rFonts w:ascii="Arial" w:hAnsi="Arial" w:cs="Arial"/>
        </w:rPr>
        <w:t xml:space="preserve"> a</w:t>
      </w:r>
      <w:r w:rsidR="00290B4F" w:rsidRPr="00A9161A">
        <w:rPr>
          <w:rFonts w:ascii="Arial" w:hAnsi="Arial" w:cs="Arial"/>
        </w:rPr>
        <w:t xml:space="preserve"> </w:t>
      </w:r>
      <w:r w:rsidR="00234F6A" w:rsidRPr="00A9161A">
        <w:rPr>
          <w:rFonts w:ascii="Arial" w:hAnsi="Arial" w:cs="Arial"/>
        </w:rPr>
        <w:t>successful</w:t>
      </w:r>
      <w:r w:rsidR="000079DF" w:rsidRPr="00A9161A">
        <w:rPr>
          <w:rFonts w:ascii="Arial" w:hAnsi="Arial" w:cs="Arial"/>
        </w:rPr>
        <w:t xml:space="preserve"> business</w:t>
      </w:r>
      <w:r w:rsidR="003B70CC" w:rsidRPr="00A9161A">
        <w:rPr>
          <w:rFonts w:ascii="Arial" w:hAnsi="Arial" w:cs="Arial"/>
        </w:rPr>
        <w:t xml:space="preserve">, </w:t>
      </w:r>
      <w:r w:rsidR="00E97310" w:rsidRPr="00A9161A">
        <w:rPr>
          <w:rFonts w:ascii="Arial" w:hAnsi="Arial" w:cs="Arial"/>
        </w:rPr>
        <w:t xml:space="preserve">although </w:t>
      </w:r>
      <w:r w:rsidR="00260F01" w:rsidRPr="00A9161A">
        <w:rPr>
          <w:rFonts w:ascii="Arial" w:hAnsi="Arial" w:cs="Arial"/>
        </w:rPr>
        <w:t>it is not an easy task</w:t>
      </w:r>
      <w:r w:rsidR="00E22A81" w:rsidRPr="00A9161A">
        <w:rPr>
          <w:rFonts w:ascii="Arial" w:hAnsi="Arial" w:cs="Arial"/>
        </w:rPr>
        <w:t xml:space="preserve"> </w:t>
      </w:r>
      <w:r w:rsidR="00AA174C" w:rsidRPr="00A9161A">
        <w:rPr>
          <w:rFonts w:ascii="Arial" w:hAnsi="Arial" w:cs="Arial"/>
        </w:rPr>
        <w:t>it</w:t>
      </w:r>
      <w:r w:rsidR="00475EC4" w:rsidRPr="00A9161A">
        <w:rPr>
          <w:rFonts w:ascii="Arial" w:hAnsi="Arial" w:cs="Arial"/>
        </w:rPr>
        <w:t xml:space="preserve"> </w:t>
      </w:r>
      <w:r w:rsidR="00AA174C" w:rsidRPr="00A9161A">
        <w:rPr>
          <w:rFonts w:ascii="Arial" w:hAnsi="Arial" w:cs="Arial"/>
        </w:rPr>
        <w:t>“</w:t>
      </w:r>
      <w:r w:rsidR="00475EC4" w:rsidRPr="00A9161A">
        <w:rPr>
          <w:rFonts w:ascii="Arial" w:hAnsi="Arial" w:cs="Arial"/>
        </w:rPr>
        <w:t>can be a complex task for any business to master. Trying to optimise inventory stock levels can seem like an endless battle. Sometimes you end up with too much or too little. This trial and error saga continues for businesses who don’t have the right inventory management systems in place.</w:t>
      </w:r>
      <w:r w:rsidR="00E97310" w:rsidRPr="00A9161A">
        <w:rPr>
          <w:rFonts w:ascii="Arial" w:hAnsi="Arial" w:cs="Arial"/>
        </w:rPr>
        <w:t xml:space="preserve"> </w:t>
      </w:r>
      <w:r w:rsidR="00475EC4" w:rsidRPr="00A9161A">
        <w:rPr>
          <w:rFonts w:ascii="Arial" w:hAnsi="Arial" w:cs="Arial"/>
        </w:rPr>
        <w:t>Small businesses often lag when it comes to setting up their inventory management systems properly. Historically, inventory management systems were big investments and reserved for large companies.”</w:t>
      </w:r>
      <w:r w:rsidR="00DB6E0E" w:rsidRPr="00A9161A">
        <w:rPr>
          <w:rFonts w:ascii="Arial" w:hAnsi="Arial" w:cs="Arial"/>
        </w:rPr>
        <w:t xml:space="preserve">( </w:t>
      </w:r>
      <w:hyperlink r:id="rId13" w:history="1">
        <w:r w:rsidR="00CB7BD8" w:rsidRPr="00A9161A">
          <w:rPr>
            <w:rStyle w:val="Hyperlink"/>
            <w:rFonts w:ascii="Arial" w:hAnsi="Arial" w:cs="Arial"/>
            <w:color w:val="auto"/>
          </w:rPr>
          <w:t>www.unleashedsoftware.com</w:t>
        </w:r>
      </w:hyperlink>
      <w:r w:rsidR="00DB6E0E" w:rsidRPr="00A9161A">
        <w:rPr>
          <w:rFonts w:ascii="Arial" w:hAnsi="Arial" w:cs="Arial"/>
        </w:rPr>
        <w:t>)</w:t>
      </w:r>
      <w:r w:rsidR="00CB7BD8" w:rsidRPr="00A9161A">
        <w:rPr>
          <w:rFonts w:ascii="Arial" w:hAnsi="Arial" w:cs="Arial"/>
        </w:rPr>
        <w:t>.</w:t>
      </w:r>
    </w:p>
    <w:p w14:paraId="45A7B9B2" w14:textId="77777777" w:rsidR="00807BF4" w:rsidRPr="00A9161A" w:rsidRDefault="001D5D73" w:rsidP="00A9161A">
      <w:pPr>
        <w:pStyle w:val="NormalWeb"/>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 xml:space="preserve">Having a </w:t>
      </w:r>
      <w:r w:rsidR="00491407" w:rsidRPr="00A9161A">
        <w:rPr>
          <w:rFonts w:ascii="Arial" w:hAnsi="Arial" w:cs="Arial"/>
        </w:rPr>
        <w:t xml:space="preserve">stock management </w:t>
      </w:r>
      <w:r w:rsidRPr="00A9161A">
        <w:rPr>
          <w:rFonts w:ascii="Arial" w:hAnsi="Arial" w:cs="Arial"/>
        </w:rPr>
        <w:t xml:space="preserve">software </w:t>
      </w:r>
      <w:r w:rsidR="00920F66" w:rsidRPr="00A9161A">
        <w:rPr>
          <w:rFonts w:ascii="Arial" w:hAnsi="Arial" w:cs="Arial"/>
        </w:rPr>
        <w:t xml:space="preserve">brings many benefits to </w:t>
      </w:r>
      <w:r w:rsidR="00552083" w:rsidRPr="00A9161A">
        <w:rPr>
          <w:rFonts w:ascii="Arial" w:hAnsi="Arial" w:cs="Arial"/>
        </w:rPr>
        <w:t>small</w:t>
      </w:r>
      <w:r w:rsidR="00920F66" w:rsidRPr="00A9161A">
        <w:rPr>
          <w:rFonts w:ascii="Arial" w:hAnsi="Arial" w:cs="Arial"/>
        </w:rPr>
        <w:t xml:space="preserve"> compan</w:t>
      </w:r>
      <w:r w:rsidR="00552083" w:rsidRPr="00A9161A">
        <w:rPr>
          <w:rFonts w:ascii="Arial" w:hAnsi="Arial" w:cs="Arial"/>
        </w:rPr>
        <w:t>ies such as</w:t>
      </w:r>
      <w:r w:rsidR="0000410B" w:rsidRPr="00A9161A">
        <w:rPr>
          <w:rFonts w:ascii="Arial" w:hAnsi="Arial" w:cs="Arial"/>
        </w:rPr>
        <w:t>:</w:t>
      </w:r>
      <w:r w:rsidR="005F5420" w:rsidRPr="00A9161A">
        <w:rPr>
          <w:rFonts w:ascii="Arial" w:hAnsi="Arial" w:cs="Arial"/>
        </w:rPr>
        <w:t xml:space="preserve"> </w:t>
      </w:r>
    </w:p>
    <w:p w14:paraId="6379A074" w14:textId="5547C28E" w:rsidR="00807BF4" w:rsidRPr="00A9161A" w:rsidRDefault="005F5420" w:rsidP="00A9161A">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avoiding costs and lost revenue coming from overstocking</w:t>
      </w:r>
      <w:r w:rsidR="00A9161A">
        <w:rPr>
          <w:rFonts w:ascii="Arial" w:hAnsi="Arial" w:cs="Arial"/>
        </w:rPr>
        <w:t>;</w:t>
      </w:r>
    </w:p>
    <w:p w14:paraId="2E81461F" w14:textId="48C9BAB4" w:rsidR="00807BF4" w:rsidRPr="00A9161A" w:rsidRDefault="00DB6DAC" w:rsidP="00A9161A">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automates tasks</w:t>
      </w:r>
      <w:r w:rsidR="00EA5F6C" w:rsidRPr="00A9161A">
        <w:rPr>
          <w:rFonts w:ascii="Arial" w:hAnsi="Arial" w:cs="Arial"/>
        </w:rPr>
        <w:t xml:space="preserve"> leading to </w:t>
      </w:r>
      <w:r w:rsidR="00E80D1A" w:rsidRPr="00A9161A">
        <w:rPr>
          <w:rFonts w:ascii="Arial" w:hAnsi="Arial" w:cs="Arial"/>
        </w:rPr>
        <w:t>reduced work load</w:t>
      </w:r>
      <w:r w:rsidR="00F822AB" w:rsidRPr="00A9161A">
        <w:rPr>
          <w:rFonts w:ascii="Arial" w:hAnsi="Arial" w:cs="Arial"/>
        </w:rPr>
        <w:t xml:space="preserve"> </w:t>
      </w:r>
      <w:r w:rsidR="00D64BAF" w:rsidRPr="00A9161A">
        <w:rPr>
          <w:rFonts w:ascii="Arial" w:hAnsi="Arial" w:cs="Arial"/>
        </w:rPr>
        <w:t xml:space="preserve">and time saving </w:t>
      </w:r>
      <w:r w:rsidR="00F822AB" w:rsidRPr="00A9161A">
        <w:rPr>
          <w:rFonts w:ascii="Arial" w:hAnsi="Arial" w:cs="Arial"/>
        </w:rPr>
        <w:t>for managers</w:t>
      </w:r>
      <w:r w:rsidR="001024C6" w:rsidRPr="00A9161A">
        <w:rPr>
          <w:rFonts w:ascii="Arial" w:hAnsi="Arial" w:cs="Arial"/>
        </w:rPr>
        <w:t xml:space="preserve"> once all stock records </w:t>
      </w:r>
      <w:r w:rsidR="00A04717" w:rsidRPr="00A9161A">
        <w:rPr>
          <w:rFonts w:ascii="Arial" w:hAnsi="Arial" w:cs="Arial"/>
        </w:rPr>
        <w:t xml:space="preserve">are </w:t>
      </w:r>
      <w:r w:rsidR="0098069E" w:rsidRPr="00A9161A">
        <w:rPr>
          <w:rFonts w:ascii="Arial" w:hAnsi="Arial" w:cs="Arial"/>
        </w:rPr>
        <w:t>available at the click of a button</w:t>
      </w:r>
      <w:r w:rsidR="00A9161A">
        <w:rPr>
          <w:rFonts w:ascii="Arial" w:hAnsi="Arial" w:cs="Arial"/>
        </w:rPr>
        <w:t>;</w:t>
      </w:r>
    </w:p>
    <w:p w14:paraId="35F86130" w14:textId="2B8DD417" w:rsidR="00807BF4" w:rsidRPr="00A9161A" w:rsidRDefault="00A31CEF" w:rsidP="00A9161A">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 xml:space="preserve">manual </w:t>
      </w:r>
      <w:r w:rsidR="007C4C76" w:rsidRPr="00A9161A">
        <w:rPr>
          <w:rFonts w:ascii="Arial" w:hAnsi="Arial" w:cs="Arial"/>
        </w:rPr>
        <w:t>form filling</w:t>
      </w:r>
      <w:r w:rsidR="003F232C" w:rsidRPr="00A9161A">
        <w:rPr>
          <w:rFonts w:ascii="Arial" w:hAnsi="Arial" w:cs="Arial"/>
        </w:rPr>
        <w:t xml:space="preserve"> is</w:t>
      </w:r>
      <w:r w:rsidRPr="00A9161A">
        <w:rPr>
          <w:rFonts w:ascii="Arial" w:hAnsi="Arial" w:cs="Arial"/>
        </w:rPr>
        <w:t xml:space="preserve"> discarded, reducing </w:t>
      </w:r>
      <w:r w:rsidR="003F232C" w:rsidRPr="00A9161A">
        <w:rPr>
          <w:rFonts w:ascii="Arial" w:hAnsi="Arial" w:cs="Arial"/>
        </w:rPr>
        <w:t>human error</w:t>
      </w:r>
      <w:r w:rsidR="00E26DED">
        <w:rPr>
          <w:rFonts w:ascii="Arial" w:hAnsi="Arial" w:cs="Arial"/>
        </w:rPr>
        <w:t>;</w:t>
      </w:r>
      <w:r w:rsidR="00BB6B09" w:rsidRPr="00A9161A">
        <w:rPr>
          <w:rFonts w:ascii="Arial" w:hAnsi="Arial" w:cs="Arial"/>
        </w:rPr>
        <w:t xml:space="preserve"> </w:t>
      </w:r>
    </w:p>
    <w:p w14:paraId="0A99D259" w14:textId="56725576" w:rsidR="00807BF4" w:rsidRPr="00A9161A" w:rsidRDefault="002931AA" w:rsidP="00A9161A">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reduction of shortages</w:t>
      </w:r>
      <w:r w:rsidR="00E26DED">
        <w:rPr>
          <w:rFonts w:ascii="Arial" w:hAnsi="Arial" w:cs="Arial"/>
        </w:rPr>
        <w:t>;</w:t>
      </w:r>
    </w:p>
    <w:p w14:paraId="6E3BFE51" w14:textId="14B54EB9" w:rsidR="00CB7BD8" w:rsidRPr="00A9161A" w:rsidRDefault="008B4B84" w:rsidP="00A9161A">
      <w:pPr>
        <w:pStyle w:val="NormalWeb"/>
        <w:numPr>
          <w:ilvl w:val="0"/>
          <w:numId w:val="9"/>
        </w:numPr>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better purchases.</w:t>
      </w:r>
    </w:p>
    <w:p w14:paraId="178FED58" w14:textId="06950905" w:rsidR="00C96F5E" w:rsidRPr="00A9161A" w:rsidRDefault="008B1BAA" w:rsidP="00A9161A">
      <w:pPr>
        <w:pStyle w:val="NormalWeb"/>
        <w:shd w:val="clear" w:color="auto" w:fill="FFFFFF"/>
        <w:spacing w:before="0" w:beforeAutospacing="0" w:after="0" w:afterAutospacing="0" w:line="360" w:lineRule="auto"/>
        <w:jc w:val="both"/>
        <w:textAlignment w:val="baseline"/>
        <w:rPr>
          <w:rFonts w:ascii="Arial" w:hAnsi="Arial" w:cs="Arial"/>
        </w:rPr>
      </w:pPr>
      <w:r w:rsidRPr="00A9161A">
        <w:rPr>
          <w:rFonts w:ascii="Arial" w:hAnsi="Arial" w:cs="Arial"/>
        </w:rPr>
        <w:t xml:space="preserve">Another </w:t>
      </w:r>
      <w:r w:rsidR="00B62505" w:rsidRPr="00A9161A">
        <w:rPr>
          <w:rFonts w:ascii="Arial" w:hAnsi="Arial" w:cs="Arial"/>
        </w:rPr>
        <w:t>great</w:t>
      </w:r>
      <w:r w:rsidR="00693228" w:rsidRPr="00A9161A">
        <w:rPr>
          <w:rFonts w:ascii="Arial" w:hAnsi="Arial" w:cs="Arial"/>
        </w:rPr>
        <w:t xml:space="preserve">, but not usually affordable options is to have </w:t>
      </w:r>
      <w:r w:rsidR="007A7B40" w:rsidRPr="00A9161A">
        <w:rPr>
          <w:rFonts w:ascii="Arial" w:hAnsi="Arial" w:cs="Arial"/>
        </w:rPr>
        <w:t>a stock and point of sales integrated</w:t>
      </w:r>
      <w:r w:rsidR="000A7336" w:rsidRPr="00A9161A">
        <w:rPr>
          <w:rFonts w:ascii="Arial" w:hAnsi="Arial" w:cs="Arial"/>
        </w:rPr>
        <w:t xml:space="preserve"> </w:t>
      </w:r>
      <w:r w:rsidR="001D6F75" w:rsidRPr="00A9161A">
        <w:rPr>
          <w:rFonts w:ascii="Arial" w:hAnsi="Arial" w:cs="Arial"/>
        </w:rPr>
        <w:t xml:space="preserve">which will update </w:t>
      </w:r>
      <w:r w:rsidR="00C96F5E" w:rsidRPr="00A9161A">
        <w:rPr>
          <w:rFonts w:ascii="Arial" w:hAnsi="Arial" w:cs="Arial"/>
        </w:rPr>
        <w:t>stock in real time, giving more accura</w:t>
      </w:r>
      <w:r w:rsidR="008E1E92" w:rsidRPr="00A9161A">
        <w:rPr>
          <w:rFonts w:ascii="Arial" w:hAnsi="Arial" w:cs="Arial"/>
        </w:rPr>
        <w:t>te projections lowering risks</w:t>
      </w:r>
      <w:r w:rsidR="007333FA" w:rsidRPr="00A9161A">
        <w:rPr>
          <w:rFonts w:ascii="Arial" w:hAnsi="Arial" w:cs="Arial"/>
        </w:rPr>
        <w:t xml:space="preserve"> of spending </w:t>
      </w:r>
      <w:r w:rsidR="003D397F" w:rsidRPr="00A9161A">
        <w:rPr>
          <w:rFonts w:ascii="Arial" w:hAnsi="Arial" w:cs="Arial"/>
        </w:rPr>
        <w:t>o</w:t>
      </w:r>
      <w:r w:rsidR="007333FA" w:rsidRPr="00A9161A">
        <w:rPr>
          <w:rFonts w:ascii="Arial" w:hAnsi="Arial" w:cs="Arial"/>
        </w:rPr>
        <w:t xml:space="preserve">n items </w:t>
      </w:r>
      <w:r w:rsidR="003D397F" w:rsidRPr="00A9161A">
        <w:rPr>
          <w:rFonts w:ascii="Arial" w:hAnsi="Arial" w:cs="Arial"/>
        </w:rPr>
        <w:t xml:space="preserve">that </w:t>
      </w:r>
      <w:r w:rsidR="00731B64" w:rsidRPr="00A9161A">
        <w:rPr>
          <w:rFonts w:ascii="Arial" w:hAnsi="Arial" w:cs="Arial"/>
        </w:rPr>
        <w:t xml:space="preserve">will take long to sell. A software </w:t>
      </w:r>
      <w:r w:rsidR="000F245D" w:rsidRPr="00A9161A">
        <w:rPr>
          <w:rFonts w:ascii="Arial" w:hAnsi="Arial" w:cs="Arial"/>
        </w:rPr>
        <w:t xml:space="preserve">can </w:t>
      </w:r>
      <w:r w:rsidR="00C71C73" w:rsidRPr="00A9161A">
        <w:rPr>
          <w:rFonts w:ascii="Arial" w:hAnsi="Arial" w:cs="Arial"/>
        </w:rPr>
        <w:t xml:space="preserve">display </w:t>
      </w:r>
      <w:r w:rsidR="00FF54FF" w:rsidRPr="00A9161A">
        <w:rPr>
          <w:rFonts w:ascii="Arial" w:hAnsi="Arial" w:cs="Arial"/>
        </w:rPr>
        <w:t>sales</w:t>
      </w:r>
      <w:r w:rsidR="00C71C73" w:rsidRPr="00A9161A">
        <w:rPr>
          <w:rFonts w:ascii="Arial" w:hAnsi="Arial" w:cs="Arial"/>
        </w:rPr>
        <w:t xml:space="preserve"> history</w:t>
      </w:r>
      <w:r w:rsidR="00FF54FF" w:rsidRPr="00A9161A">
        <w:rPr>
          <w:rFonts w:ascii="Arial" w:hAnsi="Arial" w:cs="Arial"/>
        </w:rPr>
        <w:t xml:space="preserve"> and</w:t>
      </w:r>
      <w:r w:rsidR="00C2756B" w:rsidRPr="00A9161A">
        <w:rPr>
          <w:rFonts w:ascii="Arial" w:hAnsi="Arial" w:cs="Arial"/>
        </w:rPr>
        <w:t xml:space="preserve"> products that need to be reorde</w:t>
      </w:r>
      <w:r w:rsidR="00224DED" w:rsidRPr="00A9161A">
        <w:rPr>
          <w:rFonts w:ascii="Arial" w:hAnsi="Arial" w:cs="Arial"/>
        </w:rPr>
        <w:t>red.</w:t>
      </w:r>
    </w:p>
    <w:p w14:paraId="5E92BF67" w14:textId="77777777" w:rsidR="00D3120E" w:rsidRPr="00A9161A" w:rsidRDefault="00F077BB" w:rsidP="00A9161A">
      <w:pPr>
        <w:pStyle w:val="Heading2"/>
        <w:rPr>
          <w:sz w:val="24"/>
          <w:szCs w:val="24"/>
          <w:lang w:val="en-IE"/>
        </w:rPr>
      </w:pPr>
      <w:r w:rsidRPr="00A9161A">
        <w:rPr>
          <w:sz w:val="24"/>
          <w:szCs w:val="24"/>
          <w:lang w:val="en-IE"/>
        </w:rPr>
        <w:lastRenderedPageBreak/>
        <w:t>Aims</w:t>
      </w:r>
      <w:bookmarkEnd w:id="2"/>
    </w:p>
    <w:p w14:paraId="746D3869" w14:textId="3F57873D" w:rsidR="00214135" w:rsidRDefault="00BF6636" w:rsidP="00A9161A">
      <w:pPr>
        <w:rPr>
          <w:rFonts w:cs="Arial"/>
          <w:lang w:val="en-IE"/>
        </w:rPr>
      </w:pPr>
      <w:r>
        <w:rPr>
          <w:rFonts w:cs="Arial"/>
          <w:lang w:val="en-IE"/>
        </w:rPr>
        <w:t>Application objectives:</w:t>
      </w:r>
    </w:p>
    <w:p w14:paraId="1BEC04E1" w14:textId="056E7175" w:rsidR="00BF6636" w:rsidRPr="009A7F30" w:rsidRDefault="00C65C16" w:rsidP="009A7F30">
      <w:pPr>
        <w:pStyle w:val="ListParagraph"/>
        <w:numPr>
          <w:ilvl w:val="0"/>
          <w:numId w:val="10"/>
        </w:numPr>
        <w:rPr>
          <w:rFonts w:cs="Arial"/>
          <w:lang w:val="en-IE"/>
        </w:rPr>
      </w:pPr>
      <w:r w:rsidRPr="009A7F30">
        <w:rPr>
          <w:rFonts w:cs="Arial"/>
          <w:lang w:val="en-IE"/>
        </w:rPr>
        <w:t>Allow</w:t>
      </w:r>
      <w:r w:rsidR="008567BA" w:rsidRPr="009A7F30">
        <w:rPr>
          <w:rFonts w:cs="Arial"/>
          <w:lang w:val="en-IE"/>
        </w:rPr>
        <w:t xml:space="preserve"> users to add, edit and delete suppliers, products records</w:t>
      </w:r>
      <w:r w:rsidR="009A7F30">
        <w:rPr>
          <w:rFonts w:cs="Arial"/>
          <w:lang w:val="en-IE"/>
        </w:rPr>
        <w:t>;</w:t>
      </w:r>
    </w:p>
    <w:p w14:paraId="41E78439" w14:textId="1C9F0ED8" w:rsidR="008567BA" w:rsidRPr="009A7F30" w:rsidRDefault="00D9492E" w:rsidP="009A7F30">
      <w:pPr>
        <w:pStyle w:val="ListParagraph"/>
        <w:numPr>
          <w:ilvl w:val="0"/>
          <w:numId w:val="10"/>
        </w:numPr>
        <w:rPr>
          <w:rFonts w:cs="Arial"/>
          <w:lang w:val="en-IE"/>
        </w:rPr>
      </w:pPr>
      <w:r w:rsidRPr="009A7F30">
        <w:rPr>
          <w:rFonts w:cs="Arial"/>
          <w:lang w:val="en-IE"/>
        </w:rPr>
        <w:t>Create new user, change password</w:t>
      </w:r>
      <w:r w:rsidR="009A7F30">
        <w:rPr>
          <w:rFonts w:cs="Arial"/>
          <w:lang w:val="en-IE"/>
        </w:rPr>
        <w:t>;</w:t>
      </w:r>
    </w:p>
    <w:p w14:paraId="51E3BEF7" w14:textId="1D0946F8" w:rsidR="00F04286" w:rsidRPr="009A7F30" w:rsidRDefault="00F04286" w:rsidP="009A7F30">
      <w:pPr>
        <w:pStyle w:val="ListParagraph"/>
        <w:numPr>
          <w:ilvl w:val="0"/>
          <w:numId w:val="10"/>
        </w:numPr>
        <w:rPr>
          <w:rFonts w:cs="Arial"/>
          <w:lang w:val="en-IE"/>
        </w:rPr>
      </w:pPr>
      <w:r w:rsidRPr="009A7F30">
        <w:rPr>
          <w:rFonts w:cs="Arial"/>
          <w:lang w:val="en-IE"/>
        </w:rPr>
        <w:t>Generate sales</w:t>
      </w:r>
      <w:r w:rsidR="00EF407B" w:rsidRPr="009A7F30">
        <w:rPr>
          <w:rFonts w:cs="Arial"/>
          <w:lang w:val="en-IE"/>
        </w:rPr>
        <w:t xml:space="preserve"> and stock</w:t>
      </w:r>
      <w:r w:rsidRPr="009A7F30">
        <w:rPr>
          <w:rFonts w:cs="Arial"/>
          <w:lang w:val="en-IE"/>
        </w:rPr>
        <w:t xml:space="preserve"> reports</w:t>
      </w:r>
      <w:r w:rsidR="009A7F30">
        <w:rPr>
          <w:rFonts w:cs="Arial"/>
          <w:lang w:val="en-IE"/>
        </w:rPr>
        <w:t>;</w:t>
      </w:r>
    </w:p>
    <w:p w14:paraId="00665800" w14:textId="07F44B0C" w:rsidR="006B5DEB" w:rsidRPr="009A7F30" w:rsidRDefault="006B5DEB" w:rsidP="009A7F30">
      <w:pPr>
        <w:pStyle w:val="ListParagraph"/>
        <w:numPr>
          <w:ilvl w:val="0"/>
          <w:numId w:val="10"/>
        </w:numPr>
        <w:rPr>
          <w:rFonts w:cs="Arial"/>
          <w:lang w:val="en-IE"/>
        </w:rPr>
      </w:pPr>
      <w:r w:rsidRPr="009A7F30">
        <w:rPr>
          <w:rFonts w:cs="Arial"/>
          <w:lang w:val="en-IE"/>
        </w:rPr>
        <w:t>Record sales in real time</w:t>
      </w:r>
      <w:r w:rsidR="009A7F30">
        <w:rPr>
          <w:rFonts w:cs="Arial"/>
          <w:lang w:val="en-IE"/>
        </w:rPr>
        <w:t>;</w:t>
      </w:r>
    </w:p>
    <w:p w14:paraId="17B70D72" w14:textId="41EFD29E" w:rsidR="006B5DEB" w:rsidRPr="009A7F30" w:rsidRDefault="006B5DEB" w:rsidP="009A7F30">
      <w:pPr>
        <w:pStyle w:val="ListParagraph"/>
        <w:numPr>
          <w:ilvl w:val="0"/>
          <w:numId w:val="10"/>
        </w:numPr>
        <w:rPr>
          <w:rFonts w:cs="Arial"/>
          <w:lang w:val="en-IE"/>
        </w:rPr>
      </w:pPr>
      <w:r w:rsidRPr="009A7F30">
        <w:rPr>
          <w:rFonts w:cs="Arial"/>
          <w:lang w:val="en-IE"/>
        </w:rPr>
        <w:t>Print receipt to customers</w:t>
      </w:r>
      <w:r w:rsidR="009A7F30">
        <w:rPr>
          <w:rFonts w:cs="Arial"/>
          <w:lang w:val="en-IE"/>
        </w:rPr>
        <w:t>;</w:t>
      </w:r>
    </w:p>
    <w:p w14:paraId="525B94EA" w14:textId="286FC746" w:rsidR="006B5DEB" w:rsidRPr="009A7F30" w:rsidRDefault="00F74C14" w:rsidP="009A7F30">
      <w:pPr>
        <w:pStyle w:val="ListParagraph"/>
        <w:numPr>
          <w:ilvl w:val="0"/>
          <w:numId w:val="10"/>
        </w:numPr>
        <w:rPr>
          <w:rFonts w:cs="Arial"/>
          <w:lang w:val="en-IE"/>
        </w:rPr>
      </w:pPr>
      <w:r w:rsidRPr="009A7F30">
        <w:rPr>
          <w:rFonts w:cs="Arial"/>
          <w:lang w:val="en-IE"/>
        </w:rPr>
        <w:t>Store data in an online database in real time</w:t>
      </w:r>
      <w:r w:rsidR="009A7F30">
        <w:rPr>
          <w:rFonts w:cs="Arial"/>
          <w:lang w:val="en-IE"/>
        </w:rPr>
        <w:t>;</w:t>
      </w:r>
    </w:p>
    <w:p w14:paraId="3BC60BFF" w14:textId="633C9408" w:rsidR="00C23633" w:rsidRDefault="00C23633" w:rsidP="009A7F30">
      <w:pPr>
        <w:pStyle w:val="ListParagraph"/>
        <w:numPr>
          <w:ilvl w:val="0"/>
          <w:numId w:val="10"/>
        </w:numPr>
        <w:rPr>
          <w:rFonts w:cs="Arial"/>
          <w:lang w:val="en-IE"/>
        </w:rPr>
      </w:pPr>
      <w:r w:rsidRPr="009A7F30">
        <w:rPr>
          <w:rFonts w:cs="Arial"/>
          <w:lang w:val="en-IE"/>
        </w:rPr>
        <w:t xml:space="preserve">Record </w:t>
      </w:r>
      <w:r w:rsidR="00B115BF" w:rsidRPr="009A7F30">
        <w:rPr>
          <w:rFonts w:cs="Arial"/>
          <w:lang w:val="en-IE"/>
        </w:rPr>
        <w:t>goods receipt, waste and returned products.</w:t>
      </w:r>
    </w:p>
    <w:p w14:paraId="2607DB50" w14:textId="1EA8DFC5" w:rsidR="009A7F30" w:rsidRPr="009A7F30" w:rsidRDefault="00246FE3" w:rsidP="009A7F30">
      <w:pPr>
        <w:rPr>
          <w:rFonts w:cs="Arial"/>
          <w:lang w:val="en-IE"/>
        </w:rPr>
      </w:pPr>
      <w:r>
        <w:rPr>
          <w:rFonts w:cs="Arial"/>
          <w:lang w:val="en-IE"/>
        </w:rPr>
        <w:t xml:space="preserve">The objective of </w:t>
      </w:r>
      <w:r w:rsidR="00F6452B">
        <w:rPr>
          <w:rFonts w:cs="Arial"/>
          <w:lang w:val="en-IE"/>
        </w:rPr>
        <w:t xml:space="preserve">this project is to deliver </w:t>
      </w:r>
      <w:r w:rsidR="007E015A">
        <w:rPr>
          <w:rFonts w:cs="Arial"/>
          <w:lang w:val="en-IE"/>
        </w:rPr>
        <w:t xml:space="preserve">a </w:t>
      </w:r>
      <w:r w:rsidR="00D869D8">
        <w:rPr>
          <w:rFonts w:cs="Arial"/>
          <w:lang w:val="en-IE"/>
        </w:rPr>
        <w:t xml:space="preserve">point of sales and stock management </w:t>
      </w:r>
      <w:r w:rsidR="00F44CD9">
        <w:rPr>
          <w:rFonts w:cs="Arial"/>
          <w:lang w:val="en-IE"/>
        </w:rPr>
        <w:t xml:space="preserve">together </w:t>
      </w:r>
      <w:r w:rsidR="00720077">
        <w:rPr>
          <w:rFonts w:cs="Arial"/>
          <w:lang w:val="en-IE"/>
        </w:rPr>
        <w:t>in one application,</w:t>
      </w:r>
      <w:r w:rsidR="00AB588C">
        <w:rPr>
          <w:rFonts w:cs="Arial"/>
          <w:lang w:val="en-IE"/>
        </w:rPr>
        <w:t xml:space="preserve"> accessible to small pubs</w:t>
      </w:r>
      <w:r w:rsidR="007663A5">
        <w:rPr>
          <w:rFonts w:cs="Arial"/>
          <w:lang w:val="en-IE"/>
        </w:rPr>
        <w:t>,</w:t>
      </w:r>
      <w:r w:rsidR="00720077">
        <w:rPr>
          <w:rFonts w:cs="Arial"/>
          <w:lang w:val="en-IE"/>
        </w:rPr>
        <w:t xml:space="preserve"> </w:t>
      </w:r>
      <w:r w:rsidR="00F44CD9">
        <w:rPr>
          <w:rFonts w:cs="Arial"/>
          <w:lang w:val="en-IE"/>
        </w:rPr>
        <w:t xml:space="preserve">also a </w:t>
      </w:r>
      <w:r w:rsidR="007E015A">
        <w:rPr>
          <w:rFonts w:cs="Arial"/>
          <w:lang w:val="en-IE"/>
        </w:rPr>
        <w:t xml:space="preserve">user friendly program </w:t>
      </w:r>
      <w:r w:rsidR="001F2468">
        <w:rPr>
          <w:rFonts w:cs="Arial"/>
          <w:lang w:val="en-IE"/>
        </w:rPr>
        <w:t xml:space="preserve">considering pubs </w:t>
      </w:r>
      <w:r w:rsidR="00852377">
        <w:rPr>
          <w:rFonts w:cs="Arial"/>
          <w:lang w:val="en-IE"/>
        </w:rPr>
        <w:t xml:space="preserve">usually have a big rotation of staff, it is important to have an application </w:t>
      </w:r>
      <w:r w:rsidR="00683D46">
        <w:rPr>
          <w:rFonts w:cs="Arial"/>
          <w:lang w:val="en-IE"/>
        </w:rPr>
        <w:t>that can be easily and fast learned.</w:t>
      </w:r>
    </w:p>
    <w:p w14:paraId="5E92BF69" w14:textId="77777777" w:rsidR="00F077BB" w:rsidRPr="00A9161A" w:rsidRDefault="00F077BB" w:rsidP="00A9161A">
      <w:pPr>
        <w:pStyle w:val="Heading2"/>
        <w:rPr>
          <w:sz w:val="24"/>
          <w:szCs w:val="24"/>
          <w:lang w:val="en-IE"/>
        </w:rPr>
      </w:pPr>
      <w:bookmarkStart w:id="3" w:name="_Toc351559319"/>
      <w:r w:rsidRPr="00A9161A">
        <w:rPr>
          <w:sz w:val="24"/>
          <w:szCs w:val="24"/>
          <w:lang w:val="en-IE"/>
        </w:rPr>
        <w:t>Technologies</w:t>
      </w:r>
      <w:bookmarkEnd w:id="3"/>
    </w:p>
    <w:p w14:paraId="62C1CBD1" w14:textId="1AC5BDB9" w:rsidR="0093223D" w:rsidRDefault="00C31D6B" w:rsidP="00A9161A">
      <w:pPr>
        <w:rPr>
          <w:rFonts w:cs="Arial"/>
          <w:lang w:val="en-IE"/>
        </w:rPr>
      </w:pPr>
      <w:r>
        <w:rPr>
          <w:rFonts w:cs="Arial"/>
          <w:lang w:val="en-IE"/>
        </w:rPr>
        <w:t xml:space="preserve">The </w:t>
      </w:r>
      <w:r w:rsidR="00B223F6">
        <w:rPr>
          <w:rFonts w:cs="Arial"/>
          <w:lang w:val="en-IE"/>
        </w:rPr>
        <w:t>technolog</w:t>
      </w:r>
      <w:r w:rsidR="00E52403">
        <w:rPr>
          <w:rFonts w:cs="Arial"/>
          <w:lang w:val="en-IE"/>
        </w:rPr>
        <w:t>ies</w:t>
      </w:r>
      <w:r>
        <w:rPr>
          <w:rFonts w:cs="Arial"/>
          <w:lang w:val="en-IE"/>
        </w:rPr>
        <w:t xml:space="preserve"> </w:t>
      </w:r>
      <w:r w:rsidR="002B0BA3">
        <w:rPr>
          <w:rFonts w:cs="Arial"/>
          <w:lang w:val="en-IE"/>
        </w:rPr>
        <w:t>chosen to develop</w:t>
      </w:r>
      <w:r w:rsidR="00E52403">
        <w:rPr>
          <w:rFonts w:cs="Arial"/>
          <w:lang w:val="en-IE"/>
        </w:rPr>
        <w:t xml:space="preserve"> this projects were determined regarding my previous experience in college.</w:t>
      </w:r>
      <w:r w:rsidR="00140C64">
        <w:rPr>
          <w:rFonts w:cs="Arial"/>
          <w:lang w:val="en-IE"/>
        </w:rPr>
        <w:t xml:space="preserve"> </w:t>
      </w:r>
      <w:r w:rsidR="00FC1C42">
        <w:rPr>
          <w:rFonts w:cs="Arial"/>
          <w:lang w:val="en-IE"/>
        </w:rPr>
        <w:t>T</w:t>
      </w:r>
      <w:r w:rsidR="00186780">
        <w:rPr>
          <w:rFonts w:cs="Arial"/>
          <w:lang w:val="en-IE"/>
        </w:rPr>
        <w:t>he back</w:t>
      </w:r>
      <w:r w:rsidR="00E84529">
        <w:rPr>
          <w:rFonts w:cs="Arial"/>
          <w:lang w:val="en-IE"/>
        </w:rPr>
        <w:t xml:space="preserve"> </w:t>
      </w:r>
      <w:r w:rsidR="00186780">
        <w:rPr>
          <w:rFonts w:cs="Arial"/>
          <w:lang w:val="en-IE"/>
        </w:rPr>
        <w:t>end</w:t>
      </w:r>
      <w:r w:rsidR="00140C64">
        <w:rPr>
          <w:rFonts w:cs="Arial"/>
          <w:lang w:val="en-IE"/>
        </w:rPr>
        <w:t xml:space="preserve">, to </w:t>
      </w:r>
      <w:r w:rsidR="00C0259F">
        <w:rPr>
          <w:rFonts w:cs="Arial"/>
          <w:lang w:val="en-IE"/>
        </w:rPr>
        <w:t xml:space="preserve">store all </w:t>
      </w:r>
      <w:r w:rsidR="007E4F4B">
        <w:rPr>
          <w:rFonts w:cs="Arial"/>
          <w:lang w:val="en-IE"/>
        </w:rPr>
        <w:t>data on</w:t>
      </w:r>
      <w:r w:rsidR="00186780">
        <w:rPr>
          <w:rFonts w:cs="Arial"/>
          <w:lang w:val="en-IE"/>
        </w:rPr>
        <w:t xml:space="preserve"> </w:t>
      </w:r>
      <w:r w:rsidR="002B0BA3">
        <w:rPr>
          <w:rFonts w:cs="Arial"/>
          <w:lang w:val="en-IE"/>
        </w:rPr>
        <w:t xml:space="preserve">this </w:t>
      </w:r>
      <w:r w:rsidR="00140C64">
        <w:rPr>
          <w:rFonts w:cs="Arial"/>
          <w:lang w:val="en-IE"/>
        </w:rPr>
        <w:t xml:space="preserve">application </w:t>
      </w:r>
      <w:r w:rsidR="00FC1C42">
        <w:rPr>
          <w:rFonts w:cs="Arial"/>
          <w:lang w:val="en-IE"/>
        </w:rPr>
        <w:t xml:space="preserve">is </w:t>
      </w:r>
      <w:r w:rsidR="00E14493">
        <w:rPr>
          <w:rFonts w:cs="Arial"/>
          <w:lang w:val="en-IE"/>
        </w:rPr>
        <w:t>MySQL</w:t>
      </w:r>
      <w:r w:rsidR="00E85B97">
        <w:rPr>
          <w:rFonts w:cs="Arial"/>
          <w:lang w:val="en-IE"/>
        </w:rPr>
        <w:t xml:space="preserve"> </w:t>
      </w:r>
      <w:r w:rsidR="00981ACD">
        <w:rPr>
          <w:rFonts w:cs="Arial"/>
          <w:lang w:val="en-IE"/>
        </w:rPr>
        <w:t>and PHP</w:t>
      </w:r>
      <w:r w:rsidR="0054277C">
        <w:rPr>
          <w:rFonts w:cs="Arial"/>
          <w:lang w:val="en-IE"/>
        </w:rPr>
        <w:t xml:space="preserve"> localhost</w:t>
      </w:r>
      <w:r w:rsidR="007E6823">
        <w:rPr>
          <w:rFonts w:cs="Arial"/>
          <w:lang w:val="en-IE"/>
        </w:rPr>
        <w:t xml:space="preserve">, to </w:t>
      </w:r>
      <w:r w:rsidR="00EC584A">
        <w:rPr>
          <w:rFonts w:cs="Arial"/>
          <w:lang w:val="en-IE"/>
        </w:rPr>
        <w:t xml:space="preserve">the front end </w:t>
      </w:r>
      <w:r w:rsidR="00EC7867">
        <w:rPr>
          <w:rFonts w:cs="Arial"/>
          <w:lang w:val="en-IE"/>
        </w:rPr>
        <w:t xml:space="preserve">I chose </w:t>
      </w:r>
      <w:r w:rsidR="006724B7">
        <w:rPr>
          <w:rFonts w:cs="Arial"/>
          <w:lang w:val="en-IE"/>
        </w:rPr>
        <w:t>Java</w:t>
      </w:r>
      <w:r w:rsidR="001C30C6">
        <w:rPr>
          <w:rFonts w:cs="Arial"/>
          <w:lang w:val="en-IE"/>
        </w:rPr>
        <w:t xml:space="preserve"> </w:t>
      </w:r>
      <w:r w:rsidR="0010339C">
        <w:rPr>
          <w:rFonts w:cs="Arial"/>
          <w:lang w:val="en-IE"/>
        </w:rPr>
        <w:t>and</w:t>
      </w:r>
      <w:r w:rsidR="001C30C6">
        <w:rPr>
          <w:rFonts w:cs="Arial"/>
          <w:lang w:val="en-IE"/>
        </w:rPr>
        <w:t xml:space="preserve"> Netbeans</w:t>
      </w:r>
      <w:r w:rsidR="00BC1DDF">
        <w:rPr>
          <w:rFonts w:cs="Arial"/>
          <w:lang w:val="en-IE"/>
        </w:rPr>
        <w:t xml:space="preserve"> 12.3 IDE</w:t>
      </w:r>
      <w:r w:rsidR="006E1507">
        <w:rPr>
          <w:rFonts w:cs="Arial"/>
          <w:lang w:val="en-IE"/>
        </w:rPr>
        <w:t xml:space="preserve">, libraries: </w:t>
      </w:r>
    </w:p>
    <w:p w14:paraId="1C683E51" w14:textId="55E7FD26" w:rsidR="0093223D" w:rsidRPr="0093223D" w:rsidRDefault="00BD4B8E" w:rsidP="0093223D">
      <w:pPr>
        <w:pStyle w:val="ListParagraph"/>
        <w:numPr>
          <w:ilvl w:val="0"/>
          <w:numId w:val="11"/>
        </w:numPr>
        <w:rPr>
          <w:rFonts w:cs="Arial"/>
          <w:lang w:val="en-IE"/>
        </w:rPr>
      </w:pPr>
      <w:r w:rsidRPr="0093223D">
        <w:rPr>
          <w:rFonts w:cs="Arial"/>
          <w:lang w:val="en-IE"/>
        </w:rPr>
        <w:t>JDK11</w:t>
      </w:r>
      <w:r w:rsidR="0093223D">
        <w:rPr>
          <w:rFonts w:cs="Arial"/>
          <w:lang w:val="en-IE"/>
        </w:rPr>
        <w:t>;</w:t>
      </w:r>
      <w:r w:rsidRPr="0093223D">
        <w:rPr>
          <w:rFonts w:cs="Arial"/>
          <w:lang w:val="en-IE"/>
        </w:rPr>
        <w:t xml:space="preserve"> </w:t>
      </w:r>
    </w:p>
    <w:p w14:paraId="2810C1AB" w14:textId="2CE2F615" w:rsidR="0093223D" w:rsidRPr="0093223D" w:rsidRDefault="006E1507" w:rsidP="0093223D">
      <w:pPr>
        <w:pStyle w:val="ListParagraph"/>
        <w:numPr>
          <w:ilvl w:val="0"/>
          <w:numId w:val="11"/>
        </w:numPr>
        <w:rPr>
          <w:rFonts w:cs="Arial"/>
          <w:lang w:val="en-IE"/>
        </w:rPr>
      </w:pPr>
      <w:r w:rsidRPr="0093223D">
        <w:rPr>
          <w:rFonts w:cs="Arial"/>
          <w:lang w:val="en-IE"/>
        </w:rPr>
        <w:t>JCalendar</w:t>
      </w:r>
      <w:r w:rsidR="009960E4" w:rsidRPr="0093223D">
        <w:rPr>
          <w:rFonts w:cs="Arial"/>
          <w:lang w:val="en-IE"/>
        </w:rPr>
        <w:t xml:space="preserve"> 1.3.2</w:t>
      </w:r>
      <w:r w:rsidR="0093223D">
        <w:rPr>
          <w:rFonts w:cs="Arial"/>
          <w:lang w:val="en-IE"/>
        </w:rPr>
        <w:t>;</w:t>
      </w:r>
      <w:r w:rsidR="0089721C" w:rsidRPr="0093223D">
        <w:rPr>
          <w:rFonts w:cs="Arial"/>
          <w:lang w:val="en-IE"/>
        </w:rPr>
        <w:t xml:space="preserve"> </w:t>
      </w:r>
    </w:p>
    <w:p w14:paraId="00FCCA96" w14:textId="0F8F02B6" w:rsidR="0093223D" w:rsidRPr="0093223D" w:rsidRDefault="0089721C" w:rsidP="0093223D">
      <w:pPr>
        <w:pStyle w:val="ListParagraph"/>
        <w:numPr>
          <w:ilvl w:val="0"/>
          <w:numId w:val="11"/>
        </w:numPr>
        <w:rPr>
          <w:rFonts w:cs="Arial"/>
          <w:lang w:val="en-IE"/>
        </w:rPr>
      </w:pPr>
      <w:r w:rsidRPr="0093223D">
        <w:rPr>
          <w:rFonts w:cs="Arial"/>
          <w:lang w:val="en-IE"/>
        </w:rPr>
        <w:t>rs2xml</w:t>
      </w:r>
      <w:r w:rsidR="00701155">
        <w:rPr>
          <w:rFonts w:cs="Arial"/>
          <w:lang w:val="en-IE"/>
        </w:rPr>
        <w:t>;</w:t>
      </w:r>
      <w:r w:rsidR="005E2031" w:rsidRPr="0093223D">
        <w:rPr>
          <w:rFonts w:cs="Arial"/>
          <w:lang w:val="en-IE"/>
        </w:rPr>
        <w:t xml:space="preserve"> </w:t>
      </w:r>
    </w:p>
    <w:p w14:paraId="5E92BF6A" w14:textId="35727F69" w:rsidR="00011932" w:rsidRDefault="005E2031" w:rsidP="0093223D">
      <w:pPr>
        <w:pStyle w:val="ListParagraph"/>
        <w:numPr>
          <w:ilvl w:val="0"/>
          <w:numId w:val="11"/>
        </w:numPr>
        <w:rPr>
          <w:rFonts w:cs="Arial"/>
          <w:lang w:val="en-IE"/>
        </w:rPr>
      </w:pPr>
      <w:r w:rsidRPr="0093223D">
        <w:rPr>
          <w:rFonts w:cs="Arial"/>
          <w:lang w:val="en-IE"/>
        </w:rPr>
        <w:t>mySQL connector 8.0.25</w:t>
      </w:r>
      <w:r w:rsidR="00701155">
        <w:rPr>
          <w:rFonts w:cs="Arial"/>
          <w:lang w:val="en-IE"/>
        </w:rPr>
        <w:t>;</w:t>
      </w:r>
    </w:p>
    <w:p w14:paraId="048EC281" w14:textId="2A3E2FD2" w:rsidR="00D14932" w:rsidRDefault="00D14932" w:rsidP="0093223D">
      <w:pPr>
        <w:pStyle w:val="ListParagraph"/>
        <w:numPr>
          <w:ilvl w:val="0"/>
          <w:numId w:val="11"/>
        </w:numPr>
        <w:rPr>
          <w:rFonts w:cs="Arial"/>
          <w:lang w:val="en-IE"/>
        </w:rPr>
      </w:pPr>
      <w:r>
        <w:rPr>
          <w:rFonts w:cs="Arial"/>
          <w:lang w:val="en-IE"/>
        </w:rPr>
        <w:t>POI 5.0.0;</w:t>
      </w:r>
    </w:p>
    <w:p w14:paraId="2EBD541F" w14:textId="6C485291" w:rsidR="008E5EB6" w:rsidRDefault="008E5EB6" w:rsidP="0093223D">
      <w:pPr>
        <w:pStyle w:val="ListParagraph"/>
        <w:numPr>
          <w:ilvl w:val="0"/>
          <w:numId w:val="11"/>
        </w:numPr>
        <w:rPr>
          <w:rFonts w:cs="Arial"/>
          <w:lang w:val="en-IE"/>
        </w:rPr>
      </w:pPr>
      <w:r>
        <w:rPr>
          <w:rFonts w:cs="Arial"/>
          <w:lang w:val="en-IE"/>
        </w:rPr>
        <w:t>GitHub</w:t>
      </w:r>
    </w:p>
    <w:p w14:paraId="2D947213" w14:textId="171A9BCB" w:rsidR="008E5EB6" w:rsidRDefault="008E5EB6" w:rsidP="0093223D">
      <w:pPr>
        <w:pStyle w:val="ListParagraph"/>
        <w:numPr>
          <w:ilvl w:val="0"/>
          <w:numId w:val="11"/>
        </w:numPr>
        <w:rPr>
          <w:rFonts w:cs="Arial"/>
          <w:lang w:val="en-IE"/>
        </w:rPr>
      </w:pPr>
      <w:r>
        <w:rPr>
          <w:rFonts w:cs="Arial"/>
          <w:lang w:val="en-IE"/>
        </w:rPr>
        <w:t>Cloud</w:t>
      </w:r>
    </w:p>
    <w:p w14:paraId="10326189" w14:textId="48530884" w:rsidR="004A52B2" w:rsidRDefault="004A52B2" w:rsidP="004A52B2">
      <w:pPr>
        <w:pStyle w:val="Heading2"/>
        <w:rPr>
          <w:sz w:val="24"/>
          <w:szCs w:val="24"/>
          <w:lang w:val="en-IE"/>
        </w:rPr>
      </w:pPr>
      <w:bookmarkStart w:id="4" w:name="_Toc78318052"/>
      <w:r w:rsidRPr="004A52B2">
        <w:rPr>
          <w:sz w:val="24"/>
          <w:szCs w:val="24"/>
          <w:lang w:val="en-IE"/>
        </w:rPr>
        <w:t>Definitions, Acronyms and Abbreviations</w:t>
      </w:r>
      <w:bookmarkEnd w:id="4"/>
    </w:p>
    <w:p w14:paraId="347A9628" w14:textId="29EB7A6F" w:rsidR="004A52B2" w:rsidRDefault="00294B7D" w:rsidP="004A52B2">
      <w:pPr>
        <w:rPr>
          <w:lang w:val="en-IE"/>
        </w:rPr>
      </w:pPr>
      <w:r>
        <w:rPr>
          <w:lang w:val="en-IE"/>
        </w:rPr>
        <w:t>POS (point of sale)</w:t>
      </w:r>
    </w:p>
    <w:p w14:paraId="49C4AEB1" w14:textId="4C0218E4" w:rsidR="00294B7D" w:rsidRDefault="00294B7D" w:rsidP="004A52B2">
      <w:pPr>
        <w:rPr>
          <w:lang w:val="en-IE"/>
        </w:rPr>
      </w:pPr>
      <w:r>
        <w:rPr>
          <w:lang w:val="en-IE"/>
        </w:rPr>
        <w:t>JDK 11</w:t>
      </w:r>
    </w:p>
    <w:p w14:paraId="0781ADAF" w14:textId="395A74BF" w:rsidR="00294B7D" w:rsidRDefault="00294B7D" w:rsidP="004A52B2">
      <w:pPr>
        <w:rPr>
          <w:lang w:val="en-IE"/>
        </w:rPr>
      </w:pPr>
      <w:r>
        <w:rPr>
          <w:lang w:val="en-IE"/>
        </w:rPr>
        <w:lastRenderedPageBreak/>
        <w:t>JCalendar</w:t>
      </w:r>
    </w:p>
    <w:p w14:paraId="5E3D919C" w14:textId="29005BE1" w:rsidR="00294B7D" w:rsidRDefault="00294B7D" w:rsidP="004A52B2">
      <w:pPr>
        <w:rPr>
          <w:lang w:val="en-IE"/>
        </w:rPr>
      </w:pPr>
      <w:r>
        <w:rPr>
          <w:lang w:val="en-IE"/>
        </w:rPr>
        <w:t>R2xml</w:t>
      </w:r>
    </w:p>
    <w:p w14:paraId="0DD18E73" w14:textId="0921FC28" w:rsidR="00294B7D" w:rsidRDefault="004D3C0A" w:rsidP="004A52B2">
      <w:pPr>
        <w:rPr>
          <w:rFonts w:cs="Arial"/>
          <w:lang w:val="en-IE"/>
        </w:rPr>
      </w:pPr>
      <w:r w:rsidRPr="0093223D">
        <w:rPr>
          <w:rFonts w:cs="Arial"/>
          <w:lang w:val="en-IE"/>
        </w:rPr>
        <w:t>mySQL connector 8.0.25</w:t>
      </w:r>
    </w:p>
    <w:p w14:paraId="77D33F0E" w14:textId="7E26E296" w:rsidR="004D3C0A" w:rsidRPr="004A52B2" w:rsidRDefault="004D3C0A" w:rsidP="004A52B2">
      <w:pPr>
        <w:rPr>
          <w:lang w:val="en-IE"/>
        </w:rPr>
      </w:pPr>
      <w:r>
        <w:rPr>
          <w:rFonts w:cs="Arial"/>
          <w:lang w:val="en-IE"/>
        </w:rPr>
        <w:t>POI 5.0.0</w:t>
      </w:r>
    </w:p>
    <w:p w14:paraId="5E92BF6B" w14:textId="2ACB3CD6" w:rsidR="00F077BB" w:rsidRDefault="00FF2106" w:rsidP="00A9161A">
      <w:pPr>
        <w:pStyle w:val="Heading2"/>
        <w:rPr>
          <w:sz w:val="24"/>
          <w:szCs w:val="24"/>
          <w:lang w:val="en-IE"/>
        </w:rPr>
      </w:pPr>
      <w:r>
        <w:rPr>
          <w:sz w:val="24"/>
          <w:szCs w:val="24"/>
          <w:lang w:val="en-IE"/>
        </w:rPr>
        <w:t>Use case diagrams</w:t>
      </w:r>
    </w:p>
    <w:p w14:paraId="09BF7426" w14:textId="77777777" w:rsidR="00BF62CB" w:rsidRPr="00F3341E" w:rsidRDefault="00BF62CB" w:rsidP="00BF62CB">
      <w:pPr>
        <w:pStyle w:val="Heading3"/>
        <w:numPr>
          <w:ilvl w:val="0"/>
          <w:numId w:val="0"/>
        </w:numPr>
        <w:tabs>
          <w:tab w:val="num" w:pos="1656"/>
        </w:tabs>
        <w:ind w:left="992"/>
        <w:rPr>
          <w:lang w:val="en-IE"/>
        </w:rPr>
      </w:pPr>
      <w:bookmarkStart w:id="5" w:name="_Toc316977400"/>
      <w:r>
        <w:rPr>
          <w:noProof/>
        </w:rPr>
        <w:drawing>
          <wp:inline distT="0" distB="0" distL="0" distR="0" wp14:anchorId="6C1166CC" wp14:editId="72A19E49">
            <wp:extent cx="5486400" cy="43421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486400" cy="4342130"/>
                    </a:xfrm>
                    <a:prstGeom prst="rect">
                      <a:avLst/>
                    </a:prstGeom>
                  </pic:spPr>
                </pic:pic>
              </a:graphicData>
            </a:graphic>
          </wp:inline>
        </w:drawing>
      </w:r>
    </w:p>
    <w:p w14:paraId="10D77B46" w14:textId="77777777" w:rsidR="00BF62CB" w:rsidRDefault="00BF62CB" w:rsidP="00BF62CB">
      <w:pPr>
        <w:pStyle w:val="Heading3"/>
        <w:tabs>
          <w:tab w:val="num" w:pos="1656"/>
        </w:tabs>
        <w:rPr>
          <w:lang w:val="en-IE"/>
        </w:rPr>
      </w:pPr>
      <w:r>
        <w:t>Requirement</w:t>
      </w:r>
      <w:r>
        <w:rPr>
          <w:lang w:val="en-IE"/>
        </w:rPr>
        <w:t xml:space="preserve"> 1 &lt;MAKE SALE&gt;</w:t>
      </w:r>
      <w:bookmarkEnd w:id="5"/>
    </w:p>
    <w:p w14:paraId="35A0D903" w14:textId="77777777" w:rsidR="00BF62CB" w:rsidRPr="00036CCD" w:rsidRDefault="00BF62CB" w:rsidP="00BF62CB">
      <w:pPr>
        <w:pStyle w:val="Heading4"/>
        <w:tabs>
          <w:tab w:val="num" w:pos="1800"/>
        </w:tabs>
      </w:pPr>
      <w:r w:rsidRPr="00036CCD">
        <w:t>Description &amp; Priority</w:t>
      </w:r>
    </w:p>
    <w:p w14:paraId="76B224D9" w14:textId="77777777" w:rsidR="00BF62CB" w:rsidRPr="00036CCD" w:rsidRDefault="00BF62CB" w:rsidP="00BF62CB">
      <w:pPr>
        <w:rPr>
          <w:lang w:val="en-IE"/>
        </w:rPr>
      </w:pPr>
      <w:r>
        <w:rPr>
          <w:lang w:val="en-IE"/>
        </w:rPr>
        <w:t xml:space="preserve">Using the sales section, the user inputs all the products and quantities sold to the customer and payment type. The screen will display the total amount of the purchase so the customer can be charged correctly. In case of any error, the </w:t>
      </w:r>
      <w:r>
        <w:rPr>
          <w:lang w:val="en-IE"/>
        </w:rPr>
        <w:lastRenderedPageBreak/>
        <w:t xml:space="preserve">transaction can be voided. This use case has high priority to the systems proper functioning. </w:t>
      </w:r>
    </w:p>
    <w:p w14:paraId="2B3C9417" w14:textId="77777777" w:rsidR="00BF62CB" w:rsidRPr="00036CCD" w:rsidRDefault="00BF62CB" w:rsidP="00BF62CB">
      <w:pPr>
        <w:pStyle w:val="Heading4"/>
        <w:tabs>
          <w:tab w:val="num" w:pos="1800"/>
        </w:tabs>
      </w:pPr>
      <w:r w:rsidRPr="00036CCD">
        <w:t xml:space="preserve">Use Case </w:t>
      </w:r>
    </w:p>
    <w:p w14:paraId="4E0A088D" w14:textId="77777777" w:rsidR="00BF62CB" w:rsidRPr="00036CCD" w:rsidRDefault="00BF62CB" w:rsidP="00BF62CB">
      <w:pPr>
        <w:ind w:left="576"/>
        <w:rPr>
          <w:b/>
          <w:lang w:val="en-GB"/>
        </w:rPr>
      </w:pPr>
      <w:r w:rsidRPr="00036CCD">
        <w:rPr>
          <w:b/>
          <w:lang w:val="en-GB"/>
        </w:rPr>
        <w:t>Scope</w:t>
      </w:r>
    </w:p>
    <w:p w14:paraId="71F6ED06" w14:textId="77777777" w:rsidR="00BF62CB" w:rsidRPr="00036CCD" w:rsidRDefault="00BF62CB" w:rsidP="00BF62CB">
      <w:pPr>
        <w:ind w:left="576"/>
        <w:rPr>
          <w:lang w:val="en-GB"/>
        </w:rPr>
      </w:pPr>
      <w:r w:rsidRPr="00036CCD">
        <w:rPr>
          <w:lang w:val="en-GB"/>
        </w:rPr>
        <w:t xml:space="preserve">The scope of this use case is to </w:t>
      </w:r>
      <w:r>
        <w:rPr>
          <w:lang w:val="en-GB"/>
        </w:rPr>
        <w:t>allow the user to input every sale on the system.</w:t>
      </w:r>
    </w:p>
    <w:p w14:paraId="28EFFD49" w14:textId="77777777" w:rsidR="00BF62CB" w:rsidRPr="00036CCD" w:rsidRDefault="00BF62CB" w:rsidP="00BF62CB">
      <w:pPr>
        <w:ind w:left="576"/>
        <w:rPr>
          <w:lang w:val="en-GB"/>
        </w:rPr>
      </w:pPr>
      <w:r w:rsidRPr="00036CCD">
        <w:rPr>
          <w:b/>
          <w:lang w:val="en-GB"/>
        </w:rPr>
        <w:t>Description</w:t>
      </w:r>
    </w:p>
    <w:p w14:paraId="19D4A7F9" w14:textId="77777777" w:rsidR="00BF62CB" w:rsidRPr="00036CCD" w:rsidRDefault="00BF62CB" w:rsidP="00BF62CB">
      <w:pPr>
        <w:ind w:left="576"/>
        <w:rPr>
          <w:lang w:val="en-GB"/>
        </w:rPr>
      </w:pPr>
      <w:r w:rsidRPr="00036CCD">
        <w:rPr>
          <w:lang w:val="en-GB"/>
        </w:rPr>
        <w:t xml:space="preserve">This use case describes the </w:t>
      </w:r>
      <w:r>
        <w:rPr>
          <w:lang w:val="en-GB"/>
        </w:rPr>
        <w:t>procedure to input sales and payment type and also void incorrect transactions.</w:t>
      </w:r>
    </w:p>
    <w:p w14:paraId="0E3CB5C1" w14:textId="77777777" w:rsidR="00BF62CB" w:rsidRDefault="00BF62CB" w:rsidP="00BF62CB">
      <w:pPr>
        <w:ind w:left="576"/>
        <w:rPr>
          <w:b/>
          <w:lang w:val="en-GB"/>
        </w:rPr>
      </w:pPr>
      <w:r w:rsidRPr="00036CCD">
        <w:rPr>
          <w:b/>
          <w:lang w:val="en-GB"/>
        </w:rPr>
        <w:t>Use Case Diagram</w:t>
      </w:r>
    </w:p>
    <w:p w14:paraId="4A156CBA" w14:textId="77777777" w:rsidR="00BF62CB" w:rsidRPr="00036CCD" w:rsidRDefault="00BF62CB" w:rsidP="00BF62CB">
      <w:pPr>
        <w:ind w:left="576"/>
        <w:rPr>
          <w:b/>
          <w:lang w:val="en-GB"/>
        </w:rPr>
      </w:pPr>
      <w:r>
        <w:rPr>
          <w:noProof/>
        </w:rPr>
        <w:drawing>
          <wp:inline distT="0" distB="0" distL="0" distR="0" wp14:anchorId="3D42523A" wp14:editId="345950B7">
            <wp:extent cx="5486400" cy="1993900"/>
            <wp:effectExtent l="0" t="0" r="0" b="6350"/>
            <wp:docPr id="9" name="Picture 9"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letter&#10;&#10;Description automatically generated"/>
                    <pic:cNvPicPr/>
                  </pic:nvPicPr>
                  <pic:blipFill>
                    <a:blip r:embed="rId15"/>
                    <a:stretch>
                      <a:fillRect/>
                    </a:stretch>
                  </pic:blipFill>
                  <pic:spPr>
                    <a:xfrm>
                      <a:off x="0" y="0"/>
                      <a:ext cx="5486400" cy="1993900"/>
                    </a:xfrm>
                    <a:prstGeom prst="rect">
                      <a:avLst/>
                    </a:prstGeom>
                  </pic:spPr>
                </pic:pic>
              </a:graphicData>
            </a:graphic>
          </wp:inline>
        </w:drawing>
      </w:r>
    </w:p>
    <w:p w14:paraId="32F8FD94" w14:textId="77777777" w:rsidR="00BF62CB" w:rsidRPr="00036CCD" w:rsidRDefault="00BF62CB" w:rsidP="00BF62CB">
      <w:pPr>
        <w:ind w:left="576"/>
        <w:rPr>
          <w:b/>
          <w:lang w:val="en-GB"/>
        </w:rPr>
      </w:pPr>
      <w:r w:rsidRPr="00036CCD">
        <w:rPr>
          <w:b/>
          <w:lang w:val="en-GB"/>
        </w:rPr>
        <w:t>Flow Description</w:t>
      </w:r>
    </w:p>
    <w:p w14:paraId="1524E0B9" w14:textId="77777777" w:rsidR="00BF62CB" w:rsidRPr="00036CCD" w:rsidRDefault="00BF62CB" w:rsidP="00BF62CB">
      <w:pPr>
        <w:ind w:left="576"/>
        <w:rPr>
          <w:b/>
        </w:rPr>
      </w:pPr>
      <w:r w:rsidRPr="00036CCD">
        <w:rPr>
          <w:b/>
        </w:rPr>
        <w:t>Precondition</w:t>
      </w:r>
    </w:p>
    <w:p w14:paraId="42CDD766" w14:textId="77777777" w:rsidR="00BF62CB" w:rsidRPr="00036CCD" w:rsidRDefault="00BF62CB" w:rsidP="00BF62CB">
      <w:pPr>
        <w:ind w:left="576"/>
        <w:rPr>
          <w:lang w:val="en-GB"/>
        </w:rPr>
      </w:pPr>
      <w:r w:rsidRPr="00036CCD">
        <w:rPr>
          <w:lang w:val="en-GB"/>
        </w:rPr>
        <w:t xml:space="preserve">The </w:t>
      </w:r>
      <w:r>
        <w:rPr>
          <w:lang w:val="en-GB"/>
        </w:rPr>
        <w:t>user already logged in and entered the sales module.</w:t>
      </w:r>
    </w:p>
    <w:p w14:paraId="6DCD34C0" w14:textId="77777777" w:rsidR="00BF62CB" w:rsidRPr="00036CCD" w:rsidRDefault="00BF62CB" w:rsidP="00BF62CB">
      <w:pPr>
        <w:ind w:left="576"/>
        <w:rPr>
          <w:b/>
        </w:rPr>
      </w:pPr>
      <w:r w:rsidRPr="00036CCD">
        <w:rPr>
          <w:b/>
        </w:rPr>
        <w:t>Activation</w:t>
      </w:r>
    </w:p>
    <w:p w14:paraId="746D9BA3" w14:textId="77777777" w:rsidR="00BF62CB" w:rsidRPr="00036CCD" w:rsidRDefault="00BF62CB" w:rsidP="00BF62CB">
      <w:pPr>
        <w:ind w:left="576"/>
        <w:rPr>
          <w:lang w:val="en-GB"/>
        </w:rPr>
      </w:pPr>
      <w:r w:rsidRPr="00036CCD">
        <w:rPr>
          <w:lang w:val="en-GB"/>
        </w:rPr>
        <w:t xml:space="preserve">This use case starts when an </w:t>
      </w:r>
      <w:r>
        <w:rPr>
          <w:lang w:val="en-GB"/>
        </w:rPr>
        <w:t>user makes a sale.</w:t>
      </w:r>
    </w:p>
    <w:p w14:paraId="2BF8C004" w14:textId="77777777" w:rsidR="00BF62CB" w:rsidRPr="00036CCD" w:rsidRDefault="00BF62CB" w:rsidP="00BF62CB">
      <w:pPr>
        <w:ind w:left="576"/>
        <w:rPr>
          <w:b/>
        </w:rPr>
      </w:pPr>
      <w:r w:rsidRPr="00036CCD">
        <w:rPr>
          <w:b/>
        </w:rPr>
        <w:t>Main flow</w:t>
      </w:r>
    </w:p>
    <w:p w14:paraId="00EB206A" w14:textId="77777777" w:rsidR="00BF62CB" w:rsidRPr="00036CCD" w:rsidRDefault="00BF62CB" w:rsidP="00BF62CB">
      <w:pPr>
        <w:numPr>
          <w:ilvl w:val="0"/>
          <w:numId w:val="15"/>
        </w:numPr>
        <w:tabs>
          <w:tab w:val="clear" w:pos="720"/>
          <w:tab w:val="num" w:pos="1872"/>
        </w:tabs>
        <w:spacing w:after="0" w:line="240" w:lineRule="auto"/>
        <w:ind w:left="1296"/>
        <w:jc w:val="left"/>
        <w:rPr>
          <w:lang w:val="en-GB"/>
        </w:rPr>
      </w:pPr>
      <w:r w:rsidRPr="00036CCD">
        <w:rPr>
          <w:lang w:val="en-GB"/>
        </w:rPr>
        <w:t xml:space="preserve">The </w:t>
      </w:r>
      <w:r>
        <w:rPr>
          <w:lang w:val="en-GB"/>
        </w:rPr>
        <w:t>user enters the sales module on the system</w:t>
      </w:r>
    </w:p>
    <w:p w14:paraId="57473682" w14:textId="77777777" w:rsidR="00BF62CB" w:rsidRPr="00036CCD" w:rsidRDefault="00BF62CB" w:rsidP="00BF62CB">
      <w:pPr>
        <w:numPr>
          <w:ilvl w:val="0"/>
          <w:numId w:val="15"/>
        </w:numPr>
        <w:tabs>
          <w:tab w:val="clear" w:pos="720"/>
          <w:tab w:val="num" w:pos="1296"/>
        </w:tabs>
        <w:spacing w:after="0" w:line="240" w:lineRule="auto"/>
        <w:ind w:left="1296"/>
        <w:jc w:val="left"/>
        <w:rPr>
          <w:lang w:val="en-GB"/>
        </w:rPr>
      </w:pPr>
      <w:r w:rsidRPr="00036CCD">
        <w:rPr>
          <w:lang w:val="en-GB"/>
        </w:rPr>
        <w:t xml:space="preserve">The </w:t>
      </w:r>
      <w:r>
        <w:rPr>
          <w:lang w:val="en-GB"/>
        </w:rPr>
        <w:t>user inputs the customer order</w:t>
      </w:r>
    </w:p>
    <w:p w14:paraId="6202F550" w14:textId="77777777" w:rsidR="00BF62CB" w:rsidRPr="00036CCD" w:rsidRDefault="00BF62CB" w:rsidP="00BF62CB">
      <w:pPr>
        <w:numPr>
          <w:ilvl w:val="0"/>
          <w:numId w:val="15"/>
        </w:numPr>
        <w:tabs>
          <w:tab w:val="clear" w:pos="720"/>
          <w:tab w:val="num" w:pos="1296"/>
        </w:tabs>
        <w:spacing w:after="0" w:line="240" w:lineRule="auto"/>
        <w:ind w:left="1296"/>
        <w:jc w:val="left"/>
        <w:rPr>
          <w:lang w:val="en-GB"/>
        </w:rPr>
      </w:pPr>
      <w:r w:rsidRPr="00036CCD">
        <w:rPr>
          <w:lang w:val="en-GB"/>
        </w:rPr>
        <w:t xml:space="preserve">The </w:t>
      </w:r>
      <w:r>
        <w:rPr>
          <w:lang w:val="en-GB"/>
        </w:rPr>
        <w:t xml:space="preserve">user inputs the payment type </w:t>
      </w:r>
    </w:p>
    <w:p w14:paraId="2689EC6F" w14:textId="77777777" w:rsidR="00BF62CB" w:rsidRDefault="00BF62CB" w:rsidP="00BF62CB">
      <w:pPr>
        <w:numPr>
          <w:ilvl w:val="0"/>
          <w:numId w:val="15"/>
        </w:numPr>
        <w:tabs>
          <w:tab w:val="clear" w:pos="720"/>
          <w:tab w:val="num" w:pos="1296"/>
        </w:tabs>
        <w:spacing w:after="0" w:line="240" w:lineRule="auto"/>
        <w:ind w:left="1296"/>
        <w:jc w:val="left"/>
        <w:rPr>
          <w:lang w:val="en-GB"/>
        </w:rPr>
      </w:pPr>
      <w:r w:rsidRPr="00036CCD">
        <w:rPr>
          <w:lang w:val="en-GB"/>
        </w:rPr>
        <w:t xml:space="preserve">The </w:t>
      </w:r>
      <w:r>
        <w:rPr>
          <w:lang w:val="en-GB"/>
        </w:rPr>
        <w:t>system displays total amount of the order</w:t>
      </w:r>
    </w:p>
    <w:p w14:paraId="14402728" w14:textId="77777777" w:rsidR="00BF62CB" w:rsidRDefault="00BF62CB" w:rsidP="00BF62CB">
      <w:pPr>
        <w:numPr>
          <w:ilvl w:val="0"/>
          <w:numId w:val="15"/>
        </w:numPr>
        <w:tabs>
          <w:tab w:val="clear" w:pos="720"/>
          <w:tab w:val="num" w:pos="1296"/>
        </w:tabs>
        <w:spacing w:after="0" w:line="240" w:lineRule="auto"/>
        <w:ind w:left="1296"/>
        <w:jc w:val="left"/>
        <w:rPr>
          <w:lang w:val="en-GB"/>
        </w:rPr>
      </w:pPr>
      <w:r>
        <w:rPr>
          <w:lang w:val="en-GB"/>
        </w:rPr>
        <w:t>The user finishes the sale &lt;See E1&gt;</w:t>
      </w:r>
    </w:p>
    <w:p w14:paraId="7C2AF249" w14:textId="77777777" w:rsidR="00BF62CB" w:rsidRPr="00036CCD" w:rsidRDefault="00BF62CB" w:rsidP="00BF62CB">
      <w:pPr>
        <w:pStyle w:val="A"/>
        <w:numPr>
          <w:ilvl w:val="0"/>
          <w:numId w:val="0"/>
        </w:numPr>
        <w:ind w:left="936"/>
      </w:pPr>
    </w:p>
    <w:p w14:paraId="169DC2AC" w14:textId="77777777" w:rsidR="00BF62CB" w:rsidRPr="00036CCD" w:rsidRDefault="00BF62CB" w:rsidP="00BF62CB">
      <w:pPr>
        <w:ind w:left="576"/>
        <w:rPr>
          <w:b/>
        </w:rPr>
      </w:pPr>
      <w:r w:rsidRPr="00036CCD">
        <w:rPr>
          <w:b/>
        </w:rPr>
        <w:t>Exceptional flow</w:t>
      </w:r>
    </w:p>
    <w:p w14:paraId="3D42068B" w14:textId="77777777" w:rsidR="00BF62CB" w:rsidRPr="00036CCD" w:rsidRDefault="00BF62CB" w:rsidP="00BF62CB">
      <w:pPr>
        <w:pStyle w:val="A"/>
        <w:numPr>
          <w:ilvl w:val="0"/>
          <w:numId w:val="0"/>
        </w:numPr>
        <w:ind w:left="933" w:hanging="357"/>
      </w:pPr>
      <w:r w:rsidRPr="00036CCD">
        <w:t>E1 : &lt;</w:t>
      </w:r>
      <w:r>
        <w:t>Incorrect sale input</w:t>
      </w:r>
      <w:r w:rsidRPr="00036CCD">
        <w:t>&gt;</w:t>
      </w:r>
    </w:p>
    <w:p w14:paraId="2901D5F8" w14:textId="77777777" w:rsidR="00BF62CB" w:rsidRPr="00036CCD" w:rsidRDefault="00BF62CB" w:rsidP="00BF62CB">
      <w:pPr>
        <w:numPr>
          <w:ilvl w:val="0"/>
          <w:numId w:val="17"/>
        </w:numPr>
        <w:tabs>
          <w:tab w:val="clear" w:pos="720"/>
          <w:tab w:val="num" w:pos="1296"/>
        </w:tabs>
        <w:spacing w:after="0" w:line="240" w:lineRule="auto"/>
        <w:ind w:left="1296"/>
        <w:jc w:val="left"/>
        <w:rPr>
          <w:lang w:val="en-GB"/>
        </w:rPr>
      </w:pPr>
      <w:r>
        <w:rPr>
          <w:lang w:val="en-GB"/>
        </w:rPr>
        <w:t>The user chooses the void feature</w:t>
      </w:r>
    </w:p>
    <w:p w14:paraId="467A4BE8" w14:textId="77777777" w:rsidR="00BF62CB" w:rsidRPr="00036CCD" w:rsidRDefault="00BF62CB" w:rsidP="00BF62CB">
      <w:pPr>
        <w:pStyle w:val="A"/>
        <w:numPr>
          <w:ilvl w:val="0"/>
          <w:numId w:val="17"/>
        </w:numPr>
        <w:tabs>
          <w:tab w:val="clear" w:pos="720"/>
          <w:tab w:val="num" w:pos="1296"/>
        </w:tabs>
        <w:ind w:left="1296"/>
      </w:pPr>
      <w:r>
        <w:t>The user inputs the wrong product from the sale</w:t>
      </w:r>
    </w:p>
    <w:p w14:paraId="5CBEE1B1" w14:textId="77777777" w:rsidR="00BF62CB" w:rsidRDefault="00BF62CB" w:rsidP="00BF62CB">
      <w:pPr>
        <w:pStyle w:val="A"/>
        <w:numPr>
          <w:ilvl w:val="0"/>
          <w:numId w:val="17"/>
        </w:numPr>
        <w:tabs>
          <w:tab w:val="clear" w:pos="720"/>
          <w:tab w:val="num" w:pos="1296"/>
        </w:tabs>
        <w:ind w:left="1296"/>
      </w:pPr>
      <w:r>
        <w:t xml:space="preserve">The system voids the sale </w:t>
      </w:r>
    </w:p>
    <w:p w14:paraId="21E5180C" w14:textId="77777777" w:rsidR="00BF62CB" w:rsidRPr="00036CCD" w:rsidRDefault="00BF62CB" w:rsidP="00BF62CB">
      <w:pPr>
        <w:pStyle w:val="A"/>
        <w:numPr>
          <w:ilvl w:val="0"/>
          <w:numId w:val="17"/>
        </w:numPr>
        <w:tabs>
          <w:tab w:val="clear" w:pos="720"/>
          <w:tab w:val="num" w:pos="1296"/>
        </w:tabs>
        <w:ind w:left="1296"/>
      </w:pPr>
      <w:r>
        <w:t>The system returns to the sales module</w:t>
      </w:r>
    </w:p>
    <w:p w14:paraId="6CD8488B" w14:textId="77777777" w:rsidR="00BF62CB" w:rsidRPr="00036CCD" w:rsidRDefault="00BF62CB" w:rsidP="00BF62CB">
      <w:pPr>
        <w:pStyle w:val="A"/>
        <w:numPr>
          <w:ilvl w:val="0"/>
          <w:numId w:val="0"/>
        </w:numPr>
        <w:ind w:left="936"/>
      </w:pPr>
    </w:p>
    <w:p w14:paraId="4063E193" w14:textId="77777777" w:rsidR="00BF62CB" w:rsidRPr="00036CCD" w:rsidRDefault="00BF62CB" w:rsidP="00BF62CB">
      <w:pPr>
        <w:ind w:left="576"/>
        <w:rPr>
          <w:b/>
        </w:rPr>
      </w:pPr>
      <w:r w:rsidRPr="00036CCD">
        <w:rPr>
          <w:b/>
        </w:rPr>
        <w:t>Termination</w:t>
      </w:r>
    </w:p>
    <w:p w14:paraId="52D19F97" w14:textId="77777777" w:rsidR="00BF62CB" w:rsidRPr="00036CCD" w:rsidRDefault="00BF62CB" w:rsidP="00BF62CB">
      <w:pPr>
        <w:ind w:left="576"/>
        <w:rPr>
          <w:lang w:val="en-GB"/>
        </w:rPr>
      </w:pPr>
      <w:r w:rsidRPr="00036CCD">
        <w:rPr>
          <w:lang w:val="en-GB"/>
        </w:rPr>
        <w:t xml:space="preserve">The </w:t>
      </w:r>
      <w:r>
        <w:rPr>
          <w:lang w:val="en-GB"/>
        </w:rPr>
        <w:t>use case terminates when the user finishes the sale.</w:t>
      </w:r>
    </w:p>
    <w:p w14:paraId="4EE43FDE" w14:textId="77777777" w:rsidR="00BF62CB" w:rsidRPr="00036CCD" w:rsidRDefault="00BF62CB" w:rsidP="00BF62CB">
      <w:pPr>
        <w:ind w:left="576"/>
        <w:rPr>
          <w:b/>
        </w:rPr>
      </w:pPr>
    </w:p>
    <w:p w14:paraId="25730396" w14:textId="77777777" w:rsidR="00BF62CB" w:rsidRPr="00036CCD" w:rsidRDefault="00BF62CB" w:rsidP="00BF62CB">
      <w:pPr>
        <w:ind w:left="576"/>
        <w:rPr>
          <w:b/>
        </w:rPr>
      </w:pPr>
      <w:r w:rsidRPr="00036CCD">
        <w:rPr>
          <w:b/>
        </w:rPr>
        <w:t>Post condition</w:t>
      </w:r>
    </w:p>
    <w:p w14:paraId="485D6676" w14:textId="77777777" w:rsidR="00BF62CB" w:rsidRPr="00036CCD" w:rsidRDefault="00BF62CB" w:rsidP="00BF62CB">
      <w:pPr>
        <w:ind w:left="576"/>
      </w:pPr>
      <w:r>
        <w:t>Stocks and sales reports are updated.</w:t>
      </w:r>
    </w:p>
    <w:p w14:paraId="423095F5" w14:textId="77777777" w:rsidR="00BF62CB" w:rsidRPr="00036CCD" w:rsidRDefault="00BF62CB" w:rsidP="00BF62CB">
      <w:pPr>
        <w:pStyle w:val="Heading3"/>
        <w:tabs>
          <w:tab w:val="num" w:pos="1656"/>
        </w:tabs>
        <w:rPr>
          <w:lang w:val="en-IE"/>
        </w:rPr>
      </w:pPr>
      <w:bookmarkStart w:id="6" w:name="_Toc316977401"/>
      <w:r w:rsidRPr="00036CCD">
        <w:t>Requirement</w:t>
      </w:r>
      <w:r w:rsidRPr="00036CCD">
        <w:rPr>
          <w:lang w:val="en-IE"/>
        </w:rPr>
        <w:t xml:space="preserve"> 2 &lt;</w:t>
      </w:r>
      <w:r>
        <w:rPr>
          <w:lang w:val="en-IE"/>
        </w:rPr>
        <w:t>Register user</w:t>
      </w:r>
      <w:r w:rsidRPr="00036CCD">
        <w:rPr>
          <w:lang w:val="en-IE"/>
        </w:rPr>
        <w:t>&gt;</w:t>
      </w:r>
      <w:bookmarkEnd w:id="6"/>
    </w:p>
    <w:p w14:paraId="5CF5B0B8" w14:textId="77777777" w:rsidR="00BF62CB" w:rsidRPr="00036CCD" w:rsidRDefault="00BF62CB" w:rsidP="00BF62CB">
      <w:pPr>
        <w:pStyle w:val="Heading4"/>
        <w:tabs>
          <w:tab w:val="num" w:pos="1800"/>
        </w:tabs>
      </w:pPr>
      <w:r w:rsidRPr="00036CCD">
        <w:t>Description &amp; Priority</w:t>
      </w:r>
    </w:p>
    <w:p w14:paraId="58895F14" w14:textId="77777777" w:rsidR="00BF62CB" w:rsidRPr="00036CCD" w:rsidRDefault="00BF62CB" w:rsidP="00BF62CB">
      <w:pPr>
        <w:rPr>
          <w:lang w:val="en-IE"/>
        </w:rPr>
      </w:pPr>
      <w:r>
        <w:rPr>
          <w:lang w:val="en-IE"/>
        </w:rPr>
        <w:t xml:space="preserve">The admin user accesses the register module and creates a new user, inputting name and password. The system will generate automatically a numerical ID to the new user. The new user can choose to change the password or keep the one created by the admin. The priority for the system is low, once the admin has access to every feature on the system. </w:t>
      </w:r>
    </w:p>
    <w:p w14:paraId="2911731C" w14:textId="77777777" w:rsidR="00BF62CB" w:rsidRPr="00036CCD" w:rsidRDefault="00BF62CB" w:rsidP="00BF62CB">
      <w:pPr>
        <w:pStyle w:val="Heading4"/>
        <w:tabs>
          <w:tab w:val="num" w:pos="1800"/>
        </w:tabs>
      </w:pPr>
      <w:r w:rsidRPr="00036CCD">
        <w:t xml:space="preserve">Use Case </w:t>
      </w:r>
    </w:p>
    <w:p w14:paraId="1D79C1C8" w14:textId="77777777" w:rsidR="00BF62CB" w:rsidRPr="00036CCD" w:rsidRDefault="00BF62CB" w:rsidP="00BF62CB">
      <w:pPr>
        <w:ind w:left="576"/>
        <w:rPr>
          <w:b/>
          <w:lang w:val="en-GB"/>
        </w:rPr>
      </w:pPr>
      <w:r w:rsidRPr="00036CCD">
        <w:rPr>
          <w:b/>
          <w:lang w:val="en-GB"/>
        </w:rPr>
        <w:t>Scope</w:t>
      </w:r>
    </w:p>
    <w:p w14:paraId="630BC981" w14:textId="77777777" w:rsidR="00BF62CB" w:rsidRPr="00036CCD" w:rsidRDefault="00BF62CB" w:rsidP="00BF62CB">
      <w:pPr>
        <w:ind w:left="576"/>
        <w:rPr>
          <w:lang w:val="en-GB"/>
        </w:rPr>
      </w:pPr>
      <w:r w:rsidRPr="00036CCD">
        <w:rPr>
          <w:lang w:val="en-GB"/>
        </w:rPr>
        <w:t xml:space="preserve">The scope of this use case is </w:t>
      </w:r>
      <w:r>
        <w:rPr>
          <w:lang w:val="en-GB"/>
        </w:rPr>
        <w:t>to allow the user to create new users and change password.</w:t>
      </w:r>
    </w:p>
    <w:p w14:paraId="563E4E60" w14:textId="77777777" w:rsidR="00BF62CB" w:rsidRPr="00036CCD" w:rsidRDefault="00BF62CB" w:rsidP="00BF62CB">
      <w:pPr>
        <w:ind w:left="576"/>
        <w:rPr>
          <w:lang w:val="en-GB"/>
        </w:rPr>
      </w:pPr>
      <w:r w:rsidRPr="00036CCD">
        <w:rPr>
          <w:b/>
          <w:lang w:val="en-GB"/>
        </w:rPr>
        <w:t>Description</w:t>
      </w:r>
    </w:p>
    <w:p w14:paraId="2F51A406" w14:textId="77777777" w:rsidR="00BF62CB" w:rsidRPr="00036CCD" w:rsidRDefault="00BF62CB" w:rsidP="00BF62CB">
      <w:pPr>
        <w:ind w:left="576"/>
        <w:rPr>
          <w:lang w:val="en-GB"/>
        </w:rPr>
      </w:pPr>
      <w:r w:rsidRPr="00036CCD">
        <w:rPr>
          <w:lang w:val="en-GB"/>
        </w:rPr>
        <w:t>This use case describes the</w:t>
      </w:r>
      <w:r>
        <w:rPr>
          <w:lang w:val="en-GB"/>
        </w:rPr>
        <w:t xml:space="preserve"> procedure to register new users on the system and how to change password when necessary.</w:t>
      </w:r>
    </w:p>
    <w:p w14:paraId="6A0E4A47" w14:textId="77777777" w:rsidR="00BF62CB" w:rsidRPr="00036CCD" w:rsidRDefault="00BF62CB" w:rsidP="00BF62CB">
      <w:pPr>
        <w:ind w:left="576"/>
        <w:rPr>
          <w:b/>
          <w:lang w:val="en-GB"/>
        </w:rPr>
      </w:pPr>
      <w:r w:rsidRPr="00036CCD">
        <w:rPr>
          <w:b/>
          <w:lang w:val="en-GB"/>
        </w:rPr>
        <w:t>Use Case Diagram</w:t>
      </w:r>
    </w:p>
    <w:p w14:paraId="4144664D" w14:textId="77777777" w:rsidR="00BF62CB" w:rsidRDefault="00BF62CB" w:rsidP="00BF62CB">
      <w:pPr>
        <w:ind w:left="576"/>
        <w:rPr>
          <w:b/>
          <w:lang w:val="en-GB"/>
        </w:rPr>
      </w:pPr>
      <w:r>
        <w:rPr>
          <w:noProof/>
        </w:rPr>
        <w:lastRenderedPageBreak/>
        <w:drawing>
          <wp:inline distT="0" distB="0" distL="0" distR="0" wp14:anchorId="617A478F" wp14:editId="2B1812F1">
            <wp:extent cx="2476500" cy="13049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2476500" cy="1304925"/>
                    </a:xfrm>
                    <a:prstGeom prst="rect">
                      <a:avLst/>
                    </a:prstGeom>
                  </pic:spPr>
                </pic:pic>
              </a:graphicData>
            </a:graphic>
          </wp:inline>
        </w:drawing>
      </w:r>
    </w:p>
    <w:p w14:paraId="78157003" w14:textId="77777777" w:rsidR="00BF62CB" w:rsidRPr="00036CCD" w:rsidRDefault="00BF62CB" w:rsidP="00BF62CB">
      <w:pPr>
        <w:ind w:left="576"/>
        <w:rPr>
          <w:b/>
          <w:lang w:val="en-GB"/>
        </w:rPr>
      </w:pPr>
      <w:r w:rsidRPr="00036CCD">
        <w:rPr>
          <w:b/>
          <w:lang w:val="en-GB"/>
        </w:rPr>
        <w:t>Flow Description</w:t>
      </w:r>
    </w:p>
    <w:p w14:paraId="69770D56" w14:textId="77777777" w:rsidR="00BF62CB" w:rsidRPr="00036CCD" w:rsidRDefault="00BF62CB" w:rsidP="00BF62CB">
      <w:pPr>
        <w:ind w:left="576"/>
        <w:rPr>
          <w:b/>
        </w:rPr>
      </w:pPr>
      <w:r w:rsidRPr="00036CCD">
        <w:rPr>
          <w:b/>
        </w:rPr>
        <w:t>Precondition</w:t>
      </w:r>
    </w:p>
    <w:p w14:paraId="17478BF7" w14:textId="77777777" w:rsidR="00BF62CB" w:rsidRPr="00036CCD" w:rsidRDefault="00BF62CB" w:rsidP="00BF62CB">
      <w:pPr>
        <w:ind w:left="576"/>
        <w:rPr>
          <w:lang w:val="en-GB"/>
        </w:rPr>
      </w:pPr>
      <w:r w:rsidRPr="00036CCD">
        <w:rPr>
          <w:lang w:val="en-GB"/>
        </w:rPr>
        <w:t xml:space="preserve">The system is in </w:t>
      </w:r>
      <w:r>
        <w:rPr>
          <w:lang w:val="en-GB"/>
        </w:rPr>
        <w:t>register user module.</w:t>
      </w:r>
    </w:p>
    <w:p w14:paraId="2ED12F8A" w14:textId="77777777" w:rsidR="00BF62CB" w:rsidRPr="00036CCD" w:rsidRDefault="00BF62CB" w:rsidP="00BF62CB">
      <w:pPr>
        <w:ind w:left="576"/>
        <w:rPr>
          <w:b/>
        </w:rPr>
      </w:pPr>
      <w:r w:rsidRPr="00036CCD">
        <w:rPr>
          <w:b/>
        </w:rPr>
        <w:t>Activation</w:t>
      </w:r>
    </w:p>
    <w:p w14:paraId="2A198C70" w14:textId="77777777" w:rsidR="00BF62CB" w:rsidRPr="00036CCD" w:rsidRDefault="00BF62CB" w:rsidP="00BF62CB">
      <w:pPr>
        <w:ind w:left="576"/>
        <w:rPr>
          <w:lang w:val="en-GB"/>
        </w:rPr>
      </w:pPr>
      <w:r w:rsidRPr="00036CCD">
        <w:rPr>
          <w:lang w:val="en-GB"/>
        </w:rPr>
        <w:t xml:space="preserve">This use case starts when an </w:t>
      </w:r>
      <w:r>
        <w:rPr>
          <w:lang w:val="en-GB"/>
        </w:rPr>
        <w:t>admin enters the register user module.</w:t>
      </w:r>
    </w:p>
    <w:p w14:paraId="312D6D38" w14:textId="77777777" w:rsidR="00BF62CB" w:rsidRPr="00036CCD" w:rsidRDefault="00BF62CB" w:rsidP="00BF62CB">
      <w:pPr>
        <w:ind w:left="576"/>
        <w:rPr>
          <w:b/>
        </w:rPr>
      </w:pPr>
      <w:r w:rsidRPr="00036CCD">
        <w:rPr>
          <w:b/>
        </w:rPr>
        <w:t>Main flow</w:t>
      </w:r>
    </w:p>
    <w:p w14:paraId="36C3D097" w14:textId="77777777" w:rsidR="00BF62CB" w:rsidRPr="00036CCD" w:rsidRDefault="00BF62CB" w:rsidP="00BF62CB">
      <w:pPr>
        <w:numPr>
          <w:ilvl w:val="0"/>
          <w:numId w:val="18"/>
        </w:numPr>
        <w:spacing w:after="0" w:line="240" w:lineRule="auto"/>
        <w:ind w:left="1296"/>
        <w:jc w:val="left"/>
        <w:rPr>
          <w:lang w:val="en-GB"/>
        </w:rPr>
      </w:pPr>
      <w:r w:rsidRPr="00036CCD">
        <w:rPr>
          <w:lang w:val="en-GB"/>
        </w:rPr>
        <w:t xml:space="preserve">The system identifies the </w:t>
      </w:r>
      <w:r>
        <w:rPr>
          <w:lang w:val="en-GB"/>
        </w:rPr>
        <w:t>admin account type</w:t>
      </w:r>
    </w:p>
    <w:p w14:paraId="11260321" w14:textId="77777777" w:rsidR="00BF62CB" w:rsidRPr="00036CCD" w:rsidRDefault="00BF62CB" w:rsidP="00BF62CB">
      <w:pPr>
        <w:numPr>
          <w:ilvl w:val="0"/>
          <w:numId w:val="18"/>
        </w:numPr>
        <w:spacing w:after="0" w:line="240" w:lineRule="auto"/>
        <w:ind w:left="1296"/>
        <w:jc w:val="left"/>
        <w:rPr>
          <w:lang w:val="en-GB"/>
        </w:rPr>
      </w:pPr>
      <w:r w:rsidRPr="00036CCD">
        <w:rPr>
          <w:lang w:val="en-GB"/>
        </w:rPr>
        <w:t xml:space="preserve">The </w:t>
      </w:r>
      <w:r>
        <w:rPr>
          <w:lang w:val="en-GB"/>
        </w:rPr>
        <w:t>user inputs name and password to the new user</w:t>
      </w:r>
    </w:p>
    <w:p w14:paraId="7A52CD65" w14:textId="77777777" w:rsidR="00BF62CB" w:rsidRPr="00036CCD" w:rsidRDefault="00BF62CB" w:rsidP="00BF62CB">
      <w:pPr>
        <w:numPr>
          <w:ilvl w:val="0"/>
          <w:numId w:val="18"/>
        </w:numPr>
        <w:spacing w:after="0" w:line="240" w:lineRule="auto"/>
        <w:ind w:left="1296"/>
        <w:jc w:val="left"/>
        <w:rPr>
          <w:lang w:val="en-GB"/>
        </w:rPr>
      </w:pPr>
      <w:r w:rsidRPr="00036CCD">
        <w:rPr>
          <w:lang w:val="en-GB"/>
        </w:rPr>
        <w:t xml:space="preserve">The system </w:t>
      </w:r>
      <w:r>
        <w:rPr>
          <w:lang w:val="en-GB"/>
        </w:rPr>
        <w:t>creates a numerical login and displays it.</w:t>
      </w:r>
    </w:p>
    <w:p w14:paraId="559E95AC" w14:textId="77777777" w:rsidR="00BF62CB" w:rsidRDefault="00BF62CB" w:rsidP="00BF62CB">
      <w:pPr>
        <w:numPr>
          <w:ilvl w:val="0"/>
          <w:numId w:val="18"/>
        </w:numPr>
        <w:spacing w:after="0" w:line="240" w:lineRule="auto"/>
        <w:ind w:left="1296"/>
        <w:jc w:val="left"/>
        <w:rPr>
          <w:lang w:val="en-GB"/>
        </w:rPr>
      </w:pPr>
      <w:r w:rsidRPr="00036CCD">
        <w:rPr>
          <w:lang w:val="en-GB"/>
        </w:rPr>
        <w:t xml:space="preserve">The </w:t>
      </w:r>
      <w:r>
        <w:rPr>
          <w:lang w:val="en-GB"/>
        </w:rPr>
        <w:t>admin informs the new user login details</w:t>
      </w:r>
    </w:p>
    <w:p w14:paraId="3FE0DC99" w14:textId="77777777" w:rsidR="00BF62CB" w:rsidRPr="00036CCD" w:rsidRDefault="00BF62CB" w:rsidP="00BF62CB">
      <w:pPr>
        <w:numPr>
          <w:ilvl w:val="0"/>
          <w:numId w:val="18"/>
        </w:numPr>
        <w:spacing w:after="0" w:line="240" w:lineRule="auto"/>
        <w:ind w:left="1296"/>
        <w:jc w:val="left"/>
        <w:rPr>
          <w:lang w:val="en-GB"/>
        </w:rPr>
      </w:pPr>
      <w:r>
        <w:rPr>
          <w:lang w:val="en-GB"/>
        </w:rPr>
        <w:t>The user enters the system using login and password&lt;See A1&gt;</w:t>
      </w:r>
    </w:p>
    <w:p w14:paraId="307BAFC0" w14:textId="77777777" w:rsidR="00BF62CB" w:rsidRPr="00036CCD" w:rsidRDefault="00BF62CB" w:rsidP="00BF62CB">
      <w:pPr>
        <w:ind w:left="576"/>
        <w:rPr>
          <w:b/>
        </w:rPr>
      </w:pPr>
      <w:r w:rsidRPr="00036CCD">
        <w:rPr>
          <w:b/>
        </w:rPr>
        <w:t>Alternate flow</w:t>
      </w:r>
    </w:p>
    <w:p w14:paraId="14122E3F" w14:textId="77777777" w:rsidR="00BF62CB" w:rsidRPr="00036CCD" w:rsidRDefault="00BF62CB" w:rsidP="00BF62CB">
      <w:pPr>
        <w:pStyle w:val="A"/>
        <w:numPr>
          <w:ilvl w:val="0"/>
          <w:numId w:val="0"/>
        </w:numPr>
        <w:ind w:left="933" w:hanging="357"/>
      </w:pPr>
      <w:r w:rsidRPr="00036CCD">
        <w:t>A1 : &lt;</w:t>
      </w:r>
      <w:r>
        <w:t>Change password</w:t>
      </w:r>
      <w:r w:rsidRPr="00036CCD">
        <w:t>&gt;</w:t>
      </w:r>
    </w:p>
    <w:p w14:paraId="1884E408" w14:textId="77777777" w:rsidR="00BF62CB" w:rsidRPr="00036CCD" w:rsidRDefault="00BF62CB" w:rsidP="00BF62CB">
      <w:pPr>
        <w:pStyle w:val="A"/>
        <w:numPr>
          <w:ilvl w:val="0"/>
          <w:numId w:val="19"/>
        </w:numPr>
        <w:ind w:left="1296"/>
      </w:pPr>
      <w:r w:rsidRPr="00036CCD">
        <w:t xml:space="preserve">The </w:t>
      </w:r>
      <w:r>
        <w:t xml:space="preserve">user inputs login and password </w:t>
      </w:r>
    </w:p>
    <w:p w14:paraId="3D2CC2C6" w14:textId="77777777" w:rsidR="00BF62CB" w:rsidRPr="00036CCD" w:rsidRDefault="00BF62CB" w:rsidP="00BF62CB">
      <w:pPr>
        <w:pStyle w:val="A"/>
        <w:numPr>
          <w:ilvl w:val="0"/>
          <w:numId w:val="19"/>
        </w:numPr>
        <w:ind w:left="1296"/>
      </w:pPr>
      <w:r w:rsidRPr="00036CCD">
        <w:t xml:space="preserve">The </w:t>
      </w:r>
      <w:r>
        <w:t>user clicks “Change password” button</w:t>
      </w:r>
    </w:p>
    <w:p w14:paraId="793904C9" w14:textId="77777777" w:rsidR="00BF62CB" w:rsidRDefault="00BF62CB" w:rsidP="00BF62CB">
      <w:pPr>
        <w:pStyle w:val="A"/>
        <w:numPr>
          <w:ilvl w:val="0"/>
          <w:numId w:val="19"/>
        </w:numPr>
        <w:ind w:left="1296"/>
      </w:pPr>
      <w:r>
        <w:t>System checks details</w:t>
      </w:r>
    </w:p>
    <w:p w14:paraId="1B799193" w14:textId="77777777" w:rsidR="00BF62CB" w:rsidRDefault="00BF62CB" w:rsidP="00BF62CB">
      <w:pPr>
        <w:pStyle w:val="A"/>
        <w:numPr>
          <w:ilvl w:val="0"/>
          <w:numId w:val="19"/>
        </w:numPr>
        <w:ind w:left="1296"/>
      </w:pPr>
      <w:r>
        <w:t>The system opens a screen to change password</w:t>
      </w:r>
    </w:p>
    <w:p w14:paraId="21D2864D" w14:textId="77777777" w:rsidR="00BF62CB" w:rsidRDefault="00BF62CB" w:rsidP="00BF62CB">
      <w:pPr>
        <w:pStyle w:val="A"/>
        <w:numPr>
          <w:ilvl w:val="0"/>
          <w:numId w:val="19"/>
        </w:numPr>
        <w:ind w:left="1296"/>
      </w:pPr>
      <w:r>
        <w:t>User inputs old password and new password</w:t>
      </w:r>
    </w:p>
    <w:p w14:paraId="2476FFE8" w14:textId="77777777" w:rsidR="00BF62CB" w:rsidRDefault="00BF62CB" w:rsidP="00BF62CB">
      <w:pPr>
        <w:pStyle w:val="A"/>
        <w:numPr>
          <w:ilvl w:val="0"/>
          <w:numId w:val="19"/>
        </w:numPr>
        <w:ind w:left="1296"/>
      </w:pPr>
      <w:r>
        <w:t>User clicks “Change password” button</w:t>
      </w:r>
    </w:p>
    <w:p w14:paraId="04442926" w14:textId="77777777" w:rsidR="00BF62CB" w:rsidRDefault="00BF62CB" w:rsidP="00BF62CB">
      <w:pPr>
        <w:pStyle w:val="A"/>
        <w:numPr>
          <w:ilvl w:val="0"/>
          <w:numId w:val="19"/>
        </w:numPr>
        <w:ind w:left="1296"/>
      </w:pPr>
      <w:r>
        <w:t>System check details and display change password message</w:t>
      </w:r>
    </w:p>
    <w:p w14:paraId="45EB3D51" w14:textId="77777777" w:rsidR="00BF62CB" w:rsidRPr="00036CCD" w:rsidRDefault="00BF62CB" w:rsidP="00BF62CB">
      <w:pPr>
        <w:pStyle w:val="A"/>
        <w:numPr>
          <w:ilvl w:val="0"/>
          <w:numId w:val="19"/>
        </w:numPr>
        <w:ind w:left="1296"/>
      </w:pPr>
      <w:r>
        <w:t>System goes back to login area.</w:t>
      </w:r>
    </w:p>
    <w:p w14:paraId="6C9C3433" w14:textId="77777777" w:rsidR="00BF62CB" w:rsidRPr="00036CCD" w:rsidRDefault="00BF62CB" w:rsidP="00BF62CB">
      <w:pPr>
        <w:pStyle w:val="A"/>
        <w:numPr>
          <w:ilvl w:val="0"/>
          <w:numId w:val="0"/>
        </w:numPr>
        <w:ind w:left="936"/>
      </w:pPr>
    </w:p>
    <w:p w14:paraId="3F8B7852" w14:textId="77777777" w:rsidR="00BF62CB" w:rsidRPr="00036CCD" w:rsidRDefault="00BF62CB" w:rsidP="00BF62CB">
      <w:pPr>
        <w:ind w:left="576"/>
        <w:rPr>
          <w:b/>
        </w:rPr>
      </w:pPr>
      <w:r w:rsidRPr="00036CCD">
        <w:rPr>
          <w:b/>
        </w:rPr>
        <w:t>Termination</w:t>
      </w:r>
    </w:p>
    <w:p w14:paraId="6493BBED" w14:textId="77777777" w:rsidR="00BF62CB" w:rsidRPr="00036CCD" w:rsidRDefault="00BF62CB" w:rsidP="00BF62CB">
      <w:pPr>
        <w:ind w:left="576"/>
        <w:rPr>
          <w:lang w:val="en-GB"/>
        </w:rPr>
      </w:pPr>
      <w:r w:rsidRPr="00036CCD">
        <w:rPr>
          <w:lang w:val="en-GB"/>
        </w:rPr>
        <w:t xml:space="preserve">The system </w:t>
      </w:r>
      <w:r>
        <w:rPr>
          <w:lang w:val="en-GB"/>
        </w:rPr>
        <w:t>terminates when it displays the login info to the new user.</w:t>
      </w:r>
    </w:p>
    <w:p w14:paraId="129D60A5" w14:textId="77777777" w:rsidR="00BF62CB" w:rsidRPr="00036CCD" w:rsidRDefault="00BF62CB" w:rsidP="00BF62CB">
      <w:pPr>
        <w:ind w:left="576"/>
        <w:rPr>
          <w:b/>
        </w:rPr>
      </w:pPr>
    </w:p>
    <w:p w14:paraId="3A9162D9" w14:textId="77777777" w:rsidR="00BF62CB" w:rsidRPr="00036CCD" w:rsidRDefault="00BF62CB" w:rsidP="00BF62CB">
      <w:pPr>
        <w:ind w:left="576"/>
        <w:rPr>
          <w:b/>
        </w:rPr>
      </w:pPr>
      <w:r w:rsidRPr="00036CCD">
        <w:rPr>
          <w:b/>
        </w:rPr>
        <w:t>Post condition</w:t>
      </w:r>
    </w:p>
    <w:p w14:paraId="7689EE8D" w14:textId="77777777" w:rsidR="00BF62CB" w:rsidRPr="00036CCD" w:rsidRDefault="00BF62CB" w:rsidP="00BF62CB">
      <w:pPr>
        <w:ind w:left="576"/>
      </w:pPr>
      <w:r w:rsidRPr="00036CCD">
        <w:t>The system goes into a wait state</w:t>
      </w:r>
    </w:p>
    <w:p w14:paraId="2491A19E" w14:textId="77777777" w:rsidR="00BF62CB" w:rsidRPr="00036CCD" w:rsidRDefault="00BF62CB" w:rsidP="00BF62CB">
      <w:pPr>
        <w:ind w:left="576"/>
        <w:rPr>
          <w:lang w:val="en-IE"/>
        </w:rPr>
      </w:pPr>
    </w:p>
    <w:p w14:paraId="01F1F0C3" w14:textId="77777777" w:rsidR="00BF62CB" w:rsidRPr="00036CCD" w:rsidRDefault="00BF62CB" w:rsidP="00BF62CB">
      <w:pPr>
        <w:pStyle w:val="Heading3"/>
        <w:tabs>
          <w:tab w:val="num" w:pos="1656"/>
        </w:tabs>
        <w:rPr>
          <w:lang w:val="en-IE"/>
        </w:rPr>
      </w:pPr>
      <w:r w:rsidRPr="00036CCD">
        <w:t>Requirement</w:t>
      </w:r>
      <w:r w:rsidRPr="00036CCD">
        <w:rPr>
          <w:lang w:val="en-IE"/>
        </w:rPr>
        <w:t xml:space="preserve"> </w:t>
      </w:r>
      <w:r>
        <w:rPr>
          <w:lang w:val="en-IE"/>
        </w:rPr>
        <w:t>3</w:t>
      </w:r>
      <w:r w:rsidRPr="00036CCD">
        <w:rPr>
          <w:lang w:val="en-IE"/>
        </w:rPr>
        <w:t xml:space="preserve"> &lt;</w:t>
      </w:r>
      <w:r>
        <w:rPr>
          <w:lang w:val="en-IE"/>
        </w:rPr>
        <w:t>Maintain product</w:t>
      </w:r>
      <w:r w:rsidRPr="00036CCD">
        <w:rPr>
          <w:lang w:val="en-IE"/>
        </w:rPr>
        <w:t>&gt;</w:t>
      </w:r>
    </w:p>
    <w:p w14:paraId="39AE0B75" w14:textId="77777777" w:rsidR="00BF62CB" w:rsidRPr="00036CCD" w:rsidRDefault="00BF62CB" w:rsidP="00BF62CB">
      <w:pPr>
        <w:pStyle w:val="Heading4"/>
        <w:tabs>
          <w:tab w:val="num" w:pos="1800"/>
        </w:tabs>
      </w:pPr>
      <w:r w:rsidRPr="00036CCD">
        <w:t>Description &amp; Priority</w:t>
      </w:r>
    </w:p>
    <w:p w14:paraId="64FA5E32" w14:textId="77777777" w:rsidR="00BF62CB" w:rsidRPr="00036CCD" w:rsidRDefault="00BF62CB" w:rsidP="00BF62CB">
      <w:pPr>
        <w:rPr>
          <w:lang w:val="en-IE"/>
        </w:rPr>
      </w:pPr>
      <w:r>
        <w:rPr>
          <w:lang w:val="en-IE"/>
        </w:rPr>
        <w:t>The admin will sign in and create, edit or delete products. High priority, requirement is vital to systems correct operation.</w:t>
      </w:r>
    </w:p>
    <w:p w14:paraId="73FC9B13" w14:textId="77777777" w:rsidR="00BF62CB" w:rsidRPr="00036CCD" w:rsidRDefault="00BF62CB" w:rsidP="00BF62CB">
      <w:pPr>
        <w:pStyle w:val="Heading4"/>
        <w:tabs>
          <w:tab w:val="num" w:pos="1800"/>
        </w:tabs>
      </w:pPr>
      <w:r w:rsidRPr="00036CCD">
        <w:t xml:space="preserve">Use Case </w:t>
      </w:r>
    </w:p>
    <w:p w14:paraId="3CD60BDB" w14:textId="77777777" w:rsidR="00BF62CB" w:rsidRPr="00036CCD" w:rsidRDefault="00BF62CB" w:rsidP="00BF62CB">
      <w:pPr>
        <w:ind w:left="576"/>
        <w:rPr>
          <w:b/>
          <w:lang w:val="en-GB"/>
        </w:rPr>
      </w:pPr>
      <w:r w:rsidRPr="00036CCD">
        <w:rPr>
          <w:b/>
          <w:lang w:val="en-GB"/>
        </w:rPr>
        <w:t>Scope</w:t>
      </w:r>
    </w:p>
    <w:p w14:paraId="7A91B662" w14:textId="77777777" w:rsidR="00BF62CB" w:rsidRPr="00036CCD" w:rsidRDefault="00BF62CB" w:rsidP="00BF62CB">
      <w:pPr>
        <w:ind w:left="576"/>
        <w:rPr>
          <w:lang w:val="en-GB"/>
        </w:rPr>
      </w:pPr>
      <w:r w:rsidRPr="00036CCD">
        <w:rPr>
          <w:lang w:val="en-GB"/>
        </w:rPr>
        <w:t>The scope of this use case is to</w:t>
      </w:r>
      <w:r>
        <w:rPr>
          <w:lang w:val="en-GB"/>
        </w:rPr>
        <w:t xml:space="preserve"> allow the user to create, edit or delete products from the system and also create products with a BOM. </w:t>
      </w:r>
    </w:p>
    <w:p w14:paraId="430EC809" w14:textId="77777777" w:rsidR="00BF62CB" w:rsidRPr="00036CCD" w:rsidRDefault="00BF62CB" w:rsidP="00BF62CB">
      <w:pPr>
        <w:ind w:left="576"/>
        <w:rPr>
          <w:lang w:val="en-GB"/>
        </w:rPr>
      </w:pPr>
      <w:r w:rsidRPr="00036CCD">
        <w:rPr>
          <w:b/>
          <w:lang w:val="en-GB"/>
        </w:rPr>
        <w:t>Description</w:t>
      </w:r>
    </w:p>
    <w:p w14:paraId="291CD39E" w14:textId="77777777" w:rsidR="00BF62CB" w:rsidRPr="00036CCD" w:rsidRDefault="00BF62CB" w:rsidP="00BF62CB">
      <w:pPr>
        <w:ind w:left="576"/>
        <w:rPr>
          <w:lang w:val="en-GB"/>
        </w:rPr>
      </w:pPr>
      <w:r w:rsidRPr="00036CCD">
        <w:rPr>
          <w:lang w:val="en-GB"/>
        </w:rPr>
        <w:t>This use case describes the</w:t>
      </w:r>
      <w:r>
        <w:rPr>
          <w:lang w:val="en-GB"/>
        </w:rPr>
        <w:t xml:space="preserve"> correct procedure to maintain products data up to date.</w:t>
      </w:r>
    </w:p>
    <w:p w14:paraId="51EF1FC7" w14:textId="77777777" w:rsidR="00BF62CB" w:rsidRPr="00036CCD" w:rsidRDefault="00BF62CB" w:rsidP="00BF62CB">
      <w:pPr>
        <w:ind w:left="576"/>
        <w:rPr>
          <w:b/>
          <w:lang w:val="en-GB"/>
        </w:rPr>
      </w:pPr>
      <w:r w:rsidRPr="00036CCD">
        <w:rPr>
          <w:b/>
          <w:lang w:val="en-GB"/>
        </w:rPr>
        <w:t>Use Case Diagram</w:t>
      </w:r>
    </w:p>
    <w:p w14:paraId="5DA2E4CA" w14:textId="77777777" w:rsidR="00BF62CB" w:rsidRPr="00036CCD" w:rsidRDefault="00BF62CB" w:rsidP="00BF62CB">
      <w:pPr>
        <w:ind w:left="576"/>
        <w:rPr>
          <w:b/>
          <w:lang w:val="en-GB"/>
        </w:rPr>
      </w:pPr>
      <w:r>
        <w:rPr>
          <w:noProof/>
        </w:rPr>
        <w:drawing>
          <wp:inline distT="0" distB="0" distL="0" distR="0" wp14:anchorId="559B60CC" wp14:editId="44DD4342">
            <wp:extent cx="2609850" cy="1381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2609850" cy="1381125"/>
                    </a:xfrm>
                    <a:prstGeom prst="rect">
                      <a:avLst/>
                    </a:prstGeom>
                  </pic:spPr>
                </pic:pic>
              </a:graphicData>
            </a:graphic>
          </wp:inline>
        </w:drawing>
      </w:r>
      <w:r w:rsidRPr="00036CCD">
        <w:rPr>
          <w:b/>
          <w:lang w:val="en-GB"/>
        </w:rPr>
        <w:t>Flow Description</w:t>
      </w:r>
    </w:p>
    <w:p w14:paraId="4D300EDF" w14:textId="77777777" w:rsidR="00BF62CB" w:rsidRPr="00036CCD" w:rsidRDefault="00BF62CB" w:rsidP="00BF62CB">
      <w:pPr>
        <w:ind w:left="576"/>
        <w:rPr>
          <w:b/>
        </w:rPr>
      </w:pPr>
      <w:r w:rsidRPr="00036CCD">
        <w:rPr>
          <w:b/>
        </w:rPr>
        <w:t>Precondition</w:t>
      </w:r>
    </w:p>
    <w:p w14:paraId="47B753A8" w14:textId="77777777" w:rsidR="00BF62CB" w:rsidRPr="00036CCD" w:rsidRDefault="00BF62CB" w:rsidP="00BF62CB">
      <w:pPr>
        <w:ind w:left="576"/>
        <w:rPr>
          <w:lang w:val="en-GB"/>
        </w:rPr>
      </w:pPr>
      <w:r w:rsidRPr="00036CCD">
        <w:rPr>
          <w:lang w:val="en-GB"/>
        </w:rPr>
        <w:t xml:space="preserve">The </w:t>
      </w:r>
      <w:r>
        <w:rPr>
          <w:lang w:val="en-GB"/>
        </w:rPr>
        <w:t>user logged in using an admin account.</w:t>
      </w:r>
    </w:p>
    <w:p w14:paraId="5F113B48" w14:textId="77777777" w:rsidR="00BF62CB" w:rsidRPr="00036CCD" w:rsidRDefault="00BF62CB" w:rsidP="00BF62CB">
      <w:pPr>
        <w:ind w:left="576"/>
        <w:rPr>
          <w:b/>
        </w:rPr>
      </w:pPr>
      <w:r w:rsidRPr="00036CCD">
        <w:rPr>
          <w:b/>
        </w:rPr>
        <w:t>Activation</w:t>
      </w:r>
    </w:p>
    <w:p w14:paraId="331C1E89" w14:textId="77777777" w:rsidR="00BF62CB" w:rsidRPr="00036CCD" w:rsidRDefault="00BF62CB" w:rsidP="00BF62CB">
      <w:pPr>
        <w:ind w:left="576"/>
        <w:rPr>
          <w:lang w:val="en-GB"/>
        </w:rPr>
      </w:pPr>
      <w:r w:rsidRPr="00036CCD">
        <w:rPr>
          <w:lang w:val="en-GB"/>
        </w:rPr>
        <w:t xml:space="preserve">This use case starts when an </w:t>
      </w:r>
      <w:r>
        <w:rPr>
          <w:lang w:val="en-GB"/>
        </w:rPr>
        <w:t>admin goes to the products module.</w:t>
      </w:r>
    </w:p>
    <w:p w14:paraId="58CC3E64" w14:textId="77777777" w:rsidR="00BF62CB" w:rsidRPr="00036CCD" w:rsidRDefault="00BF62CB" w:rsidP="00BF62CB">
      <w:pPr>
        <w:ind w:left="576"/>
        <w:rPr>
          <w:b/>
        </w:rPr>
      </w:pPr>
      <w:r w:rsidRPr="00036CCD">
        <w:rPr>
          <w:b/>
        </w:rPr>
        <w:t>Main flow</w:t>
      </w:r>
    </w:p>
    <w:p w14:paraId="2E826D41" w14:textId="77777777" w:rsidR="00BF62CB" w:rsidRPr="00036CCD" w:rsidRDefault="00BF62CB" w:rsidP="00BF62CB">
      <w:pPr>
        <w:numPr>
          <w:ilvl w:val="0"/>
          <w:numId w:val="20"/>
        </w:numPr>
        <w:spacing w:after="0" w:line="240" w:lineRule="auto"/>
        <w:ind w:left="1296"/>
        <w:jc w:val="left"/>
        <w:rPr>
          <w:lang w:val="en-GB"/>
        </w:rPr>
      </w:pPr>
      <w:r w:rsidRPr="00036CCD">
        <w:rPr>
          <w:lang w:val="en-GB"/>
        </w:rPr>
        <w:t xml:space="preserve">The </w:t>
      </w:r>
      <w:r>
        <w:rPr>
          <w:lang w:val="en-GB"/>
        </w:rPr>
        <w:t>user chooses the edition or creation of product</w:t>
      </w:r>
    </w:p>
    <w:p w14:paraId="5CA611CE" w14:textId="77777777" w:rsidR="00BF62CB" w:rsidRPr="00036CCD" w:rsidRDefault="00BF62CB" w:rsidP="00BF62CB">
      <w:pPr>
        <w:numPr>
          <w:ilvl w:val="0"/>
          <w:numId w:val="20"/>
        </w:numPr>
        <w:spacing w:after="0" w:line="240" w:lineRule="auto"/>
        <w:ind w:left="1296"/>
        <w:jc w:val="left"/>
        <w:rPr>
          <w:lang w:val="en-GB"/>
        </w:rPr>
      </w:pPr>
      <w:r w:rsidRPr="00036CCD">
        <w:rPr>
          <w:lang w:val="en-GB"/>
        </w:rPr>
        <w:t xml:space="preserve">The </w:t>
      </w:r>
      <w:r>
        <w:rPr>
          <w:lang w:val="en-GB"/>
        </w:rPr>
        <w:t>system displays the correct form</w:t>
      </w:r>
    </w:p>
    <w:p w14:paraId="6A05F8B4" w14:textId="77777777" w:rsidR="00BF62CB" w:rsidRPr="00036CCD" w:rsidRDefault="00BF62CB" w:rsidP="00BF62CB">
      <w:pPr>
        <w:numPr>
          <w:ilvl w:val="0"/>
          <w:numId w:val="20"/>
        </w:numPr>
        <w:spacing w:after="0" w:line="240" w:lineRule="auto"/>
        <w:ind w:left="1296"/>
        <w:jc w:val="left"/>
        <w:rPr>
          <w:lang w:val="en-GB"/>
        </w:rPr>
      </w:pPr>
      <w:r w:rsidRPr="00036CCD">
        <w:rPr>
          <w:lang w:val="en-GB"/>
        </w:rPr>
        <w:t xml:space="preserve">The </w:t>
      </w:r>
      <w:r>
        <w:rPr>
          <w:lang w:val="en-GB"/>
        </w:rPr>
        <w:t>user created or edit product &lt;See A2&gt;</w:t>
      </w:r>
    </w:p>
    <w:p w14:paraId="02230EAD" w14:textId="77777777" w:rsidR="00BF62CB" w:rsidRDefault="00BF62CB" w:rsidP="00BF62CB">
      <w:pPr>
        <w:numPr>
          <w:ilvl w:val="0"/>
          <w:numId w:val="20"/>
        </w:numPr>
        <w:spacing w:after="0" w:line="240" w:lineRule="auto"/>
        <w:ind w:left="1296"/>
        <w:jc w:val="left"/>
        <w:rPr>
          <w:lang w:val="en-GB"/>
        </w:rPr>
      </w:pPr>
      <w:r w:rsidRPr="00036CCD">
        <w:rPr>
          <w:lang w:val="en-GB"/>
        </w:rPr>
        <w:t xml:space="preserve">The </w:t>
      </w:r>
      <w:r>
        <w:rPr>
          <w:lang w:val="en-GB"/>
        </w:rPr>
        <w:t>system records the edition or creation</w:t>
      </w:r>
    </w:p>
    <w:p w14:paraId="15F6AAF0" w14:textId="77777777" w:rsidR="00BF62CB" w:rsidRPr="00036CCD" w:rsidRDefault="00BF62CB" w:rsidP="00BF62CB">
      <w:pPr>
        <w:numPr>
          <w:ilvl w:val="0"/>
          <w:numId w:val="20"/>
        </w:numPr>
        <w:spacing w:after="0" w:line="240" w:lineRule="auto"/>
        <w:ind w:left="1296"/>
        <w:jc w:val="left"/>
        <w:rPr>
          <w:lang w:val="en-GB"/>
        </w:rPr>
      </w:pPr>
      <w:r>
        <w:rPr>
          <w:lang w:val="en-GB"/>
        </w:rPr>
        <w:lastRenderedPageBreak/>
        <w:t>The system updated the database</w:t>
      </w:r>
    </w:p>
    <w:p w14:paraId="3308737C" w14:textId="77777777" w:rsidR="00BF62CB" w:rsidRPr="00036CCD" w:rsidRDefault="00BF62CB" w:rsidP="00BF62CB">
      <w:pPr>
        <w:ind w:left="576"/>
        <w:rPr>
          <w:b/>
        </w:rPr>
      </w:pPr>
      <w:r w:rsidRPr="00036CCD">
        <w:rPr>
          <w:b/>
        </w:rPr>
        <w:t>Alternate flow</w:t>
      </w:r>
    </w:p>
    <w:p w14:paraId="664332A9" w14:textId="77777777" w:rsidR="00BF62CB" w:rsidRPr="00036CCD" w:rsidRDefault="00BF62CB" w:rsidP="00BF62CB">
      <w:pPr>
        <w:pStyle w:val="A"/>
        <w:numPr>
          <w:ilvl w:val="0"/>
          <w:numId w:val="0"/>
        </w:numPr>
        <w:ind w:left="933" w:hanging="357"/>
      </w:pPr>
      <w:r w:rsidRPr="00036CCD">
        <w:t>A</w:t>
      </w:r>
      <w:r>
        <w:t>2</w:t>
      </w:r>
      <w:r w:rsidRPr="00036CCD">
        <w:t xml:space="preserve"> : &lt;</w:t>
      </w:r>
      <w:r>
        <w:t>Deletion of product</w:t>
      </w:r>
      <w:r w:rsidRPr="00036CCD">
        <w:t>&gt;</w:t>
      </w:r>
    </w:p>
    <w:p w14:paraId="3AFB7CB3" w14:textId="77777777" w:rsidR="00BF62CB" w:rsidRPr="00036CCD" w:rsidRDefault="00BF62CB" w:rsidP="00BF62CB">
      <w:pPr>
        <w:pStyle w:val="A"/>
        <w:numPr>
          <w:ilvl w:val="0"/>
          <w:numId w:val="21"/>
        </w:numPr>
        <w:ind w:left="1296"/>
      </w:pPr>
      <w:r w:rsidRPr="00036CCD">
        <w:t xml:space="preserve">The </w:t>
      </w:r>
      <w:r>
        <w:t xml:space="preserve">user will choose edition mode </w:t>
      </w:r>
    </w:p>
    <w:p w14:paraId="5CEBA9CE" w14:textId="77777777" w:rsidR="00BF62CB" w:rsidRPr="00036CCD" w:rsidRDefault="00BF62CB" w:rsidP="00BF62CB">
      <w:pPr>
        <w:pStyle w:val="A"/>
        <w:numPr>
          <w:ilvl w:val="0"/>
          <w:numId w:val="21"/>
        </w:numPr>
        <w:ind w:left="1296"/>
      </w:pPr>
      <w:r w:rsidRPr="00036CCD">
        <w:t xml:space="preserve">The </w:t>
      </w:r>
      <w:r>
        <w:t>user finds product to be edited</w:t>
      </w:r>
    </w:p>
    <w:p w14:paraId="57DE2850" w14:textId="77777777" w:rsidR="00BF62CB" w:rsidRDefault="00BF62CB" w:rsidP="00BF62CB">
      <w:pPr>
        <w:pStyle w:val="A"/>
        <w:numPr>
          <w:ilvl w:val="0"/>
          <w:numId w:val="21"/>
        </w:numPr>
        <w:ind w:left="1296"/>
      </w:pPr>
      <w:r w:rsidRPr="00036CCD">
        <w:t xml:space="preserve">The </w:t>
      </w:r>
      <w:r>
        <w:t>system displays product information</w:t>
      </w:r>
    </w:p>
    <w:p w14:paraId="00BD7529" w14:textId="77777777" w:rsidR="00BF62CB" w:rsidRDefault="00BF62CB" w:rsidP="00BF62CB">
      <w:pPr>
        <w:pStyle w:val="A"/>
        <w:numPr>
          <w:ilvl w:val="0"/>
          <w:numId w:val="21"/>
        </w:numPr>
        <w:tabs>
          <w:tab w:val="clear" w:pos="720"/>
          <w:tab w:val="num" w:pos="1296"/>
        </w:tabs>
        <w:ind w:left="1296"/>
      </w:pPr>
      <w:r>
        <w:t>The user clicks the “Delete” button</w:t>
      </w:r>
    </w:p>
    <w:p w14:paraId="7F444F2D" w14:textId="77777777" w:rsidR="00BF62CB" w:rsidRPr="00036CCD" w:rsidRDefault="00BF62CB" w:rsidP="00BF62CB">
      <w:pPr>
        <w:pStyle w:val="A"/>
        <w:numPr>
          <w:ilvl w:val="0"/>
          <w:numId w:val="21"/>
        </w:numPr>
        <w:tabs>
          <w:tab w:val="clear" w:pos="720"/>
          <w:tab w:val="num" w:pos="1296"/>
        </w:tabs>
        <w:ind w:left="1296"/>
      </w:pPr>
      <w:r>
        <w:t>The system updates the database</w:t>
      </w:r>
    </w:p>
    <w:p w14:paraId="7A9E74C5" w14:textId="77777777" w:rsidR="00BF62CB" w:rsidRPr="00036CCD" w:rsidRDefault="00BF62CB" w:rsidP="00BF62CB">
      <w:pPr>
        <w:pStyle w:val="A"/>
        <w:numPr>
          <w:ilvl w:val="0"/>
          <w:numId w:val="0"/>
        </w:numPr>
        <w:ind w:left="936"/>
      </w:pPr>
    </w:p>
    <w:p w14:paraId="2BF2A5E0" w14:textId="77777777" w:rsidR="00BF62CB" w:rsidRPr="00036CCD" w:rsidRDefault="00BF62CB" w:rsidP="00BF62CB">
      <w:pPr>
        <w:ind w:left="576"/>
        <w:rPr>
          <w:b/>
        </w:rPr>
      </w:pPr>
      <w:r w:rsidRPr="00036CCD">
        <w:rPr>
          <w:b/>
        </w:rPr>
        <w:t>Termination</w:t>
      </w:r>
    </w:p>
    <w:p w14:paraId="16D2430A" w14:textId="77777777" w:rsidR="00BF62CB" w:rsidRPr="00036CCD" w:rsidRDefault="00BF62CB" w:rsidP="00BF62CB">
      <w:pPr>
        <w:ind w:left="576"/>
        <w:rPr>
          <w:lang w:val="en-GB"/>
        </w:rPr>
      </w:pPr>
      <w:r w:rsidRPr="00036CCD">
        <w:rPr>
          <w:lang w:val="en-GB"/>
        </w:rPr>
        <w:t xml:space="preserve">The system </w:t>
      </w:r>
      <w:r>
        <w:rPr>
          <w:lang w:val="en-GB"/>
        </w:rPr>
        <w:t>terminates when the user clicks Create, delete or edit buttons.</w:t>
      </w:r>
    </w:p>
    <w:p w14:paraId="1B62A71C" w14:textId="77777777" w:rsidR="00BF62CB" w:rsidRPr="00036CCD" w:rsidRDefault="00BF62CB" w:rsidP="00BF62CB">
      <w:pPr>
        <w:ind w:left="576"/>
        <w:rPr>
          <w:b/>
        </w:rPr>
      </w:pPr>
    </w:p>
    <w:p w14:paraId="32B193CC" w14:textId="77777777" w:rsidR="00BF62CB" w:rsidRPr="00036CCD" w:rsidRDefault="00BF62CB" w:rsidP="00BF62CB">
      <w:pPr>
        <w:ind w:left="576"/>
        <w:rPr>
          <w:b/>
        </w:rPr>
      </w:pPr>
      <w:r w:rsidRPr="00036CCD">
        <w:rPr>
          <w:b/>
        </w:rPr>
        <w:t>Post condition</w:t>
      </w:r>
    </w:p>
    <w:p w14:paraId="617FBC8B" w14:textId="77777777" w:rsidR="00BF62CB" w:rsidRDefault="00BF62CB" w:rsidP="00BF62CB">
      <w:pPr>
        <w:ind w:left="576"/>
      </w:pPr>
      <w:r w:rsidRPr="00036CCD">
        <w:t>The system goes into a wait state</w:t>
      </w:r>
    </w:p>
    <w:p w14:paraId="7C710C9D" w14:textId="77777777" w:rsidR="00BF62CB" w:rsidRDefault="00BF62CB" w:rsidP="00BF62CB">
      <w:pPr>
        <w:ind w:left="576"/>
      </w:pPr>
    </w:p>
    <w:p w14:paraId="17FDE75C" w14:textId="77777777" w:rsidR="00BF62CB" w:rsidRPr="00036CCD" w:rsidRDefault="00BF62CB" w:rsidP="00BF62CB">
      <w:pPr>
        <w:pStyle w:val="Heading3"/>
        <w:tabs>
          <w:tab w:val="num" w:pos="1656"/>
        </w:tabs>
        <w:rPr>
          <w:lang w:val="en-IE"/>
        </w:rPr>
      </w:pPr>
      <w:r w:rsidRPr="00036CCD">
        <w:t>Requirement</w:t>
      </w:r>
      <w:r w:rsidRPr="00036CCD">
        <w:rPr>
          <w:lang w:val="en-IE"/>
        </w:rPr>
        <w:t xml:space="preserve"> </w:t>
      </w:r>
      <w:r>
        <w:rPr>
          <w:lang w:val="en-IE"/>
        </w:rPr>
        <w:t>4</w:t>
      </w:r>
      <w:r w:rsidRPr="00036CCD">
        <w:rPr>
          <w:lang w:val="en-IE"/>
        </w:rPr>
        <w:t xml:space="preserve"> &lt;</w:t>
      </w:r>
      <w:r>
        <w:rPr>
          <w:lang w:val="en-IE"/>
        </w:rPr>
        <w:t>Maintain supplier</w:t>
      </w:r>
      <w:r w:rsidRPr="00036CCD">
        <w:rPr>
          <w:lang w:val="en-IE"/>
        </w:rPr>
        <w:t>&gt;</w:t>
      </w:r>
    </w:p>
    <w:p w14:paraId="02A185DF" w14:textId="77777777" w:rsidR="00BF62CB" w:rsidRPr="00036CCD" w:rsidRDefault="00BF62CB" w:rsidP="00BF62CB">
      <w:pPr>
        <w:pStyle w:val="Heading4"/>
        <w:tabs>
          <w:tab w:val="num" w:pos="1800"/>
        </w:tabs>
      </w:pPr>
      <w:r w:rsidRPr="00036CCD">
        <w:t>Description &amp; Priority</w:t>
      </w:r>
    </w:p>
    <w:p w14:paraId="09998080" w14:textId="77777777" w:rsidR="00BF62CB" w:rsidRPr="00036CCD" w:rsidRDefault="00BF62CB" w:rsidP="00BF62CB">
      <w:pPr>
        <w:rPr>
          <w:lang w:val="en-IE"/>
        </w:rPr>
      </w:pPr>
      <w:r>
        <w:rPr>
          <w:lang w:val="en-IE"/>
        </w:rPr>
        <w:t>The admin will sign in and create, edit or delete suppliers. Low priority, at this stage of the project, suppliers are only for information.</w:t>
      </w:r>
    </w:p>
    <w:p w14:paraId="60E362BA" w14:textId="77777777" w:rsidR="00BF62CB" w:rsidRPr="00036CCD" w:rsidRDefault="00BF62CB" w:rsidP="00BF62CB">
      <w:pPr>
        <w:pStyle w:val="Heading4"/>
        <w:tabs>
          <w:tab w:val="num" w:pos="1800"/>
        </w:tabs>
      </w:pPr>
      <w:r w:rsidRPr="00036CCD">
        <w:t xml:space="preserve">Use Case </w:t>
      </w:r>
    </w:p>
    <w:p w14:paraId="0E4F5B32" w14:textId="77777777" w:rsidR="00BF62CB" w:rsidRPr="00036CCD" w:rsidRDefault="00BF62CB" w:rsidP="00BF62CB">
      <w:pPr>
        <w:ind w:left="576"/>
        <w:rPr>
          <w:b/>
          <w:lang w:val="en-GB"/>
        </w:rPr>
      </w:pPr>
      <w:r w:rsidRPr="00036CCD">
        <w:rPr>
          <w:b/>
          <w:lang w:val="en-GB"/>
        </w:rPr>
        <w:t>Scope</w:t>
      </w:r>
    </w:p>
    <w:p w14:paraId="156A4B5C" w14:textId="77777777" w:rsidR="00BF62CB" w:rsidRPr="00036CCD" w:rsidRDefault="00BF62CB" w:rsidP="00BF62CB">
      <w:pPr>
        <w:ind w:left="576"/>
        <w:rPr>
          <w:lang w:val="en-GB"/>
        </w:rPr>
      </w:pPr>
      <w:r w:rsidRPr="00036CCD">
        <w:rPr>
          <w:lang w:val="en-GB"/>
        </w:rPr>
        <w:t>The scope of this use case is to</w:t>
      </w:r>
      <w:r>
        <w:rPr>
          <w:lang w:val="en-GB"/>
        </w:rPr>
        <w:t xml:space="preserve"> allow the user to create, edit or delete suppliers from the system.</w:t>
      </w:r>
    </w:p>
    <w:p w14:paraId="29D9B2C2" w14:textId="77777777" w:rsidR="00BF62CB" w:rsidRPr="00036CCD" w:rsidRDefault="00BF62CB" w:rsidP="00BF62CB">
      <w:pPr>
        <w:ind w:left="576"/>
        <w:rPr>
          <w:lang w:val="en-GB"/>
        </w:rPr>
      </w:pPr>
      <w:r w:rsidRPr="00036CCD">
        <w:rPr>
          <w:b/>
          <w:lang w:val="en-GB"/>
        </w:rPr>
        <w:t>Description</w:t>
      </w:r>
    </w:p>
    <w:p w14:paraId="1FAB8802" w14:textId="77777777" w:rsidR="00BF62CB" w:rsidRPr="00036CCD" w:rsidRDefault="00BF62CB" w:rsidP="00BF62CB">
      <w:pPr>
        <w:ind w:left="576"/>
        <w:rPr>
          <w:lang w:val="en-GB"/>
        </w:rPr>
      </w:pPr>
      <w:r w:rsidRPr="00036CCD">
        <w:rPr>
          <w:lang w:val="en-GB"/>
        </w:rPr>
        <w:t>This use case describes the</w:t>
      </w:r>
      <w:r>
        <w:rPr>
          <w:lang w:val="en-GB"/>
        </w:rPr>
        <w:t xml:space="preserve"> correct procedure to maintain suppliers data up to date.</w:t>
      </w:r>
    </w:p>
    <w:p w14:paraId="128D6BCD" w14:textId="77777777" w:rsidR="00BF62CB" w:rsidRPr="00036CCD" w:rsidRDefault="00BF62CB" w:rsidP="00BF62CB">
      <w:pPr>
        <w:ind w:left="576"/>
        <w:rPr>
          <w:lang w:val="en-GB"/>
        </w:rPr>
      </w:pPr>
    </w:p>
    <w:p w14:paraId="566D5E5B" w14:textId="77777777" w:rsidR="00BF62CB" w:rsidRPr="00036CCD" w:rsidRDefault="00BF62CB" w:rsidP="00BF62CB">
      <w:pPr>
        <w:ind w:left="576"/>
        <w:rPr>
          <w:b/>
          <w:lang w:val="en-GB"/>
        </w:rPr>
      </w:pPr>
      <w:r w:rsidRPr="00036CCD">
        <w:rPr>
          <w:b/>
          <w:lang w:val="en-GB"/>
        </w:rPr>
        <w:t>Use Case Diagram</w:t>
      </w:r>
    </w:p>
    <w:p w14:paraId="3CC99C74" w14:textId="77777777" w:rsidR="00BF62CB" w:rsidRDefault="00BF62CB" w:rsidP="00BF62CB">
      <w:pPr>
        <w:ind w:left="576"/>
        <w:rPr>
          <w:b/>
          <w:lang w:val="en-GB"/>
        </w:rPr>
      </w:pPr>
      <w:r>
        <w:rPr>
          <w:noProof/>
        </w:rPr>
        <w:lastRenderedPageBreak/>
        <w:drawing>
          <wp:inline distT="0" distB="0" distL="0" distR="0" wp14:anchorId="776A09F3" wp14:editId="3A0C9A5A">
            <wp:extent cx="2971800" cy="15811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2971800" cy="1581150"/>
                    </a:xfrm>
                    <a:prstGeom prst="rect">
                      <a:avLst/>
                    </a:prstGeom>
                  </pic:spPr>
                </pic:pic>
              </a:graphicData>
            </a:graphic>
          </wp:inline>
        </w:drawing>
      </w:r>
    </w:p>
    <w:p w14:paraId="1D83EE5A" w14:textId="77777777" w:rsidR="00BF62CB" w:rsidRPr="00036CCD" w:rsidRDefault="00BF62CB" w:rsidP="00BF62CB">
      <w:pPr>
        <w:ind w:left="576"/>
        <w:rPr>
          <w:b/>
          <w:lang w:val="en-GB"/>
        </w:rPr>
      </w:pPr>
      <w:r w:rsidRPr="00036CCD">
        <w:rPr>
          <w:b/>
          <w:lang w:val="en-GB"/>
        </w:rPr>
        <w:t>Flow Description</w:t>
      </w:r>
    </w:p>
    <w:p w14:paraId="695BAEDC" w14:textId="77777777" w:rsidR="00BF62CB" w:rsidRPr="00036CCD" w:rsidRDefault="00BF62CB" w:rsidP="00BF62CB">
      <w:pPr>
        <w:ind w:left="576"/>
        <w:rPr>
          <w:b/>
        </w:rPr>
      </w:pPr>
      <w:r w:rsidRPr="00036CCD">
        <w:rPr>
          <w:b/>
        </w:rPr>
        <w:t>Precondition</w:t>
      </w:r>
    </w:p>
    <w:p w14:paraId="7D5028A7" w14:textId="77777777" w:rsidR="00BF62CB" w:rsidRPr="00036CCD" w:rsidRDefault="00BF62CB" w:rsidP="00BF62CB">
      <w:pPr>
        <w:ind w:left="576"/>
        <w:rPr>
          <w:lang w:val="en-GB"/>
        </w:rPr>
      </w:pPr>
      <w:r w:rsidRPr="00036CCD">
        <w:rPr>
          <w:lang w:val="en-GB"/>
        </w:rPr>
        <w:t xml:space="preserve">The </w:t>
      </w:r>
      <w:r>
        <w:rPr>
          <w:lang w:val="en-GB"/>
        </w:rPr>
        <w:t>user logged in using an admin account.</w:t>
      </w:r>
    </w:p>
    <w:p w14:paraId="07347CBE" w14:textId="77777777" w:rsidR="00BF62CB" w:rsidRPr="00036CCD" w:rsidRDefault="00BF62CB" w:rsidP="00BF62CB">
      <w:pPr>
        <w:ind w:left="576"/>
        <w:rPr>
          <w:b/>
        </w:rPr>
      </w:pPr>
      <w:r w:rsidRPr="00036CCD">
        <w:rPr>
          <w:b/>
        </w:rPr>
        <w:t>Activation</w:t>
      </w:r>
    </w:p>
    <w:p w14:paraId="03A2320F" w14:textId="77777777" w:rsidR="00BF62CB" w:rsidRPr="00036CCD" w:rsidRDefault="00BF62CB" w:rsidP="00BF62CB">
      <w:pPr>
        <w:ind w:left="576"/>
        <w:rPr>
          <w:lang w:val="en-GB"/>
        </w:rPr>
      </w:pPr>
      <w:r w:rsidRPr="00036CCD">
        <w:rPr>
          <w:lang w:val="en-GB"/>
        </w:rPr>
        <w:t xml:space="preserve">This use case starts when an </w:t>
      </w:r>
      <w:r>
        <w:rPr>
          <w:lang w:val="en-GB"/>
        </w:rPr>
        <w:t>admin goes to the suppliers module.</w:t>
      </w:r>
    </w:p>
    <w:p w14:paraId="0067234C" w14:textId="77777777" w:rsidR="00BF62CB" w:rsidRPr="00036CCD" w:rsidRDefault="00BF62CB" w:rsidP="00BF62CB">
      <w:pPr>
        <w:ind w:left="576"/>
        <w:rPr>
          <w:b/>
        </w:rPr>
      </w:pPr>
      <w:r w:rsidRPr="00036CCD">
        <w:rPr>
          <w:b/>
        </w:rPr>
        <w:t>Main flow</w:t>
      </w:r>
    </w:p>
    <w:p w14:paraId="0FC1D6C8"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user chooses the edition or creation of suppliers data</w:t>
      </w:r>
    </w:p>
    <w:p w14:paraId="1A5964AB"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system displays the correct form</w:t>
      </w:r>
    </w:p>
    <w:p w14:paraId="7277A3D4"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user created or edit supplier &lt;See A3&gt;</w:t>
      </w:r>
    </w:p>
    <w:p w14:paraId="72D4F8C0" w14:textId="77777777" w:rsidR="00BF62CB"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system records the edition or creation</w:t>
      </w:r>
    </w:p>
    <w:p w14:paraId="6F57D003" w14:textId="77777777" w:rsidR="00BF62CB" w:rsidRPr="00036CCD" w:rsidRDefault="00BF62CB" w:rsidP="00BF62CB">
      <w:pPr>
        <w:numPr>
          <w:ilvl w:val="0"/>
          <w:numId w:val="22"/>
        </w:numPr>
        <w:spacing w:after="0" w:line="240" w:lineRule="auto"/>
        <w:ind w:left="1296"/>
        <w:jc w:val="left"/>
        <w:rPr>
          <w:lang w:val="en-GB"/>
        </w:rPr>
      </w:pPr>
      <w:r>
        <w:rPr>
          <w:lang w:val="en-GB"/>
        </w:rPr>
        <w:t>The system updates the database</w:t>
      </w:r>
    </w:p>
    <w:p w14:paraId="16D40372" w14:textId="77777777" w:rsidR="00BF62CB" w:rsidRPr="00036CCD" w:rsidRDefault="00BF62CB" w:rsidP="00BF62CB">
      <w:pPr>
        <w:ind w:left="576"/>
        <w:rPr>
          <w:b/>
        </w:rPr>
      </w:pPr>
      <w:r w:rsidRPr="00036CCD">
        <w:rPr>
          <w:b/>
        </w:rPr>
        <w:t>Alternate flow</w:t>
      </w:r>
    </w:p>
    <w:p w14:paraId="5E94E5BC" w14:textId="77777777" w:rsidR="00BF62CB" w:rsidRPr="00036CCD" w:rsidRDefault="00BF62CB" w:rsidP="00BF62CB">
      <w:pPr>
        <w:pStyle w:val="A"/>
        <w:numPr>
          <w:ilvl w:val="0"/>
          <w:numId w:val="0"/>
        </w:numPr>
        <w:ind w:left="933" w:hanging="357"/>
      </w:pPr>
      <w:r w:rsidRPr="00036CCD">
        <w:t>A</w:t>
      </w:r>
      <w:r>
        <w:t>3</w:t>
      </w:r>
      <w:r w:rsidRPr="00036CCD">
        <w:t xml:space="preserve"> : &lt;</w:t>
      </w:r>
      <w:r>
        <w:t>Deletion of product</w:t>
      </w:r>
      <w:r w:rsidRPr="00036CCD">
        <w:t>&gt;</w:t>
      </w:r>
    </w:p>
    <w:p w14:paraId="113E356A" w14:textId="77777777" w:rsidR="00BF62CB" w:rsidRPr="00036CCD" w:rsidRDefault="00BF62CB" w:rsidP="00BF62CB">
      <w:pPr>
        <w:pStyle w:val="A"/>
        <w:numPr>
          <w:ilvl w:val="0"/>
          <w:numId w:val="23"/>
        </w:numPr>
        <w:ind w:left="1296"/>
      </w:pPr>
      <w:r w:rsidRPr="00036CCD">
        <w:t xml:space="preserve">The </w:t>
      </w:r>
      <w:r>
        <w:t xml:space="preserve">user will choose edition mode </w:t>
      </w:r>
    </w:p>
    <w:p w14:paraId="1A93EE5D" w14:textId="77777777" w:rsidR="00BF62CB" w:rsidRPr="00036CCD" w:rsidRDefault="00BF62CB" w:rsidP="00BF62CB">
      <w:pPr>
        <w:pStyle w:val="A"/>
        <w:numPr>
          <w:ilvl w:val="0"/>
          <w:numId w:val="23"/>
        </w:numPr>
        <w:ind w:left="1296"/>
      </w:pPr>
      <w:r w:rsidRPr="00036CCD">
        <w:t xml:space="preserve">The </w:t>
      </w:r>
      <w:r>
        <w:t>user finds supplier to be edited</w:t>
      </w:r>
    </w:p>
    <w:p w14:paraId="382C2ADF" w14:textId="77777777" w:rsidR="00BF62CB" w:rsidRDefault="00BF62CB" w:rsidP="00BF62CB">
      <w:pPr>
        <w:pStyle w:val="A"/>
        <w:numPr>
          <w:ilvl w:val="0"/>
          <w:numId w:val="23"/>
        </w:numPr>
        <w:ind w:left="1296"/>
      </w:pPr>
      <w:r w:rsidRPr="00036CCD">
        <w:t xml:space="preserve">The </w:t>
      </w:r>
      <w:r>
        <w:t>system displays supplier information</w:t>
      </w:r>
    </w:p>
    <w:p w14:paraId="117572A0" w14:textId="77777777" w:rsidR="00BF62CB" w:rsidRDefault="00BF62CB" w:rsidP="00BF62CB">
      <w:pPr>
        <w:pStyle w:val="A"/>
        <w:numPr>
          <w:ilvl w:val="0"/>
          <w:numId w:val="23"/>
        </w:numPr>
        <w:tabs>
          <w:tab w:val="clear" w:pos="720"/>
          <w:tab w:val="num" w:pos="1296"/>
        </w:tabs>
        <w:ind w:left="1296"/>
      </w:pPr>
      <w:r>
        <w:t>The user clicks the “Delete” button</w:t>
      </w:r>
    </w:p>
    <w:p w14:paraId="61BB0DC9" w14:textId="77777777" w:rsidR="00BF62CB" w:rsidRPr="00036CCD" w:rsidRDefault="00BF62CB" w:rsidP="00BF62CB">
      <w:pPr>
        <w:pStyle w:val="A"/>
        <w:numPr>
          <w:ilvl w:val="0"/>
          <w:numId w:val="23"/>
        </w:numPr>
        <w:tabs>
          <w:tab w:val="clear" w:pos="720"/>
          <w:tab w:val="num" w:pos="1296"/>
        </w:tabs>
        <w:ind w:left="1296"/>
      </w:pPr>
      <w:r>
        <w:t>The system updates the database</w:t>
      </w:r>
    </w:p>
    <w:p w14:paraId="600CB18F" w14:textId="77777777" w:rsidR="00BF62CB" w:rsidRPr="00036CCD" w:rsidRDefault="00BF62CB" w:rsidP="00BF62CB">
      <w:pPr>
        <w:pStyle w:val="A"/>
        <w:numPr>
          <w:ilvl w:val="0"/>
          <w:numId w:val="0"/>
        </w:numPr>
        <w:ind w:left="936"/>
      </w:pPr>
    </w:p>
    <w:p w14:paraId="6204971C" w14:textId="77777777" w:rsidR="00BF62CB" w:rsidRPr="00036CCD" w:rsidRDefault="00BF62CB" w:rsidP="00BF62CB">
      <w:pPr>
        <w:ind w:left="576"/>
        <w:rPr>
          <w:b/>
        </w:rPr>
      </w:pPr>
      <w:r w:rsidRPr="00036CCD">
        <w:rPr>
          <w:b/>
        </w:rPr>
        <w:t>Termination</w:t>
      </w:r>
    </w:p>
    <w:p w14:paraId="6525F70B" w14:textId="77777777" w:rsidR="00BF62CB" w:rsidRPr="00036CCD" w:rsidRDefault="00BF62CB" w:rsidP="00BF62CB">
      <w:pPr>
        <w:ind w:left="576"/>
        <w:rPr>
          <w:lang w:val="en-GB"/>
        </w:rPr>
      </w:pPr>
      <w:r w:rsidRPr="00036CCD">
        <w:rPr>
          <w:lang w:val="en-GB"/>
        </w:rPr>
        <w:t xml:space="preserve">The system </w:t>
      </w:r>
      <w:r>
        <w:rPr>
          <w:lang w:val="en-GB"/>
        </w:rPr>
        <w:t>terminates when the user clicks Create, delete or edit buttons.</w:t>
      </w:r>
    </w:p>
    <w:p w14:paraId="7C835415" w14:textId="77777777" w:rsidR="00BF62CB" w:rsidRPr="00036CCD" w:rsidRDefault="00BF62CB" w:rsidP="00BF62CB">
      <w:pPr>
        <w:ind w:left="576"/>
        <w:rPr>
          <w:b/>
        </w:rPr>
      </w:pPr>
    </w:p>
    <w:p w14:paraId="553DA9D5" w14:textId="77777777" w:rsidR="00BF62CB" w:rsidRPr="00036CCD" w:rsidRDefault="00BF62CB" w:rsidP="00BF62CB">
      <w:pPr>
        <w:ind w:left="576"/>
        <w:rPr>
          <w:b/>
        </w:rPr>
      </w:pPr>
      <w:r w:rsidRPr="00036CCD">
        <w:rPr>
          <w:b/>
        </w:rPr>
        <w:t>Post condition</w:t>
      </w:r>
    </w:p>
    <w:p w14:paraId="39A92220" w14:textId="77777777" w:rsidR="00BF62CB" w:rsidRPr="00036CCD" w:rsidRDefault="00BF62CB" w:rsidP="00BF62CB">
      <w:pPr>
        <w:ind w:left="576"/>
        <w:rPr>
          <w:lang w:val="en-IE"/>
        </w:rPr>
      </w:pPr>
      <w:r w:rsidRPr="00036CCD">
        <w:t>The system goes into a wait state</w:t>
      </w:r>
    </w:p>
    <w:p w14:paraId="288F05FC" w14:textId="77777777" w:rsidR="00BF62CB" w:rsidRDefault="00BF62CB" w:rsidP="00BF62CB">
      <w:pPr>
        <w:ind w:left="576"/>
        <w:rPr>
          <w:lang w:val="en-IE"/>
        </w:rPr>
      </w:pPr>
    </w:p>
    <w:p w14:paraId="11E55EA7" w14:textId="77777777" w:rsidR="00BF62CB" w:rsidRPr="00036CCD" w:rsidRDefault="00BF62CB" w:rsidP="00BF62CB">
      <w:pPr>
        <w:pStyle w:val="Heading3"/>
        <w:tabs>
          <w:tab w:val="num" w:pos="1656"/>
        </w:tabs>
        <w:rPr>
          <w:lang w:val="en-IE"/>
        </w:rPr>
      </w:pPr>
      <w:r w:rsidRPr="00036CCD">
        <w:lastRenderedPageBreak/>
        <w:t>Requirement</w:t>
      </w:r>
      <w:r w:rsidRPr="00036CCD">
        <w:rPr>
          <w:lang w:val="en-IE"/>
        </w:rPr>
        <w:t xml:space="preserve"> </w:t>
      </w:r>
      <w:r>
        <w:rPr>
          <w:lang w:val="en-IE"/>
        </w:rPr>
        <w:t>5</w:t>
      </w:r>
      <w:r w:rsidRPr="00036CCD">
        <w:rPr>
          <w:lang w:val="en-IE"/>
        </w:rPr>
        <w:t xml:space="preserve"> &lt;</w:t>
      </w:r>
      <w:r>
        <w:rPr>
          <w:lang w:val="en-IE"/>
        </w:rPr>
        <w:t>Maintain stock</w:t>
      </w:r>
      <w:r w:rsidRPr="00036CCD">
        <w:rPr>
          <w:lang w:val="en-IE"/>
        </w:rPr>
        <w:t>&gt;</w:t>
      </w:r>
    </w:p>
    <w:p w14:paraId="276CF8CC" w14:textId="77777777" w:rsidR="00BF62CB" w:rsidRPr="00036CCD" w:rsidRDefault="00BF62CB" w:rsidP="00BF62CB">
      <w:pPr>
        <w:pStyle w:val="Heading4"/>
        <w:tabs>
          <w:tab w:val="num" w:pos="1800"/>
        </w:tabs>
      </w:pPr>
      <w:r w:rsidRPr="00036CCD">
        <w:t>Description &amp; Priority</w:t>
      </w:r>
    </w:p>
    <w:p w14:paraId="1A917291" w14:textId="77777777" w:rsidR="00BF62CB" w:rsidRPr="00036CCD" w:rsidRDefault="00BF62CB" w:rsidP="00BF62CB">
      <w:pPr>
        <w:rPr>
          <w:lang w:val="en-IE"/>
        </w:rPr>
      </w:pPr>
      <w:r>
        <w:rPr>
          <w:lang w:val="en-IE"/>
        </w:rPr>
        <w:t>The admin will sign in and create, edit stock data. High priority, requirement is vital to systems correct operation.</w:t>
      </w:r>
    </w:p>
    <w:p w14:paraId="58E4F0F4" w14:textId="77777777" w:rsidR="00BF62CB" w:rsidRPr="00036CCD" w:rsidRDefault="00BF62CB" w:rsidP="00BF62CB">
      <w:pPr>
        <w:pStyle w:val="Heading4"/>
        <w:tabs>
          <w:tab w:val="num" w:pos="1800"/>
        </w:tabs>
      </w:pPr>
      <w:r w:rsidRPr="00036CCD">
        <w:t xml:space="preserve">Use Case </w:t>
      </w:r>
    </w:p>
    <w:p w14:paraId="61FC9708" w14:textId="77777777" w:rsidR="00BF62CB" w:rsidRPr="00036CCD" w:rsidRDefault="00BF62CB" w:rsidP="00BF62CB">
      <w:pPr>
        <w:ind w:left="576"/>
        <w:rPr>
          <w:b/>
          <w:lang w:val="en-GB"/>
        </w:rPr>
      </w:pPr>
      <w:r w:rsidRPr="00036CCD">
        <w:rPr>
          <w:b/>
          <w:lang w:val="en-GB"/>
        </w:rPr>
        <w:t>Scope</w:t>
      </w:r>
    </w:p>
    <w:p w14:paraId="323AF84E" w14:textId="77777777" w:rsidR="00BF62CB" w:rsidRPr="00036CCD" w:rsidRDefault="00BF62CB" w:rsidP="00BF62CB">
      <w:pPr>
        <w:ind w:left="576"/>
        <w:rPr>
          <w:lang w:val="en-GB"/>
        </w:rPr>
      </w:pPr>
      <w:r w:rsidRPr="00036CCD">
        <w:rPr>
          <w:lang w:val="en-GB"/>
        </w:rPr>
        <w:t>The scope of this use case is to</w:t>
      </w:r>
      <w:r>
        <w:rPr>
          <w:lang w:val="en-GB"/>
        </w:rPr>
        <w:t xml:space="preserve"> allow the user to create, edit stocks  from the system. Also allows waste input.</w:t>
      </w:r>
    </w:p>
    <w:p w14:paraId="1B549F7B" w14:textId="77777777" w:rsidR="00BF62CB" w:rsidRPr="00036CCD" w:rsidRDefault="00BF62CB" w:rsidP="00BF62CB">
      <w:pPr>
        <w:ind w:left="576"/>
        <w:rPr>
          <w:lang w:val="en-GB"/>
        </w:rPr>
      </w:pPr>
      <w:r w:rsidRPr="00036CCD">
        <w:rPr>
          <w:b/>
          <w:lang w:val="en-GB"/>
        </w:rPr>
        <w:t>Description</w:t>
      </w:r>
    </w:p>
    <w:p w14:paraId="1876EEAE" w14:textId="77777777" w:rsidR="00BF62CB" w:rsidRPr="00036CCD" w:rsidRDefault="00BF62CB" w:rsidP="00BF62CB">
      <w:pPr>
        <w:ind w:left="576"/>
        <w:rPr>
          <w:lang w:val="en-GB"/>
        </w:rPr>
      </w:pPr>
      <w:r w:rsidRPr="00036CCD">
        <w:rPr>
          <w:lang w:val="en-GB"/>
        </w:rPr>
        <w:t>This use case describes the</w:t>
      </w:r>
      <w:r>
        <w:rPr>
          <w:lang w:val="en-GB"/>
        </w:rPr>
        <w:t xml:space="preserve"> correct procedure to maintain stocks up to date.</w:t>
      </w:r>
    </w:p>
    <w:p w14:paraId="25AF3725" w14:textId="77777777" w:rsidR="00BF62CB" w:rsidRPr="00036CCD" w:rsidRDefault="00BF62CB" w:rsidP="00BF62CB">
      <w:pPr>
        <w:ind w:left="576"/>
        <w:rPr>
          <w:lang w:val="en-GB"/>
        </w:rPr>
      </w:pPr>
    </w:p>
    <w:p w14:paraId="4DE3472E" w14:textId="77777777" w:rsidR="00BF62CB" w:rsidRPr="00036CCD" w:rsidRDefault="00BF62CB" w:rsidP="00BF62CB">
      <w:pPr>
        <w:ind w:left="576"/>
        <w:rPr>
          <w:b/>
          <w:lang w:val="en-GB"/>
        </w:rPr>
      </w:pPr>
      <w:r w:rsidRPr="00036CCD">
        <w:rPr>
          <w:b/>
          <w:lang w:val="en-GB"/>
        </w:rPr>
        <w:t>Use Case Diagram</w:t>
      </w:r>
    </w:p>
    <w:p w14:paraId="232E8728" w14:textId="77777777" w:rsidR="00BF62CB" w:rsidRPr="00036CCD" w:rsidRDefault="00BF62CB" w:rsidP="00BF62CB">
      <w:pPr>
        <w:ind w:left="576"/>
        <w:rPr>
          <w:b/>
          <w:lang w:val="en-GB"/>
        </w:rPr>
      </w:pPr>
      <w:r>
        <w:rPr>
          <w:noProof/>
        </w:rPr>
        <w:drawing>
          <wp:inline distT="0" distB="0" distL="0" distR="0" wp14:anchorId="108A37E7" wp14:editId="218F5E27">
            <wp:extent cx="4772025" cy="139065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stretch>
                      <a:fillRect/>
                    </a:stretch>
                  </pic:blipFill>
                  <pic:spPr>
                    <a:xfrm>
                      <a:off x="0" y="0"/>
                      <a:ext cx="4772025" cy="1390650"/>
                    </a:xfrm>
                    <a:prstGeom prst="rect">
                      <a:avLst/>
                    </a:prstGeom>
                  </pic:spPr>
                </pic:pic>
              </a:graphicData>
            </a:graphic>
          </wp:inline>
        </w:drawing>
      </w:r>
      <w:r w:rsidRPr="00036CCD">
        <w:rPr>
          <w:b/>
          <w:lang w:val="en-GB"/>
        </w:rPr>
        <w:t>Flow Description</w:t>
      </w:r>
    </w:p>
    <w:p w14:paraId="4B03BC08" w14:textId="77777777" w:rsidR="00BF62CB" w:rsidRPr="00036CCD" w:rsidRDefault="00BF62CB" w:rsidP="00BF62CB">
      <w:pPr>
        <w:ind w:left="576"/>
        <w:rPr>
          <w:b/>
        </w:rPr>
      </w:pPr>
      <w:r w:rsidRPr="00036CCD">
        <w:rPr>
          <w:b/>
        </w:rPr>
        <w:t>Precondition</w:t>
      </w:r>
    </w:p>
    <w:p w14:paraId="69516914" w14:textId="77777777" w:rsidR="00BF62CB" w:rsidRPr="00036CCD" w:rsidRDefault="00BF62CB" w:rsidP="00BF62CB">
      <w:pPr>
        <w:ind w:left="576"/>
        <w:rPr>
          <w:lang w:val="en-GB"/>
        </w:rPr>
      </w:pPr>
      <w:r w:rsidRPr="00036CCD">
        <w:rPr>
          <w:lang w:val="en-GB"/>
        </w:rPr>
        <w:t xml:space="preserve">The </w:t>
      </w:r>
      <w:r>
        <w:rPr>
          <w:lang w:val="en-GB"/>
        </w:rPr>
        <w:t>user logged in using an admin account.</w:t>
      </w:r>
    </w:p>
    <w:p w14:paraId="73390CDD" w14:textId="77777777" w:rsidR="00BF62CB" w:rsidRPr="00036CCD" w:rsidRDefault="00BF62CB" w:rsidP="00BF62CB">
      <w:pPr>
        <w:ind w:left="576"/>
        <w:rPr>
          <w:b/>
        </w:rPr>
      </w:pPr>
      <w:r w:rsidRPr="00036CCD">
        <w:rPr>
          <w:b/>
        </w:rPr>
        <w:t>Activation</w:t>
      </w:r>
    </w:p>
    <w:p w14:paraId="6EAF6A00" w14:textId="77777777" w:rsidR="00BF62CB" w:rsidRPr="00036CCD" w:rsidRDefault="00BF62CB" w:rsidP="00BF62CB">
      <w:pPr>
        <w:ind w:left="576"/>
        <w:rPr>
          <w:lang w:val="en-GB"/>
        </w:rPr>
      </w:pPr>
      <w:r w:rsidRPr="00036CCD">
        <w:rPr>
          <w:lang w:val="en-GB"/>
        </w:rPr>
        <w:t xml:space="preserve">This use case starts when an </w:t>
      </w:r>
      <w:r>
        <w:rPr>
          <w:lang w:val="en-GB"/>
        </w:rPr>
        <w:t>admin goes to the stock management module.</w:t>
      </w:r>
    </w:p>
    <w:p w14:paraId="5A827B9B" w14:textId="77777777" w:rsidR="00BF62CB" w:rsidRPr="00036CCD" w:rsidRDefault="00BF62CB" w:rsidP="00BF62CB">
      <w:pPr>
        <w:ind w:left="576"/>
        <w:rPr>
          <w:b/>
        </w:rPr>
      </w:pPr>
      <w:r w:rsidRPr="00036CCD">
        <w:rPr>
          <w:b/>
        </w:rPr>
        <w:t>Main flow</w:t>
      </w:r>
    </w:p>
    <w:p w14:paraId="5ACCE204"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user chooses to edit stock data or add waste</w:t>
      </w:r>
    </w:p>
    <w:p w14:paraId="0107A533"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system displays the stock form</w:t>
      </w:r>
    </w:p>
    <w:p w14:paraId="1D593EAA" w14:textId="77777777" w:rsidR="00BF62CB" w:rsidRPr="00036CCD"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 xml:space="preserve">user updates stock </w:t>
      </w:r>
    </w:p>
    <w:p w14:paraId="03C5CEE3" w14:textId="77777777" w:rsidR="00BF62CB" w:rsidRDefault="00BF62CB" w:rsidP="00BF62CB">
      <w:pPr>
        <w:numPr>
          <w:ilvl w:val="0"/>
          <w:numId w:val="22"/>
        </w:numPr>
        <w:spacing w:after="0" w:line="240" w:lineRule="auto"/>
        <w:ind w:left="1296"/>
        <w:jc w:val="left"/>
        <w:rPr>
          <w:lang w:val="en-GB"/>
        </w:rPr>
      </w:pPr>
      <w:r w:rsidRPr="00036CCD">
        <w:rPr>
          <w:lang w:val="en-GB"/>
        </w:rPr>
        <w:t xml:space="preserve">The </w:t>
      </w:r>
      <w:r>
        <w:rPr>
          <w:lang w:val="en-GB"/>
        </w:rPr>
        <w:t>system records the change</w:t>
      </w:r>
    </w:p>
    <w:p w14:paraId="569E923F" w14:textId="77777777" w:rsidR="00BF62CB" w:rsidRPr="00036CCD" w:rsidRDefault="00BF62CB" w:rsidP="00BF62CB">
      <w:pPr>
        <w:numPr>
          <w:ilvl w:val="0"/>
          <w:numId w:val="22"/>
        </w:numPr>
        <w:spacing w:after="0" w:line="240" w:lineRule="auto"/>
        <w:ind w:left="1296"/>
        <w:jc w:val="left"/>
        <w:rPr>
          <w:lang w:val="en-GB"/>
        </w:rPr>
      </w:pPr>
      <w:r>
        <w:rPr>
          <w:lang w:val="en-GB"/>
        </w:rPr>
        <w:lastRenderedPageBreak/>
        <w:t>The system updates the database</w:t>
      </w:r>
    </w:p>
    <w:p w14:paraId="1C5D70CA" w14:textId="77777777" w:rsidR="00BF62CB" w:rsidRPr="00036CCD" w:rsidRDefault="00BF62CB" w:rsidP="00BF62CB">
      <w:pPr>
        <w:pStyle w:val="A"/>
        <w:numPr>
          <w:ilvl w:val="0"/>
          <w:numId w:val="0"/>
        </w:numPr>
        <w:ind w:left="936"/>
      </w:pPr>
    </w:p>
    <w:p w14:paraId="47BCB4C6" w14:textId="77777777" w:rsidR="00BF62CB" w:rsidRPr="00036CCD" w:rsidRDefault="00BF62CB" w:rsidP="00BF62CB">
      <w:pPr>
        <w:ind w:left="576"/>
        <w:rPr>
          <w:b/>
        </w:rPr>
      </w:pPr>
      <w:r w:rsidRPr="00036CCD">
        <w:rPr>
          <w:b/>
        </w:rPr>
        <w:t>Termination</w:t>
      </w:r>
    </w:p>
    <w:p w14:paraId="2D6FDD08" w14:textId="77777777" w:rsidR="00BF62CB" w:rsidRPr="00036CCD" w:rsidRDefault="00BF62CB" w:rsidP="00BF62CB">
      <w:pPr>
        <w:ind w:left="576"/>
        <w:rPr>
          <w:lang w:val="en-GB"/>
        </w:rPr>
      </w:pPr>
      <w:r w:rsidRPr="00036CCD">
        <w:rPr>
          <w:lang w:val="en-GB"/>
        </w:rPr>
        <w:t xml:space="preserve">The system </w:t>
      </w:r>
      <w:r>
        <w:rPr>
          <w:lang w:val="en-GB"/>
        </w:rPr>
        <w:t>terminates when the user clicks save button.</w:t>
      </w:r>
    </w:p>
    <w:p w14:paraId="377F5239" w14:textId="77777777" w:rsidR="00BF62CB" w:rsidRPr="00036CCD" w:rsidRDefault="00BF62CB" w:rsidP="00BF62CB">
      <w:pPr>
        <w:ind w:left="576"/>
        <w:rPr>
          <w:b/>
        </w:rPr>
      </w:pPr>
    </w:p>
    <w:p w14:paraId="2A823823" w14:textId="77777777" w:rsidR="00BF62CB" w:rsidRPr="00036CCD" w:rsidRDefault="00BF62CB" w:rsidP="00BF62CB">
      <w:pPr>
        <w:ind w:left="576"/>
        <w:rPr>
          <w:b/>
        </w:rPr>
      </w:pPr>
      <w:r w:rsidRPr="00036CCD">
        <w:rPr>
          <w:b/>
        </w:rPr>
        <w:t>Post condition</w:t>
      </w:r>
    </w:p>
    <w:p w14:paraId="60B071FA" w14:textId="77777777" w:rsidR="00BF62CB" w:rsidRPr="00036CCD" w:rsidRDefault="00BF62CB" w:rsidP="00BF62CB">
      <w:pPr>
        <w:ind w:left="576"/>
        <w:rPr>
          <w:lang w:val="en-IE"/>
        </w:rPr>
      </w:pPr>
      <w:r>
        <w:t>Stocks are updated.</w:t>
      </w:r>
    </w:p>
    <w:p w14:paraId="51E999D5" w14:textId="77777777" w:rsidR="00BF62CB" w:rsidRPr="00BF62CB" w:rsidRDefault="00BF62CB" w:rsidP="00BF62CB">
      <w:pPr>
        <w:rPr>
          <w:lang w:val="en-IE"/>
        </w:rPr>
      </w:pPr>
    </w:p>
    <w:p w14:paraId="0CF8F2CF" w14:textId="77777777" w:rsidR="00F36FCD" w:rsidRPr="00A9161A" w:rsidRDefault="00F36FCD" w:rsidP="00A9161A">
      <w:pPr>
        <w:rPr>
          <w:rFonts w:cs="Arial"/>
          <w:lang w:val="en-IE"/>
        </w:rPr>
      </w:pPr>
    </w:p>
    <w:p w14:paraId="5E92BF6D" w14:textId="77777777" w:rsidR="00F077BB" w:rsidRPr="00A9161A" w:rsidRDefault="00F077BB" w:rsidP="00A9161A">
      <w:pPr>
        <w:pStyle w:val="Heading1"/>
        <w:rPr>
          <w:sz w:val="24"/>
          <w:szCs w:val="24"/>
          <w:lang w:val="en-IE"/>
        </w:rPr>
      </w:pPr>
      <w:bookmarkStart w:id="7" w:name="_Toc351559321"/>
      <w:r w:rsidRPr="00A9161A">
        <w:rPr>
          <w:sz w:val="24"/>
          <w:szCs w:val="24"/>
          <w:lang w:val="en-IE"/>
        </w:rPr>
        <w:lastRenderedPageBreak/>
        <w:t>System</w:t>
      </w:r>
      <w:bookmarkEnd w:id="7"/>
    </w:p>
    <w:p w14:paraId="5E92BF6E" w14:textId="77777777" w:rsidR="00F077BB" w:rsidRPr="00A9161A" w:rsidRDefault="00F077BB" w:rsidP="00A9161A">
      <w:pPr>
        <w:pStyle w:val="Heading2"/>
        <w:rPr>
          <w:sz w:val="24"/>
          <w:szCs w:val="24"/>
          <w:lang w:val="en-IE"/>
        </w:rPr>
      </w:pPr>
      <w:bookmarkStart w:id="8" w:name="_Toc351559322"/>
      <w:r w:rsidRPr="00A9161A">
        <w:rPr>
          <w:sz w:val="24"/>
          <w:szCs w:val="24"/>
          <w:lang w:val="en-IE"/>
        </w:rPr>
        <w:t>Requirements</w:t>
      </w:r>
      <w:bookmarkEnd w:id="8"/>
    </w:p>
    <w:p w14:paraId="5E92BF70" w14:textId="3DFC6D59" w:rsidR="00F077BB" w:rsidRDefault="00D23FCC" w:rsidP="00A9161A">
      <w:pPr>
        <w:pStyle w:val="Heading3"/>
        <w:rPr>
          <w:sz w:val="24"/>
          <w:szCs w:val="24"/>
          <w:lang w:val="en-IE"/>
        </w:rPr>
      </w:pPr>
      <w:bookmarkStart w:id="9" w:name="_Toc351559323"/>
      <w:r w:rsidRPr="00A9161A">
        <w:rPr>
          <w:sz w:val="24"/>
          <w:szCs w:val="24"/>
          <w:lang w:val="en-IE"/>
        </w:rPr>
        <w:t>F</w:t>
      </w:r>
      <w:r w:rsidR="00F077BB" w:rsidRPr="00A9161A">
        <w:rPr>
          <w:sz w:val="24"/>
          <w:szCs w:val="24"/>
          <w:lang w:val="en-IE"/>
        </w:rPr>
        <w:t>unctional requirements</w:t>
      </w:r>
      <w:bookmarkEnd w:id="9"/>
    </w:p>
    <w:p w14:paraId="17FBCF78" w14:textId="7CD492A9" w:rsidR="00030F7F" w:rsidRPr="00030F7F" w:rsidRDefault="00184E22" w:rsidP="00030F7F">
      <w:pPr>
        <w:rPr>
          <w:lang w:val="en-IE"/>
        </w:rPr>
      </w:pPr>
      <w:r>
        <w:rPr>
          <w:lang w:val="en-IE"/>
        </w:rPr>
        <w:t xml:space="preserve">The functional requirements </w:t>
      </w:r>
      <w:r w:rsidR="00764633">
        <w:rPr>
          <w:lang w:val="en-IE"/>
        </w:rPr>
        <w:t>continued</w:t>
      </w:r>
      <w:r w:rsidR="00F90CA5">
        <w:rPr>
          <w:lang w:val="en-IE"/>
        </w:rPr>
        <w:t xml:space="preserve"> the same </w:t>
      </w:r>
      <w:r w:rsidR="00D973BC">
        <w:rPr>
          <w:lang w:val="en-IE"/>
        </w:rPr>
        <w:t>in general, the only aspect that changed</w:t>
      </w:r>
      <w:r w:rsidR="00682173">
        <w:rPr>
          <w:lang w:val="en-IE"/>
        </w:rPr>
        <w:t xml:space="preserve"> </w:t>
      </w:r>
      <w:r w:rsidR="001B3287">
        <w:rPr>
          <w:lang w:val="en-IE"/>
        </w:rPr>
        <w:t xml:space="preserve">in a certain way was the create report topic. The user should be </w:t>
      </w:r>
      <w:r w:rsidR="00C901A2">
        <w:rPr>
          <w:lang w:val="en-IE"/>
        </w:rPr>
        <w:t>able to generate reports from several aspects of the system</w:t>
      </w:r>
      <w:r w:rsidR="00085C1F">
        <w:rPr>
          <w:lang w:val="en-IE"/>
        </w:rPr>
        <w:t>, due to the short period to complete the project</w:t>
      </w:r>
      <w:r w:rsidR="00F50A57">
        <w:rPr>
          <w:lang w:val="en-IE"/>
        </w:rPr>
        <w:t>, only two reports are available, stock levels and sales records.</w:t>
      </w:r>
    </w:p>
    <w:p w14:paraId="5E92BF71" w14:textId="23184F21" w:rsidR="00F077BB" w:rsidRDefault="00F077BB" w:rsidP="00A9161A">
      <w:pPr>
        <w:pStyle w:val="Heading3"/>
        <w:rPr>
          <w:sz w:val="24"/>
          <w:szCs w:val="24"/>
          <w:lang w:val="en-IE"/>
        </w:rPr>
      </w:pPr>
      <w:bookmarkStart w:id="10" w:name="_Toc351559324"/>
      <w:r w:rsidRPr="00A9161A">
        <w:rPr>
          <w:sz w:val="24"/>
          <w:szCs w:val="24"/>
          <w:lang w:val="en-IE"/>
        </w:rPr>
        <w:t>Data requirements</w:t>
      </w:r>
      <w:bookmarkEnd w:id="10"/>
    </w:p>
    <w:p w14:paraId="76A05D08" w14:textId="1AA99DC0" w:rsidR="00993139" w:rsidRPr="00993139" w:rsidRDefault="00993139" w:rsidP="00993139">
      <w:pPr>
        <w:rPr>
          <w:lang w:val="en-IE"/>
        </w:rPr>
      </w:pPr>
      <w:r>
        <w:rPr>
          <w:lang w:val="en-IE"/>
        </w:rPr>
        <w:t xml:space="preserve">Data is stored </w:t>
      </w:r>
      <w:r w:rsidR="00452100">
        <w:rPr>
          <w:lang w:val="en-IE"/>
        </w:rPr>
        <w:t xml:space="preserve">in a localhost in PHP, the user is able to </w:t>
      </w:r>
      <w:r w:rsidR="000523DF">
        <w:rPr>
          <w:lang w:val="en-IE"/>
        </w:rPr>
        <w:t>analyse data through tables available</w:t>
      </w:r>
      <w:r w:rsidR="00172030">
        <w:rPr>
          <w:lang w:val="en-IE"/>
        </w:rPr>
        <w:t xml:space="preserve">, generate reports and export them to excel for </w:t>
      </w:r>
      <w:r w:rsidR="00842032">
        <w:rPr>
          <w:lang w:val="en-IE"/>
        </w:rPr>
        <w:t xml:space="preserve">other analysis and documentation. Admin users can </w:t>
      </w:r>
      <w:r w:rsidR="00460B94">
        <w:rPr>
          <w:lang w:val="en-IE"/>
        </w:rPr>
        <w:t>manipulate date and interact with the whole system.</w:t>
      </w:r>
    </w:p>
    <w:p w14:paraId="5E92BF72" w14:textId="2916B769" w:rsidR="00F077BB" w:rsidRDefault="00F077BB" w:rsidP="00A9161A">
      <w:pPr>
        <w:pStyle w:val="Heading3"/>
        <w:rPr>
          <w:sz w:val="24"/>
          <w:szCs w:val="24"/>
          <w:lang w:val="en-IE"/>
        </w:rPr>
      </w:pPr>
      <w:bookmarkStart w:id="11" w:name="_Toc351559325"/>
      <w:r w:rsidRPr="00A9161A">
        <w:rPr>
          <w:sz w:val="24"/>
          <w:szCs w:val="24"/>
          <w:lang w:val="en-IE"/>
        </w:rPr>
        <w:t>User requirements</w:t>
      </w:r>
      <w:bookmarkEnd w:id="11"/>
    </w:p>
    <w:p w14:paraId="6786F4F5" w14:textId="4C146FC1" w:rsidR="003B209F" w:rsidRDefault="00EE29ED" w:rsidP="003B209F">
      <w:pPr>
        <w:rPr>
          <w:lang w:val="en-IE"/>
        </w:rPr>
      </w:pPr>
      <w:r>
        <w:rPr>
          <w:lang w:val="en-IE"/>
        </w:rPr>
        <w:t xml:space="preserve">The main user requirements to a </w:t>
      </w:r>
      <w:r w:rsidR="007940FF">
        <w:rPr>
          <w:lang w:val="en-IE"/>
        </w:rPr>
        <w:t>stock management system are:</w:t>
      </w:r>
    </w:p>
    <w:p w14:paraId="471019C7" w14:textId="1214466C" w:rsidR="007940FF" w:rsidRPr="00D76DDB" w:rsidRDefault="00C73348" w:rsidP="00D76DDB">
      <w:pPr>
        <w:pStyle w:val="ListParagraph"/>
        <w:numPr>
          <w:ilvl w:val="0"/>
          <w:numId w:val="24"/>
        </w:numPr>
        <w:rPr>
          <w:lang w:val="en-IE"/>
        </w:rPr>
      </w:pPr>
      <w:r w:rsidRPr="00D76DDB">
        <w:rPr>
          <w:lang w:val="en-IE"/>
        </w:rPr>
        <w:t>Reliabilit</w:t>
      </w:r>
      <w:r w:rsidR="00534EDA" w:rsidRPr="00D76DDB">
        <w:rPr>
          <w:lang w:val="en-IE"/>
        </w:rPr>
        <w:t>y and security</w:t>
      </w:r>
      <w:r w:rsidRPr="00D76DDB">
        <w:rPr>
          <w:lang w:val="en-IE"/>
        </w:rPr>
        <w:t>:</w:t>
      </w:r>
      <w:r w:rsidR="00534EDA" w:rsidRPr="00D76DDB">
        <w:rPr>
          <w:lang w:val="en-IE"/>
        </w:rPr>
        <w:t xml:space="preserve"> the system has to be secure and </w:t>
      </w:r>
      <w:r w:rsidR="00FF6BD9" w:rsidRPr="00D76DDB">
        <w:rPr>
          <w:lang w:val="en-IE"/>
        </w:rPr>
        <w:t>deliver real-</w:t>
      </w:r>
      <w:r w:rsidR="0026124B" w:rsidRPr="00D76DDB">
        <w:rPr>
          <w:lang w:val="en-IE"/>
        </w:rPr>
        <w:t>t</w:t>
      </w:r>
      <w:r w:rsidR="00FF6BD9" w:rsidRPr="00D76DDB">
        <w:rPr>
          <w:lang w:val="en-IE"/>
        </w:rPr>
        <w:t>ime</w:t>
      </w:r>
      <w:r w:rsidR="0026124B" w:rsidRPr="00D76DDB">
        <w:rPr>
          <w:lang w:val="en-IE"/>
        </w:rPr>
        <w:t xml:space="preserve"> information </w:t>
      </w:r>
      <w:r w:rsidR="00C91B23" w:rsidRPr="00D76DDB">
        <w:rPr>
          <w:lang w:val="en-IE"/>
        </w:rPr>
        <w:t>accurately</w:t>
      </w:r>
      <w:r w:rsidR="0026124B" w:rsidRPr="00D76DDB">
        <w:rPr>
          <w:lang w:val="en-IE"/>
        </w:rPr>
        <w:t>.</w:t>
      </w:r>
    </w:p>
    <w:p w14:paraId="2EDE562E" w14:textId="3D8692FF" w:rsidR="00C91B23" w:rsidRPr="00D76DDB" w:rsidRDefault="00C91B23" w:rsidP="00D76DDB">
      <w:pPr>
        <w:pStyle w:val="ListParagraph"/>
        <w:numPr>
          <w:ilvl w:val="0"/>
          <w:numId w:val="24"/>
        </w:numPr>
        <w:rPr>
          <w:lang w:val="en-IE"/>
        </w:rPr>
      </w:pPr>
      <w:r w:rsidRPr="00D76DDB">
        <w:rPr>
          <w:lang w:val="en-IE"/>
        </w:rPr>
        <w:t>User-friendly: has</w:t>
      </w:r>
      <w:r w:rsidR="005073E4" w:rsidRPr="00D76DDB">
        <w:rPr>
          <w:lang w:val="en-IE"/>
        </w:rPr>
        <w:t xml:space="preserve"> to be</w:t>
      </w:r>
      <w:r w:rsidR="00A658E1" w:rsidRPr="00D76DDB">
        <w:rPr>
          <w:lang w:val="en-IE"/>
        </w:rPr>
        <w:t xml:space="preserve"> easy to use and does not require extensive training</w:t>
      </w:r>
    </w:p>
    <w:p w14:paraId="6EC2033F" w14:textId="796B9FB6" w:rsidR="00A82B8F" w:rsidRPr="00D76DDB" w:rsidRDefault="00A82B8F" w:rsidP="00D76DDB">
      <w:pPr>
        <w:pStyle w:val="ListParagraph"/>
        <w:numPr>
          <w:ilvl w:val="0"/>
          <w:numId w:val="24"/>
        </w:numPr>
        <w:rPr>
          <w:lang w:val="en-IE"/>
        </w:rPr>
      </w:pPr>
      <w:r w:rsidRPr="00D76DDB">
        <w:rPr>
          <w:lang w:val="en-IE"/>
        </w:rPr>
        <w:t xml:space="preserve">Agility: provide </w:t>
      </w:r>
      <w:r w:rsidR="00AA6BFC" w:rsidRPr="00D76DDB">
        <w:rPr>
          <w:lang w:val="en-IE"/>
        </w:rPr>
        <w:t>fast and easy inventory control.</w:t>
      </w:r>
    </w:p>
    <w:p w14:paraId="30DAFE75" w14:textId="4B49BACC" w:rsidR="0054397F" w:rsidRDefault="00D76DDB" w:rsidP="00D76DDB">
      <w:pPr>
        <w:pStyle w:val="ListParagraph"/>
        <w:numPr>
          <w:ilvl w:val="0"/>
          <w:numId w:val="24"/>
        </w:numPr>
        <w:rPr>
          <w:lang w:val="en-IE"/>
        </w:rPr>
      </w:pPr>
      <w:r w:rsidRPr="00D76DDB">
        <w:rPr>
          <w:lang w:val="en-IE"/>
        </w:rPr>
        <w:t>Scalability</w:t>
      </w:r>
      <w:r w:rsidR="0054397F" w:rsidRPr="00D76DDB">
        <w:rPr>
          <w:lang w:val="en-IE"/>
        </w:rPr>
        <w:t xml:space="preserve">: </w:t>
      </w:r>
      <w:r w:rsidR="00005DEA" w:rsidRPr="00D76DDB">
        <w:rPr>
          <w:lang w:val="en-IE"/>
        </w:rPr>
        <w:t>able to allow</w:t>
      </w:r>
      <w:r w:rsidR="00D960B8" w:rsidRPr="00D76DDB">
        <w:rPr>
          <w:lang w:val="en-IE"/>
        </w:rPr>
        <w:t xml:space="preserve"> additional features requiring </w:t>
      </w:r>
      <w:r w:rsidR="00257974" w:rsidRPr="00D76DDB">
        <w:rPr>
          <w:lang w:val="en-IE"/>
        </w:rPr>
        <w:t>effortless</w:t>
      </w:r>
      <w:r w:rsidR="00D960B8" w:rsidRPr="00D76DDB">
        <w:rPr>
          <w:lang w:val="en-IE"/>
        </w:rPr>
        <w:t xml:space="preserve"> configuration.</w:t>
      </w:r>
    </w:p>
    <w:p w14:paraId="6690048A" w14:textId="1CBE7C83" w:rsidR="002E6E11" w:rsidRDefault="002E6E11" w:rsidP="00D76DDB">
      <w:pPr>
        <w:pStyle w:val="ListParagraph"/>
        <w:numPr>
          <w:ilvl w:val="0"/>
          <w:numId w:val="24"/>
        </w:numPr>
        <w:rPr>
          <w:lang w:val="en-IE"/>
        </w:rPr>
      </w:pPr>
      <w:r>
        <w:rPr>
          <w:lang w:val="en-IE"/>
        </w:rPr>
        <w:t xml:space="preserve">Traceability: </w:t>
      </w:r>
      <w:r w:rsidR="00953FE8">
        <w:rPr>
          <w:lang w:val="en-IE"/>
        </w:rPr>
        <w:t xml:space="preserve">the user needs to be able to </w:t>
      </w:r>
      <w:r w:rsidR="00640B4B">
        <w:rPr>
          <w:lang w:val="en-IE"/>
        </w:rPr>
        <w:t>track its inventory.</w:t>
      </w:r>
    </w:p>
    <w:p w14:paraId="6B7A9A05" w14:textId="18CA2D92" w:rsidR="00C73348" w:rsidRPr="009E56F2" w:rsidRDefault="00441CA8" w:rsidP="003F7B4E">
      <w:pPr>
        <w:pStyle w:val="ListParagraph"/>
        <w:numPr>
          <w:ilvl w:val="0"/>
          <w:numId w:val="24"/>
        </w:numPr>
        <w:rPr>
          <w:lang w:val="en-IE"/>
        </w:rPr>
      </w:pPr>
      <w:r w:rsidRPr="009E56F2">
        <w:rPr>
          <w:lang w:val="en-IE"/>
        </w:rPr>
        <w:t xml:space="preserve">Analytics: the system </w:t>
      </w:r>
      <w:r w:rsidR="006A561A" w:rsidRPr="009E56F2">
        <w:rPr>
          <w:lang w:val="en-IE"/>
        </w:rPr>
        <w:t>must provide a analytics features</w:t>
      </w:r>
      <w:r w:rsidR="00156C55" w:rsidRPr="009E56F2">
        <w:rPr>
          <w:lang w:val="en-IE"/>
        </w:rPr>
        <w:t xml:space="preserve"> and reports, this is a very important part of </w:t>
      </w:r>
      <w:r w:rsidR="00B35FCB" w:rsidRPr="009E56F2">
        <w:rPr>
          <w:lang w:val="en-IE"/>
        </w:rPr>
        <w:t>Stock Management.</w:t>
      </w:r>
    </w:p>
    <w:p w14:paraId="5E92BF74" w14:textId="77BF2B31" w:rsidR="00F077BB" w:rsidRDefault="00F077BB" w:rsidP="00A9161A">
      <w:pPr>
        <w:pStyle w:val="Heading3"/>
        <w:rPr>
          <w:sz w:val="24"/>
          <w:szCs w:val="24"/>
          <w:lang w:val="en-IE"/>
        </w:rPr>
      </w:pPr>
      <w:bookmarkStart w:id="12" w:name="_Toc351559327"/>
      <w:r w:rsidRPr="00A9161A">
        <w:rPr>
          <w:sz w:val="24"/>
          <w:szCs w:val="24"/>
          <w:lang w:val="en-IE"/>
        </w:rPr>
        <w:t>Usability requirements</w:t>
      </w:r>
      <w:bookmarkEnd w:id="12"/>
    </w:p>
    <w:p w14:paraId="7BE8F9C6" w14:textId="23881BFF" w:rsidR="008A36C9" w:rsidRPr="008A36C9" w:rsidRDefault="00603D35" w:rsidP="008A36C9">
      <w:pPr>
        <w:rPr>
          <w:lang w:val="en-IE"/>
        </w:rPr>
      </w:pPr>
      <w:r>
        <w:rPr>
          <w:lang w:val="en-IE"/>
        </w:rPr>
        <w:t>The application</w:t>
      </w:r>
      <w:r w:rsidR="009E56F2">
        <w:rPr>
          <w:lang w:val="en-IE"/>
        </w:rPr>
        <w:t xml:space="preserve"> design was developed </w:t>
      </w:r>
      <w:r w:rsidR="00F54765">
        <w:rPr>
          <w:lang w:val="en-IE"/>
        </w:rPr>
        <w:t>based on usability</w:t>
      </w:r>
      <w:r w:rsidR="005D3A3E">
        <w:rPr>
          <w:lang w:val="en-IE"/>
        </w:rPr>
        <w:t>. Pubs usually have a big rotation of staff</w:t>
      </w:r>
      <w:r w:rsidR="00524EE7">
        <w:rPr>
          <w:lang w:val="en-IE"/>
        </w:rPr>
        <w:t xml:space="preserve"> all year around, so it was important to develop a</w:t>
      </w:r>
      <w:r w:rsidR="001B31B0">
        <w:rPr>
          <w:lang w:val="en-IE"/>
        </w:rPr>
        <w:t xml:space="preserve">n </w:t>
      </w:r>
      <w:r w:rsidR="00984C6B">
        <w:rPr>
          <w:lang w:val="en-IE"/>
        </w:rPr>
        <w:t>easy to remember</w:t>
      </w:r>
      <w:r w:rsidR="00984C6B">
        <w:rPr>
          <w:lang w:val="en-IE"/>
        </w:rPr>
        <w:t xml:space="preserve"> </w:t>
      </w:r>
      <w:r w:rsidR="001B31B0">
        <w:rPr>
          <w:lang w:val="en-IE"/>
        </w:rPr>
        <w:lastRenderedPageBreak/>
        <w:t>application</w:t>
      </w:r>
      <w:r w:rsidR="002626C2">
        <w:rPr>
          <w:lang w:val="en-IE"/>
        </w:rPr>
        <w:t>, that would not require long training time,</w:t>
      </w:r>
      <w:r w:rsidR="003052D1">
        <w:rPr>
          <w:lang w:val="en-IE"/>
        </w:rPr>
        <w:t xml:space="preserve"> that could be intuitive</w:t>
      </w:r>
      <w:r w:rsidR="00065088">
        <w:rPr>
          <w:lang w:val="en-IE"/>
        </w:rPr>
        <w:t xml:space="preserve"> and mainly not demanding.</w:t>
      </w:r>
    </w:p>
    <w:p w14:paraId="474FC368" w14:textId="3E6B8C7E" w:rsidR="003E072C" w:rsidRDefault="003E072C" w:rsidP="003E072C">
      <w:pPr>
        <w:pStyle w:val="Heading3"/>
        <w:rPr>
          <w:lang w:val="en-GB"/>
        </w:rPr>
      </w:pPr>
      <w:bookmarkStart w:id="13" w:name="_Toc316977405"/>
      <w:r>
        <w:rPr>
          <w:lang w:val="en-GB"/>
        </w:rPr>
        <w:t>Recover requirement</w:t>
      </w:r>
      <w:bookmarkEnd w:id="13"/>
    </w:p>
    <w:p w14:paraId="48E90F63" w14:textId="4E4AEA6D" w:rsidR="00D052F9" w:rsidRDefault="00B8559D" w:rsidP="00485727">
      <w:pPr>
        <w:rPr>
          <w:lang w:val="en-GB"/>
        </w:rPr>
      </w:pPr>
      <w:r>
        <w:rPr>
          <w:lang w:val="en-GB"/>
        </w:rPr>
        <w:t>Database</w:t>
      </w:r>
    </w:p>
    <w:p w14:paraId="2B104884" w14:textId="0A95B2BD" w:rsidR="00B8559D" w:rsidRDefault="00B8559D" w:rsidP="00485727">
      <w:pPr>
        <w:rPr>
          <w:lang w:val="en-GB"/>
        </w:rPr>
      </w:pPr>
      <w:r>
        <w:rPr>
          <w:lang w:val="en-GB"/>
        </w:rPr>
        <w:t xml:space="preserve">The Database can be easily </w:t>
      </w:r>
      <w:r w:rsidR="00F924C9">
        <w:rPr>
          <w:lang w:val="en-GB"/>
        </w:rPr>
        <w:t xml:space="preserve">exported from PHP and it is saved on the local </w:t>
      </w:r>
      <w:r w:rsidR="00312CC1">
        <w:rPr>
          <w:lang w:val="en-GB"/>
        </w:rPr>
        <w:t>server</w:t>
      </w:r>
      <w:r w:rsidR="00B85CC7">
        <w:rPr>
          <w:lang w:val="en-GB"/>
        </w:rPr>
        <w:t>.</w:t>
      </w:r>
      <w:r w:rsidR="00E0549D">
        <w:rPr>
          <w:lang w:val="en-GB"/>
        </w:rPr>
        <w:t xml:space="preserve"> It</w:t>
      </w:r>
      <w:r w:rsidR="005263C9">
        <w:rPr>
          <w:lang w:val="en-GB"/>
        </w:rPr>
        <w:t xml:space="preserve"> allows the user to access data without internet</w:t>
      </w:r>
      <w:r w:rsidR="00C43CF3">
        <w:rPr>
          <w:lang w:val="en-GB"/>
        </w:rPr>
        <w:t>, in case any internet outages, the system will work accordingly</w:t>
      </w:r>
      <w:r w:rsidR="001E56BA">
        <w:rPr>
          <w:lang w:val="en-GB"/>
        </w:rPr>
        <w:t xml:space="preserve"> it is </w:t>
      </w:r>
      <w:r w:rsidR="0071789C">
        <w:rPr>
          <w:lang w:val="en-GB"/>
        </w:rPr>
        <w:t xml:space="preserve">more </w:t>
      </w:r>
      <w:r w:rsidR="00BC5FC7">
        <w:rPr>
          <w:lang w:val="en-GB"/>
        </w:rPr>
        <w:t>secure since it is in the companies device</w:t>
      </w:r>
      <w:r w:rsidR="00886DEB">
        <w:rPr>
          <w:lang w:val="en-GB"/>
        </w:rPr>
        <w:t>.</w:t>
      </w:r>
    </w:p>
    <w:p w14:paraId="3EF99C09" w14:textId="6AC955AF" w:rsidR="00485727" w:rsidRDefault="00087E33" w:rsidP="00485727">
      <w:pPr>
        <w:rPr>
          <w:lang w:val="en-GB"/>
        </w:rPr>
      </w:pPr>
      <w:r>
        <w:rPr>
          <w:lang w:val="en-GB"/>
        </w:rPr>
        <w:t>GitHub</w:t>
      </w:r>
    </w:p>
    <w:p w14:paraId="44B59407" w14:textId="653BC546" w:rsidR="00087E33" w:rsidRDefault="00087E33" w:rsidP="00485727">
      <w:pPr>
        <w:rPr>
          <w:lang w:val="en-GB"/>
        </w:rPr>
      </w:pPr>
      <w:r>
        <w:rPr>
          <w:lang w:val="en-GB"/>
        </w:rPr>
        <w:t xml:space="preserve">Every change to the </w:t>
      </w:r>
      <w:r w:rsidR="002C0235">
        <w:rPr>
          <w:lang w:val="en-GB"/>
        </w:rPr>
        <w:t xml:space="preserve">project is </w:t>
      </w:r>
      <w:r w:rsidR="00666B3C">
        <w:rPr>
          <w:lang w:val="en-GB"/>
        </w:rPr>
        <w:t>uploaded to GitHub</w:t>
      </w:r>
      <w:r w:rsidR="00624B21">
        <w:rPr>
          <w:lang w:val="en-GB"/>
        </w:rPr>
        <w:t>, it stores</w:t>
      </w:r>
      <w:r w:rsidR="00444850">
        <w:rPr>
          <w:lang w:val="en-GB"/>
        </w:rPr>
        <w:t xml:space="preserve"> and allows </w:t>
      </w:r>
      <w:r w:rsidR="002252CA">
        <w:rPr>
          <w:lang w:val="en-GB"/>
        </w:rPr>
        <w:t>project management in a cloud, also i</w:t>
      </w:r>
      <w:r w:rsidR="00E96A3B">
        <w:rPr>
          <w:lang w:val="en-GB"/>
        </w:rPr>
        <w:t xml:space="preserve">t is possible to keep a </w:t>
      </w:r>
      <w:r w:rsidR="00772618">
        <w:rPr>
          <w:lang w:val="en-GB"/>
        </w:rPr>
        <w:t>version control of the project</w:t>
      </w:r>
      <w:r w:rsidR="00520510">
        <w:rPr>
          <w:lang w:val="en-GB"/>
        </w:rPr>
        <w:t>.</w:t>
      </w:r>
      <w:r w:rsidR="007E0EB4">
        <w:rPr>
          <w:lang w:val="en-GB"/>
        </w:rPr>
        <w:t xml:space="preserve"> Every </w:t>
      </w:r>
      <w:r w:rsidR="00A97994">
        <w:rPr>
          <w:lang w:val="en-GB"/>
        </w:rPr>
        <w:t>change in the project was fetched to GitHub using GitHub Desktop</w:t>
      </w:r>
      <w:r w:rsidR="0063216B">
        <w:rPr>
          <w:lang w:val="en-GB"/>
        </w:rPr>
        <w:t xml:space="preserve">, it detects the changes in your repository </w:t>
      </w:r>
      <w:r w:rsidR="00460B2E">
        <w:rPr>
          <w:lang w:val="en-GB"/>
        </w:rPr>
        <w:t>and the user upload it to the cloud.</w:t>
      </w:r>
    </w:p>
    <w:p w14:paraId="410C04E4" w14:textId="3FE09077" w:rsidR="00F75B25" w:rsidRDefault="00F75B25" w:rsidP="00485727">
      <w:pPr>
        <w:rPr>
          <w:lang w:val="en-GB"/>
        </w:rPr>
      </w:pPr>
      <w:r>
        <w:rPr>
          <w:noProof/>
        </w:rPr>
        <w:lastRenderedPageBreak/>
        <w:drawing>
          <wp:inline distT="0" distB="0" distL="0" distR="0" wp14:anchorId="7757E4BD" wp14:editId="519A6FA0">
            <wp:extent cx="5489575" cy="509333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0"/>
                    <a:stretch>
                      <a:fillRect/>
                    </a:stretch>
                  </pic:blipFill>
                  <pic:spPr>
                    <a:xfrm>
                      <a:off x="0" y="0"/>
                      <a:ext cx="5489575" cy="5093335"/>
                    </a:xfrm>
                    <a:prstGeom prst="rect">
                      <a:avLst/>
                    </a:prstGeom>
                  </pic:spPr>
                </pic:pic>
              </a:graphicData>
            </a:graphic>
          </wp:inline>
        </w:drawing>
      </w:r>
    </w:p>
    <w:p w14:paraId="401613E0" w14:textId="77777777" w:rsidR="001D19DD" w:rsidRPr="00670F89" w:rsidRDefault="001D19DD" w:rsidP="001D19DD">
      <w:pPr>
        <w:pBdr>
          <w:top w:val="nil"/>
          <w:left w:val="nil"/>
          <w:bottom w:val="nil"/>
          <w:right w:val="nil"/>
          <w:between w:val="nil"/>
        </w:pBdr>
        <w:spacing w:line="240" w:lineRule="auto"/>
        <w:rPr>
          <w:rFonts w:eastAsia="Calibri" w:cs="Calibri"/>
          <w:i/>
          <w:sz w:val="20"/>
        </w:rPr>
      </w:pPr>
      <w:r>
        <w:rPr>
          <w:rFonts w:eastAsia="Calibri" w:cs="Calibri"/>
          <w:i/>
          <w:sz w:val="20"/>
        </w:rPr>
        <w:t>Github backup</w:t>
      </w:r>
    </w:p>
    <w:p w14:paraId="2512F21C" w14:textId="77777777" w:rsidR="001D19DD" w:rsidRPr="00485727" w:rsidRDefault="001D19DD" w:rsidP="00485727">
      <w:pPr>
        <w:rPr>
          <w:lang w:val="en-GB"/>
        </w:rPr>
      </w:pPr>
    </w:p>
    <w:p w14:paraId="00163867" w14:textId="77777777" w:rsidR="00E30A29" w:rsidRDefault="00E30A29" w:rsidP="00E30A29">
      <w:pPr>
        <w:pStyle w:val="Heading3"/>
        <w:rPr>
          <w:lang w:val="en-GB"/>
        </w:rPr>
      </w:pPr>
      <w:bookmarkStart w:id="14" w:name="_Toc316977407"/>
      <w:r>
        <w:rPr>
          <w:lang w:val="en-GB"/>
        </w:rPr>
        <w:t>Security requirement</w:t>
      </w:r>
      <w:bookmarkEnd w:id="14"/>
    </w:p>
    <w:p w14:paraId="75420066" w14:textId="55AB47D6" w:rsidR="00E30A29" w:rsidRPr="00E30A29" w:rsidRDefault="001742AE" w:rsidP="00E30A29">
      <w:pPr>
        <w:rPr>
          <w:lang w:val="en-GB"/>
        </w:rPr>
      </w:pPr>
      <w:r>
        <w:rPr>
          <w:lang w:val="en-GB"/>
        </w:rPr>
        <w:t>Using a</w:t>
      </w:r>
      <w:r w:rsidR="000F4CDD">
        <w:rPr>
          <w:lang w:val="en-GB"/>
        </w:rPr>
        <w:t xml:space="preserve"> local server, </w:t>
      </w:r>
      <w:r w:rsidR="00E32B10">
        <w:rPr>
          <w:lang w:val="en-GB"/>
        </w:rPr>
        <w:t>mak</w:t>
      </w:r>
      <w:r>
        <w:rPr>
          <w:lang w:val="en-GB"/>
        </w:rPr>
        <w:t>es</w:t>
      </w:r>
      <w:r w:rsidR="00E32B10">
        <w:rPr>
          <w:lang w:val="en-GB"/>
        </w:rPr>
        <w:t xml:space="preserve"> </w:t>
      </w:r>
      <w:r w:rsidR="00C07CB9">
        <w:rPr>
          <w:lang w:val="en-GB"/>
        </w:rPr>
        <w:t>it easier for the company to control access</w:t>
      </w:r>
      <w:r w:rsidR="00E32B10">
        <w:rPr>
          <w:lang w:val="en-GB"/>
        </w:rPr>
        <w:t xml:space="preserve"> to it since </w:t>
      </w:r>
      <w:r>
        <w:rPr>
          <w:lang w:val="en-GB"/>
        </w:rPr>
        <w:t>the data is not transferred on the internet</w:t>
      </w:r>
      <w:r w:rsidR="002A2FA4">
        <w:rPr>
          <w:lang w:val="en-GB"/>
        </w:rPr>
        <w:t xml:space="preserve">. The customer will need </w:t>
      </w:r>
      <w:r w:rsidR="009F0E5F">
        <w:rPr>
          <w:lang w:val="en-GB"/>
        </w:rPr>
        <w:t>a antivirus and activate a firewall to ensure security.</w:t>
      </w:r>
    </w:p>
    <w:p w14:paraId="34ABD3F0" w14:textId="5A353C1B" w:rsidR="003E072C" w:rsidRPr="003E072C" w:rsidRDefault="003E072C" w:rsidP="003E072C">
      <w:pPr>
        <w:rPr>
          <w:lang w:val="en-GB"/>
        </w:rPr>
      </w:pPr>
    </w:p>
    <w:p w14:paraId="1DB0FD09" w14:textId="77777777" w:rsidR="00F569C2" w:rsidRPr="00F569C2" w:rsidRDefault="00F569C2" w:rsidP="00F569C2">
      <w:pPr>
        <w:rPr>
          <w:lang w:val="en-IE"/>
        </w:rPr>
      </w:pPr>
    </w:p>
    <w:p w14:paraId="5E92BF75" w14:textId="34ABA84F" w:rsidR="00F077BB" w:rsidRDefault="00F077BB" w:rsidP="00A9161A">
      <w:pPr>
        <w:pStyle w:val="Heading2"/>
        <w:rPr>
          <w:sz w:val="24"/>
          <w:szCs w:val="24"/>
          <w:lang w:val="en-IE"/>
        </w:rPr>
      </w:pPr>
      <w:bookmarkStart w:id="15" w:name="_Toc351559328"/>
      <w:r w:rsidRPr="00A9161A">
        <w:rPr>
          <w:sz w:val="24"/>
          <w:szCs w:val="24"/>
          <w:lang w:val="en-IE"/>
        </w:rPr>
        <w:lastRenderedPageBreak/>
        <w:t>Design and Architecture</w:t>
      </w:r>
      <w:bookmarkEnd w:id="15"/>
    </w:p>
    <w:p w14:paraId="3864A5E2" w14:textId="134E5FF6" w:rsidR="005941C0" w:rsidRPr="005941C0" w:rsidRDefault="005941C0" w:rsidP="005941C0">
      <w:pPr>
        <w:rPr>
          <w:lang w:val="en-IE"/>
        </w:rPr>
      </w:pPr>
      <w:r>
        <w:rPr>
          <w:noProof/>
        </w:rPr>
        <w:drawing>
          <wp:inline distT="0" distB="0" distL="0" distR="0" wp14:anchorId="40C42C6B" wp14:editId="70E98ADF">
            <wp:extent cx="5489575" cy="201993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1"/>
                    <a:stretch>
                      <a:fillRect/>
                    </a:stretch>
                  </pic:blipFill>
                  <pic:spPr>
                    <a:xfrm>
                      <a:off x="0" y="0"/>
                      <a:ext cx="5489575" cy="2019935"/>
                    </a:xfrm>
                    <a:prstGeom prst="rect">
                      <a:avLst/>
                    </a:prstGeom>
                  </pic:spPr>
                </pic:pic>
              </a:graphicData>
            </a:graphic>
          </wp:inline>
        </w:drawing>
      </w:r>
    </w:p>
    <w:p w14:paraId="5E92BF76" w14:textId="3E378BBA" w:rsidR="00D23FCC" w:rsidRPr="00A9161A" w:rsidRDefault="00CA5833" w:rsidP="00A9161A">
      <w:pPr>
        <w:rPr>
          <w:rFonts w:cs="Arial"/>
          <w:lang w:val="en-IE"/>
        </w:rPr>
      </w:pPr>
      <w:r w:rsidRPr="00CA5833">
        <w:rPr>
          <w:rFonts w:cs="Arial"/>
          <w:noProof/>
          <w:lang w:val="en-IE"/>
        </w:rPr>
        <w:drawing>
          <wp:inline distT="0" distB="0" distL="0" distR="0" wp14:anchorId="3A33D961" wp14:editId="7B9DE368">
            <wp:extent cx="5489575"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9575" cy="3222625"/>
                    </a:xfrm>
                    <a:prstGeom prst="rect">
                      <a:avLst/>
                    </a:prstGeom>
                    <a:noFill/>
                    <a:ln>
                      <a:noFill/>
                    </a:ln>
                  </pic:spPr>
                </pic:pic>
              </a:graphicData>
            </a:graphic>
          </wp:inline>
        </w:drawing>
      </w:r>
      <w:r w:rsidR="00F077BB" w:rsidRPr="00A9161A">
        <w:rPr>
          <w:rFonts w:cs="Arial"/>
          <w:lang w:val="en-IE"/>
        </w:rPr>
        <w:t>Describe the design, system architecture and components used. Describe the main algorithms used in the project. (Note use standard mathematical notations if applicable).</w:t>
      </w:r>
    </w:p>
    <w:p w14:paraId="5E92BF77" w14:textId="77777777" w:rsidR="00F077BB" w:rsidRPr="00A9161A" w:rsidRDefault="00D23FCC" w:rsidP="00A9161A">
      <w:pPr>
        <w:rPr>
          <w:rFonts w:cs="Arial"/>
          <w:lang w:val="en-IE"/>
        </w:rPr>
      </w:pPr>
      <w:r w:rsidRPr="00A9161A">
        <w:rPr>
          <w:rFonts w:cs="Arial"/>
          <w:lang w:val="en-IE"/>
        </w:rPr>
        <w:t xml:space="preserve">An architecture diagram may be useful. In case of a distributed system, it may be useful to describe functions and/or data structures in each component separately. </w:t>
      </w:r>
      <w:r w:rsidR="00F077BB" w:rsidRPr="00A9161A">
        <w:rPr>
          <w:rFonts w:cs="Arial"/>
          <w:lang w:val="en-IE"/>
        </w:rPr>
        <w:t xml:space="preserve"> </w:t>
      </w:r>
    </w:p>
    <w:p w14:paraId="5E92BF78" w14:textId="77777777" w:rsidR="00F077BB" w:rsidRPr="00A9161A" w:rsidRDefault="00F077BB" w:rsidP="00A9161A">
      <w:pPr>
        <w:pStyle w:val="Heading2"/>
        <w:rPr>
          <w:sz w:val="24"/>
          <w:szCs w:val="24"/>
          <w:lang w:val="en-IE"/>
        </w:rPr>
      </w:pPr>
      <w:bookmarkStart w:id="16" w:name="_Toc351559329"/>
      <w:r w:rsidRPr="00A9161A">
        <w:rPr>
          <w:sz w:val="24"/>
          <w:szCs w:val="24"/>
          <w:lang w:val="en-IE"/>
        </w:rPr>
        <w:t>Implementation</w:t>
      </w:r>
      <w:bookmarkEnd w:id="16"/>
    </w:p>
    <w:p w14:paraId="5E92BF79" w14:textId="77777777" w:rsidR="00F077BB" w:rsidRPr="00A9161A" w:rsidRDefault="00F077BB" w:rsidP="00A9161A">
      <w:pPr>
        <w:rPr>
          <w:rFonts w:cs="Arial"/>
          <w:lang w:val="en-IE"/>
        </w:rPr>
      </w:pPr>
      <w:r w:rsidRPr="00A9161A">
        <w:rPr>
          <w:rFonts w:cs="Arial"/>
          <w:lang w:val="en-IE"/>
        </w:rPr>
        <w:t>Describe the main classes/functions used in the code</w:t>
      </w:r>
      <w:r w:rsidR="00D23FCC" w:rsidRPr="00A9161A">
        <w:rPr>
          <w:rFonts w:cs="Arial"/>
          <w:lang w:val="en-IE"/>
        </w:rPr>
        <w:t>. Consider to show and explain interesting code snippets where appropriate.</w:t>
      </w:r>
    </w:p>
    <w:p w14:paraId="5E92BF7A" w14:textId="77777777" w:rsidR="00F077BB" w:rsidRPr="00A9161A" w:rsidRDefault="00F077BB" w:rsidP="00A9161A">
      <w:pPr>
        <w:pStyle w:val="Heading2"/>
        <w:rPr>
          <w:sz w:val="24"/>
          <w:szCs w:val="24"/>
          <w:lang w:val="en-IE"/>
        </w:rPr>
      </w:pPr>
      <w:bookmarkStart w:id="17" w:name="_Toc351559330"/>
      <w:r w:rsidRPr="00A9161A">
        <w:rPr>
          <w:sz w:val="24"/>
          <w:szCs w:val="24"/>
          <w:lang w:val="en-IE"/>
        </w:rPr>
        <w:lastRenderedPageBreak/>
        <w:t>Testing</w:t>
      </w:r>
      <w:bookmarkEnd w:id="17"/>
    </w:p>
    <w:p w14:paraId="5E92BF7B" w14:textId="77777777" w:rsidR="00F077BB" w:rsidRPr="00A9161A" w:rsidRDefault="00F077BB" w:rsidP="00A9161A">
      <w:pPr>
        <w:rPr>
          <w:rFonts w:cs="Arial"/>
          <w:lang w:val="en-IE"/>
        </w:rPr>
      </w:pPr>
      <w:r w:rsidRPr="00A9161A">
        <w:rPr>
          <w:rFonts w:cs="Arial"/>
          <w:lang w:val="en-IE"/>
        </w:rPr>
        <w:t>Describe any testing tools, test plans and test specifications used in the project</w:t>
      </w:r>
    </w:p>
    <w:p w14:paraId="5E92BF7C" w14:textId="77777777" w:rsidR="00F077BB" w:rsidRPr="00A9161A" w:rsidRDefault="00F077BB" w:rsidP="00A9161A">
      <w:pPr>
        <w:pStyle w:val="Heading2"/>
        <w:rPr>
          <w:sz w:val="24"/>
          <w:szCs w:val="24"/>
          <w:lang w:val="en-IE"/>
        </w:rPr>
      </w:pPr>
      <w:bookmarkStart w:id="18" w:name="_Toc351559331"/>
      <w:r w:rsidRPr="00A9161A">
        <w:rPr>
          <w:sz w:val="24"/>
          <w:szCs w:val="24"/>
          <w:lang w:val="en-IE"/>
        </w:rPr>
        <w:t>Graphical User Interface (GUI) Layout</w:t>
      </w:r>
      <w:bookmarkEnd w:id="18"/>
    </w:p>
    <w:p w14:paraId="5E92BF7D" w14:textId="77777777" w:rsidR="00916066" w:rsidRPr="00A9161A" w:rsidRDefault="00916066" w:rsidP="00A9161A">
      <w:pPr>
        <w:rPr>
          <w:rFonts w:cs="Arial"/>
          <w:lang w:val="en-IE"/>
        </w:rPr>
      </w:pPr>
      <w:r w:rsidRPr="00A9161A">
        <w:rPr>
          <w:rFonts w:cs="Arial"/>
          <w:lang w:val="en-IE"/>
        </w:rPr>
        <w:t>Provide screenshots of key screens and explain.</w:t>
      </w:r>
    </w:p>
    <w:p w14:paraId="5E92BF7E" w14:textId="77777777" w:rsidR="00F077BB" w:rsidRPr="00A9161A" w:rsidRDefault="00F077BB" w:rsidP="00A9161A">
      <w:pPr>
        <w:pStyle w:val="Heading2"/>
        <w:rPr>
          <w:sz w:val="24"/>
          <w:szCs w:val="24"/>
          <w:lang w:val="en-IE"/>
        </w:rPr>
      </w:pPr>
      <w:bookmarkStart w:id="19" w:name="_Toc351559332"/>
      <w:r w:rsidRPr="00A9161A">
        <w:rPr>
          <w:sz w:val="24"/>
          <w:szCs w:val="24"/>
          <w:lang w:val="en-IE"/>
        </w:rPr>
        <w:t>Customer testing</w:t>
      </w:r>
      <w:bookmarkEnd w:id="19"/>
    </w:p>
    <w:p w14:paraId="5E92BF7F" w14:textId="77777777" w:rsidR="00916066" w:rsidRPr="00A9161A" w:rsidRDefault="00916066" w:rsidP="00A9161A">
      <w:pPr>
        <w:rPr>
          <w:rFonts w:cs="Arial"/>
          <w:lang w:val="en-IE"/>
        </w:rPr>
      </w:pPr>
      <w:r w:rsidRPr="00A9161A">
        <w:rPr>
          <w:rFonts w:cs="Arial"/>
          <w:lang w:val="en-IE"/>
        </w:rPr>
        <w:t>Provide evidence for and results of customer testing. This may include ratings or quotes from the customer.</w:t>
      </w:r>
    </w:p>
    <w:p w14:paraId="5E92BF80" w14:textId="77777777" w:rsidR="00F077BB" w:rsidRPr="00A9161A" w:rsidRDefault="00F077BB" w:rsidP="00A9161A">
      <w:pPr>
        <w:pStyle w:val="Heading2"/>
        <w:rPr>
          <w:sz w:val="24"/>
          <w:szCs w:val="24"/>
          <w:lang w:val="en-IE"/>
        </w:rPr>
      </w:pPr>
      <w:bookmarkStart w:id="20" w:name="_Toc351559333"/>
      <w:r w:rsidRPr="00A9161A">
        <w:rPr>
          <w:sz w:val="24"/>
          <w:szCs w:val="24"/>
          <w:lang w:val="en-IE"/>
        </w:rPr>
        <w:t>Evaluation</w:t>
      </w:r>
      <w:bookmarkEnd w:id="20"/>
    </w:p>
    <w:p w14:paraId="5E92BF81" w14:textId="77777777" w:rsidR="00F077BB" w:rsidRPr="00A9161A" w:rsidRDefault="00F077BB" w:rsidP="00A9161A">
      <w:pPr>
        <w:rPr>
          <w:rFonts w:cs="Arial"/>
          <w:lang w:val="en-IE"/>
        </w:rPr>
      </w:pPr>
      <w:r w:rsidRPr="00A9161A">
        <w:rPr>
          <w:rFonts w:cs="Arial"/>
          <w:lang w:val="en-IE"/>
        </w:rPr>
        <w:t>How was the system evaluated and what are the results</w:t>
      </w:r>
      <w:r w:rsidR="00916066" w:rsidRPr="00A9161A">
        <w:rPr>
          <w:rFonts w:cs="Arial"/>
          <w:lang w:val="en-IE"/>
        </w:rPr>
        <w:t>? In many cases this will include usage data and user feedback. It may also include performance evaluations, scalability, correctness, etc. depending on the focus of the project.</w:t>
      </w:r>
    </w:p>
    <w:p w14:paraId="5E92BF82" w14:textId="4F546077" w:rsidR="00916066" w:rsidRPr="00A9161A" w:rsidRDefault="00916066" w:rsidP="00A9161A">
      <w:pPr>
        <w:rPr>
          <w:rFonts w:cs="Arial"/>
          <w:lang w:val="en-IE"/>
        </w:rPr>
      </w:pPr>
      <w:r w:rsidRPr="00A9161A">
        <w:rPr>
          <w:rFonts w:cs="Arial"/>
          <w:lang w:val="en-IE"/>
        </w:rPr>
        <w:t xml:space="preserve">Quantative results may be reported in tables or figures. Note that tables have their caption above the table and need to be cross referenced in the text (see </w:t>
      </w:r>
      <w:r w:rsidRPr="00A9161A">
        <w:rPr>
          <w:rFonts w:cs="Arial"/>
          <w:lang w:val="en-IE"/>
        </w:rPr>
        <w:fldChar w:fldCharType="begin"/>
      </w:r>
      <w:r w:rsidRPr="00A9161A">
        <w:rPr>
          <w:rFonts w:cs="Arial"/>
          <w:lang w:val="en-IE"/>
        </w:rPr>
        <w:instrText xml:space="preserve"> REF _Ref189971541 \h </w:instrText>
      </w:r>
      <w:r w:rsidR="00A9161A" w:rsidRPr="00A9161A">
        <w:rPr>
          <w:rFonts w:cs="Arial"/>
          <w:lang w:val="en-IE"/>
        </w:rPr>
        <w:instrText xml:space="preserve"> \* MERGEFORMAT </w:instrText>
      </w:r>
      <w:r w:rsidRPr="00A9161A">
        <w:rPr>
          <w:rFonts w:cs="Arial"/>
          <w:lang w:val="en-IE"/>
        </w:rPr>
      </w:r>
      <w:r w:rsidRPr="00A9161A">
        <w:rPr>
          <w:rFonts w:cs="Arial"/>
          <w:lang w:val="en-IE"/>
        </w:rPr>
        <w:fldChar w:fldCharType="separate"/>
      </w:r>
      <w:r w:rsidR="00793383" w:rsidRPr="00A9161A">
        <w:rPr>
          <w:rFonts w:cs="Arial"/>
          <w:b/>
          <w:bCs/>
        </w:rPr>
        <w:t>Error! Reference source not found.</w:t>
      </w:r>
      <w:r w:rsidRPr="00A9161A">
        <w:rPr>
          <w:rFonts w:cs="Arial"/>
          <w:lang w:val="en-IE"/>
        </w:rPr>
        <w:fldChar w:fldCharType="end"/>
      </w:r>
      <w:r w:rsidRPr="00A9161A">
        <w:rPr>
          <w:rFonts w:cs="Arial"/>
          <w:lang w:val="en-IE"/>
        </w:rPr>
        <w:t>). In many cases, tables are better to read if you skip the vertical lines.</w:t>
      </w:r>
    </w:p>
    <w:p w14:paraId="5E92BF83" w14:textId="77777777" w:rsidR="00916066" w:rsidRPr="00A9161A" w:rsidRDefault="00916066" w:rsidP="00A9161A">
      <w:pPr>
        <w:pStyle w:val="Caption"/>
        <w:keepNext/>
        <w:rPr>
          <w:rFonts w:cs="Arial"/>
          <w:sz w:val="24"/>
          <w:szCs w:val="24"/>
        </w:rPr>
      </w:pPr>
      <w:r w:rsidRPr="00A9161A">
        <w:rPr>
          <w:rFonts w:cs="Arial"/>
          <w:sz w:val="24"/>
          <w:szCs w:val="24"/>
        </w:rPr>
        <w:t xml:space="preserve">Table </w:t>
      </w:r>
      <w:r w:rsidRPr="00A9161A">
        <w:rPr>
          <w:rFonts w:cs="Arial"/>
          <w:sz w:val="24"/>
          <w:szCs w:val="24"/>
        </w:rPr>
        <w:fldChar w:fldCharType="begin"/>
      </w:r>
      <w:r w:rsidRPr="00A9161A">
        <w:rPr>
          <w:rFonts w:cs="Arial"/>
          <w:sz w:val="24"/>
          <w:szCs w:val="24"/>
        </w:rPr>
        <w:instrText xml:space="preserve"> SEQ Table \* ARABIC </w:instrText>
      </w:r>
      <w:r w:rsidRPr="00A9161A">
        <w:rPr>
          <w:rFonts w:cs="Arial"/>
          <w:sz w:val="24"/>
          <w:szCs w:val="24"/>
        </w:rPr>
        <w:fldChar w:fldCharType="separate"/>
      </w:r>
      <w:r w:rsidR="00793383" w:rsidRPr="00A9161A">
        <w:rPr>
          <w:rFonts w:cs="Arial"/>
          <w:noProof/>
          <w:sz w:val="24"/>
          <w:szCs w:val="24"/>
        </w:rPr>
        <w:t>1</w:t>
      </w:r>
      <w:r w:rsidRPr="00A9161A">
        <w:rPr>
          <w:rFonts w:cs="Arial"/>
          <w:sz w:val="24"/>
          <w:szCs w:val="24"/>
        </w:rPr>
        <w:fldChar w:fldCharType="end"/>
      </w:r>
      <w:r w:rsidRPr="00A9161A">
        <w:rPr>
          <w:rFonts w:cs="Arial"/>
          <w:sz w:val="24"/>
          <w:szCs w:val="24"/>
        </w:rPr>
        <w:t>: Performance with and without caching</w:t>
      </w:r>
    </w:p>
    <w:tbl>
      <w:tblPr>
        <w:tblStyle w:val="TableGrid"/>
        <w:tblW w:w="0" w:type="auto"/>
        <w:jc w:val="center"/>
        <w:tblBorders>
          <w:top w:val="single" w:sz="12" w:space="0" w:color="auto"/>
          <w:bottom w:val="single" w:sz="12" w:space="0" w:color="auto"/>
          <w:insideH w:val="single" w:sz="4" w:space="0" w:color="auto"/>
        </w:tblBorders>
        <w:tblLook w:val="01E0" w:firstRow="1" w:lastRow="1" w:firstColumn="1" w:lastColumn="1" w:noHBand="0" w:noVBand="0"/>
      </w:tblPr>
      <w:tblGrid>
        <w:gridCol w:w="1470"/>
        <w:gridCol w:w="648"/>
        <w:gridCol w:w="648"/>
        <w:gridCol w:w="684"/>
        <w:gridCol w:w="684"/>
        <w:gridCol w:w="684"/>
      </w:tblGrid>
      <w:tr w:rsidR="001372D8" w:rsidRPr="00A9161A" w14:paraId="5E92BF8A" w14:textId="77777777" w:rsidTr="001372D8">
        <w:trPr>
          <w:cantSplit/>
          <w:trHeight w:val="2500"/>
          <w:jc w:val="center"/>
        </w:trPr>
        <w:tc>
          <w:tcPr>
            <w:tcW w:w="1470" w:type="dxa"/>
            <w:vAlign w:val="bottom"/>
          </w:tcPr>
          <w:p w14:paraId="5E92BF84" w14:textId="77777777" w:rsidR="001372D8" w:rsidRPr="00A9161A" w:rsidRDefault="001372D8" w:rsidP="00A9161A">
            <w:pPr>
              <w:jc w:val="center"/>
              <w:rPr>
                <w:rFonts w:cs="Arial"/>
                <w:b/>
                <w:lang w:val="en-IE"/>
              </w:rPr>
            </w:pPr>
          </w:p>
        </w:tc>
        <w:tc>
          <w:tcPr>
            <w:tcW w:w="648" w:type="dxa"/>
            <w:textDirection w:val="btLr"/>
          </w:tcPr>
          <w:p w14:paraId="5E92BF85" w14:textId="77777777" w:rsidR="001372D8" w:rsidRPr="00A9161A" w:rsidRDefault="001372D8" w:rsidP="00A9161A">
            <w:pPr>
              <w:spacing w:after="0"/>
              <w:ind w:left="57"/>
              <w:rPr>
                <w:rFonts w:cs="Arial"/>
                <w:b/>
                <w:lang w:val="en-IE"/>
              </w:rPr>
            </w:pPr>
            <w:r w:rsidRPr="00A9161A">
              <w:rPr>
                <w:rFonts w:cs="Arial"/>
                <w:b/>
                <w:lang w:val="en-IE"/>
              </w:rPr>
              <w:t>N</w:t>
            </w:r>
            <w:r w:rsidRPr="00A9161A">
              <w:rPr>
                <w:rFonts w:cs="Arial"/>
                <w:b/>
                <w:vertAlign w:val="subscript"/>
                <w:lang w:val="en-IE"/>
              </w:rPr>
              <w:t>without</w:t>
            </w:r>
          </w:p>
        </w:tc>
        <w:tc>
          <w:tcPr>
            <w:tcW w:w="0" w:type="auto"/>
            <w:textDirection w:val="btLr"/>
          </w:tcPr>
          <w:p w14:paraId="5E92BF86" w14:textId="77777777" w:rsidR="001372D8" w:rsidRPr="00A9161A" w:rsidRDefault="001372D8" w:rsidP="00A9161A">
            <w:pPr>
              <w:spacing w:after="0"/>
              <w:ind w:left="57"/>
              <w:rPr>
                <w:rFonts w:cs="Arial"/>
                <w:b/>
                <w:lang w:val="en-IE"/>
              </w:rPr>
            </w:pPr>
            <w:r w:rsidRPr="00A9161A">
              <w:rPr>
                <w:rFonts w:cs="Arial"/>
                <w:b/>
                <w:lang w:val="en-IE"/>
              </w:rPr>
              <w:t>N</w:t>
            </w:r>
            <w:r w:rsidRPr="00A9161A">
              <w:rPr>
                <w:rFonts w:cs="Arial"/>
                <w:b/>
                <w:vertAlign w:val="subscript"/>
                <w:lang w:val="en-IE"/>
              </w:rPr>
              <w:t>with</w:t>
            </w:r>
          </w:p>
        </w:tc>
        <w:tc>
          <w:tcPr>
            <w:tcW w:w="0" w:type="auto"/>
            <w:textDirection w:val="btLr"/>
          </w:tcPr>
          <w:p w14:paraId="5E92BF87" w14:textId="77777777" w:rsidR="001372D8" w:rsidRPr="00A9161A" w:rsidRDefault="001372D8" w:rsidP="00A9161A">
            <w:pPr>
              <w:spacing w:after="0"/>
              <w:ind w:left="57"/>
              <w:rPr>
                <w:rFonts w:cs="Arial"/>
                <w:b/>
                <w:lang w:val="en-IE"/>
              </w:rPr>
            </w:pPr>
            <w:r w:rsidRPr="00A9161A">
              <w:rPr>
                <w:rFonts w:cs="Arial"/>
                <w:b/>
                <w:lang w:val="en-IE"/>
              </w:rPr>
              <w:t>Std.-Deviation</w:t>
            </w:r>
            <w:r w:rsidRPr="00A9161A">
              <w:rPr>
                <w:rFonts w:cs="Arial"/>
                <w:b/>
                <w:vertAlign w:val="subscript"/>
                <w:lang w:val="en-IE"/>
              </w:rPr>
              <w:t>with</w:t>
            </w:r>
          </w:p>
        </w:tc>
        <w:tc>
          <w:tcPr>
            <w:tcW w:w="0" w:type="auto"/>
            <w:textDirection w:val="btLr"/>
          </w:tcPr>
          <w:p w14:paraId="5E92BF88" w14:textId="77777777" w:rsidR="001372D8" w:rsidRPr="00A9161A" w:rsidRDefault="001372D8" w:rsidP="00A9161A">
            <w:pPr>
              <w:spacing w:after="0"/>
              <w:ind w:left="57"/>
              <w:rPr>
                <w:rFonts w:cs="Arial"/>
                <w:b/>
                <w:lang w:val="en-IE"/>
              </w:rPr>
            </w:pPr>
            <w:r w:rsidRPr="00A9161A">
              <w:rPr>
                <w:rFonts w:cs="Arial"/>
                <w:b/>
                <w:lang w:val="en-IE"/>
              </w:rPr>
              <w:t>Std.-Deviation</w:t>
            </w:r>
            <w:r w:rsidRPr="00A9161A">
              <w:rPr>
                <w:rFonts w:cs="Arial"/>
                <w:b/>
                <w:vertAlign w:val="subscript"/>
                <w:lang w:val="en-IE"/>
              </w:rPr>
              <w:t>without</w:t>
            </w:r>
          </w:p>
        </w:tc>
        <w:tc>
          <w:tcPr>
            <w:tcW w:w="0" w:type="auto"/>
            <w:textDirection w:val="btLr"/>
          </w:tcPr>
          <w:p w14:paraId="5E92BF89" w14:textId="77777777" w:rsidR="001372D8" w:rsidRPr="00A9161A" w:rsidRDefault="001372D8" w:rsidP="00A9161A">
            <w:pPr>
              <w:spacing w:after="0"/>
              <w:ind w:left="57"/>
              <w:rPr>
                <w:rFonts w:cs="Arial"/>
                <w:b/>
                <w:lang w:val="en-IE"/>
              </w:rPr>
            </w:pPr>
            <w:r w:rsidRPr="00A9161A">
              <w:rPr>
                <w:rFonts w:cs="Arial"/>
                <w:b/>
                <w:lang w:val="en-IE"/>
              </w:rPr>
              <w:t>p</w:t>
            </w:r>
          </w:p>
        </w:tc>
      </w:tr>
      <w:tr w:rsidR="001372D8" w:rsidRPr="00A9161A" w14:paraId="5E92BF91" w14:textId="77777777" w:rsidTr="001372D8">
        <w:trPr>
          <w:trHeight w:val="540"/>
          <w:jc w:val="center"/>
        </w:trPr>
        <w:tc>
          <w:tcPr>
            <w:tcW w:w="1470" w:type="dxa"/>
            <w:vAlign w:val="center"/>
          </w:tcPr>
          <w:p w14:paraId="5E92BF8B" w14:textId="77777777" w:rsidR="001372D8" w:rsidRPr="00A9161A" w:rsidRDefault="001372D8" w:rsidP="00A9161A">
            <w:pPr>
              <w:spacing w:after="0"/>
              <w:jc w:val="right"/>
              <w:rPr>
                <w:rFonts w:cs="Arial"/>
                <w:lang w:val="en-IE"/>
              </w:rPr>
            </w:pPr>
            <w:r w:rsidRPr="00A9161A">
              <w:rPr>
                <w:rFonts w:cs="Arial"/>
                <w:lang w:val="en-IE"/>
              </w:rPr>
              <w:t>Records</w:t>
            </w:r>
          </w:p>
        </w:tc>
        <w:tc>
          <w:tcPr>
            <w:tcW w:w="648" w:type="dxa"/>
            <w:vAlign w:val="center"/>
          </w:tcPr>
          <w:p w14:paraId="5E92BF8C" w14:textId="77777777" w:rsidR="001372D8" w:rsidRPr="00A9161A" w:rsidRDefault="001372D8" w:rsidP="00A9161A">
            <w:pPr>
              <w:spacing w:after="0"/>
              <w:jc w:val="center"/>
              <w:rPr>
                <w:rFonts w:cs="Arial"/>
                <w:lang w:val="en-IE"/>
              </w:rPr>
            </w:pPr>
            <w:r w:rsidRPr="00A9161A">
              <w:rPr>
                <w:rFonts w:cs="Arial"/>
                <w:lang w:val="en-IE"/>
              </w:rPr>
              <w:t>100</w:t>
            </w:r>
          </w:p>
        </w:tc>
        <w:tc>
          <w:tcPr>
            <w:tcW w:w="0" w:type="auto"/>
            <w:vAlign w:val="center"/>
          </w:tcPr>
          <w:p w14:paraId="5E92BF8D" w14:textId="77777777" w:rsidR="001372D8" w:rsidRPr="00A9161A" w:rsidRDefault="001372D8" w:rsidP="00A9161A">
            <w:pPr>
              <w:spacing w:after="0"/>
              <w:jc w:val="center"/>
              <w:rPr>
                <w:rFonts w:cs="Arial"/>
                <w:lang w:val="en-IE"/>
              </w:rPr>
            </w:pPr>
            <w:r w:rsidRPr="00A9161A">
              <w:rPr>
                <w:rFonts w:cs="Arial"/>
                <w:lang w:val="en-IE"/>
              </w:rPr>
              <w:t>200</w:t>
            </w:r>
          </w:p>
        </w:tc>
        <w:tc>
          <w:tcPr>
            <w:tcW w:w="0" w:type="auto"/>
            <w:vAlign w:val="center"/>
          </w:tcPr>
          <w:p w14:paraId="5E92BF8E" w14:textId="77777777" w:rsidR="001372D8" w:rsidRPr="00A9161A" w:rsidRDefault="001372D8" w:rsidP="00A9161A">
            <w:pPr>
              <w:spacing w:after="0"/>
              <w:jc w:val="center"/>
              <w:rPr>
                <w:rFonts w:cs="Arial"/>
                <w:lang w:val="en-IE"/>
              </w:rPr>
            </w:pPr>
            <w:r w:rsidRPr="00A9161A">
              <w:rPr>
                <w:rFonts w:cs="Arial"/>
                <w:lang w:val="en-IE"/>
              </w:rPr>
              <w:t>2.54</w:t>
            </w:r>
          </w:p>
        </w:tc>
        <w:tc>
          <w:tcPr>
            <w:tcW w:w="0" w:type="auto"/>
            <w:vAlign w:val="center"/>
          </w:tcPr>
          <w:p w14:paraId="5E92BF8F" w14:textId="77777777" w:rsidR="001372D8" w:rsidRPr="00A9161A" w:rsidRDefault="001372D8" w:rsidP="00A9161A">
            <w:pPr>
              <w:spacing w:after="0"/>
              <w:jc w:val="center"/>
              <w:rPr>
                <w:rFonts w:cs="Arial"/>
                <w:lang w:val="en-IE"/>
              </w:rPr>
            </w:pPr>
            <w:r w:rsidRPr="00A9161A">
              <w:rPr>
                <w:rFonts w:cs="Arial"/>
                <w:lang w:val="en-IE"/>
              </w:rPr>
              <w:t>3.97</w:t>
            </w:r>
          </w:p>
        </w:tc>
        <w:tc>
          <w:tcPr>
            <w:tcW w:w="0" w:type="auto"/>
            <w:vAlign w:val="center"/>
          </w:tcPr>
          <w:p w14:paraId="5E92BF90" w14:textId="77777777" w:rsidR="001372D8" w:rsidRPr="00A9161A" w:rsidRDefault="001372D8" w:rsidP="00A9161A">
            <w:pPr>
              <w:spacing w:after="0"/>
              <w:jc w:val="center"/>
              <w:rPr>
                <w:rFonts w:cs="Arial"/>
                <w:lang w:val="en-IE"/>
              </w:rPr>
            </w:pPr>
            <w:r w:rsidRPr="00A9161A">
              <w:rPr>
                <w:rFonts w:cs="Arial"/>
                <w:lang w:val="en-IE"/>
              </w:rPr>
              <w:t>.002</w:t>
            </w:r>
          </w:p>
        </w:tc>
      </w:tr>
      <w:tr w:rsidR="001372D8" w:rsidRPr="00A9161A" w14:paraId="5E92BF98" w14:textId="77777777" w:rsidTr="001372D8">
        <w:trPr>
          <w:trHeight w:val="540"/>
          <w:jc w:val="center"/>
        </w:trPr>
        <w:tc>
          <w:tcPr>
            <w:tcW w:w="1470" w:type="dxa"/>
            <w:vAlign w:val="center"/>
          </w:tcPr>
          <w:p w14:paraId="5E92BF92" w14:textId="77777777" w:rsidR="001372D8" w:rsidRPr="00A9161A" w:rsidRDefault="001372D8" w:rsidP="00A9161A">
            <w:pPr>
              <w:spacing w:after="0"/>
              <w:jc w:val="right"/>
              <w:rPr>
                <w:rFonts w:cs="Arial"/>
                <w:lang w:val="en-IE"/>
              </w:rPr>
            </w:pPr>
            <w:r w:rsidRPr="00A9161A">
              <w:rPr>
                <w:rFonts w:cs="Arial"/>
                <w:lang w:val="en-IE"/>
              </w:rPr>
              <w:t>Data (GB)</w:t>
            </w:r>
          </w:p>
        </w:tc>
        <w:tc>
          <w:tcPr>
            <w:tcW w:w="648" w:type="dxa"/>
            <w:vAlign w:val="center"/>
          </w:tcPr>
          <w:p w14:paraId="5E92BF93" w14:textId="77777777" w:rsidR="001372D8" w:rsidRPr="00A9161A" w:rsidRDefault="001372D8" w:rsidP="00A9161A">
            <w:pPr>
              <w:spacing w:after="0"/>
              <w:jc w:val="center"/>
              <w:rPr>
                <w:rFonts w:cs="Arial"/>
                <w:lang w:val="en-IE"/>
              </w:rPr>
            </w:pPr>
            <w:r w:rsidRPr="00A9161A">
              <w:rPr>
                <w:rFonts w:cs="Arial"/>
                <w:lang w:val="en-IE"/>
              </w:rPr>
              <w:t>100</w:t>
            </w:r>
          </w:p>
        </w:tc>
        <w:tc>
          <w:tcPr>
            <w:tcW w:w="0" w:type="auto"/>
            <w:vAlign w:val="center"/>
          </w:tcPr>
          <w:p w14:paraId="5E92BF94" w14:textId="77777777" w:rsidR="001372D8" w:rsidRPr="00A9161A" w:rsidRDefault="001372D8" w:rsidP="00A9161A">
            <w:pPr>
              <w:spacing w:after="0"/>
              <w:jc w:val="center"/>
              <w:rPr>
                <w:rFonts w:cs="Arial"/>
                <w:lang w:val="en-IE"/>
              </w:rPr>
            </w:pPr>
            <w:r w:rsidRPr="00A9161A">
              <w:rPr>
                <w:rFonts w:cs="Arial"/>
                <w:lang w:val="en-IE"/>
              </w:rPr>
              <w:t>200</w:t>
            </w:r>
          </w:p>
        </w:tc>
        <w:tc>
          <w:tcPr>
            <w:tcW w:w="0" w:type="auto"/>
            <w:vAlign w:val="center"/>
          </w:tcPr>
          <w:p w14:paraId="5E92BF95" w14:textId="77777777" w:rsidR="001372D8" w:rsidRPr="00A9161A" w:rsidRDefault="001372D8" w:rsidP="00A9161A">
            <w:pPr>
              <w:spacing w:after="0"/>
              <w:jc w:val="center"/>
              <w:rPr>
                <w:rFonts w:cs="Arial"/>
                <w:lang w:val="en-IE"/>
              </w:rPr>
            </w:pPr>
            <w:r w:rsidRPr="00A9161A">
              <w:rPr>
                <w:rFonts w:cs="Arial"/>
                <w:lang w:val="en-IE"/>
              </w:rPr>
              <w:t>2.54</w:t>
            </w:r>
          </w:p>
        </w:tc>
        <w:tc>
          <w:tcPr>
            <w:tcW w:w="0" w:type="auto"/>
            <w:vAlign w:val="center"/>
          </w:tcPr>
          <w:p w14:paraId="5E92BF96" w14:textId="77777777" w:rsidR="001372D8" w:rsidRPr="00A9161A" w:rsidRDefault="001372D8" w:rsidP="00A9161A">
            <w:pPr>
              <w:spacing w:after="0"/>
              <w:jc w:val="center"/>
              <w:rPr>
                <w:rFonts w:cs="Arial"/>
                <w:lang w:val="en-IE"/>
              </w:rPr>
            </w:pPr>
            <w:r w:rsidRPr="00A9161A">
              <w:rPr>
                <w:rFonts w:cs="Arial"/>
                <w:lang w:val="en-IE"/>
              </w:rPr>
              <w:t>3.97</w:t>
            </w:r>
          </w:p>
        </w:tc>
        <w:tc>
          <w:tcPr>
            <w:tcW w:w="0" w:type="auto"/>
            <w:vAlign w:val="center"/>
          </w:tcPr>
          <w:p w14:paraId="5E92BF97" w14:textId="77777777" w:rsidR="001372D8" w:rsidRPr="00A9161A" w:rsidRDefault="001372D8" w:rsidP="00A9161A">
            <w:pPr>
              <w:spacing w:after="0"/>
              <w:jc w:val="center"/>
              <w:rPr>
                <w:rFonts w:cs="Arial"/>
                <w:lang w:val="en-IE"/>
              </w:rPr>
            </w:pPr>
            <w:r w:rsidRPr="00A9161A">
              <w:rPr>
                <w:rFonts w:cs="Arial"/>
                <w:lang w:val="en-IE"/>
              </w:rPr>
              <w:t>.002</w:t>
            </w:r>
          </w:p>
        </w:tc>
      </w:tr>
      <w:tr w:rsidR="001372D8" w:rsidRPr="00A9161A" w14:paraId="5E92BF9F" w14:textId="77777777" w:rsidTr="001372D8">
        <w:trPr>
          <w:trHeight w:val="540"/>
          <w:jc w:val="center"/>
        </w:trPr>
        <w:tc>
          <w:tcPr>
            <w:tcW w:w="1470" w:type="dxa"/>
            <w:vAlign w:val="center"/>
          </w:tcPr>
          <w:p w14:paraId="5E92BF99" w14:textId="77777777" w:rsidR="001372D8" w:rsidRPr="00A9161A" w:rsidRDefault="001372D8" w:rsidP="00A9161A">
            <w:pPr>
              <w:spacing w:after="0"/>
              <w:jc w:val="right"/>
              <w:rPr>
                <w:rFonts w:cs="Arial"/>
                <w:lang w:val="en-IE"/>
              </w:rPr>
            </w:pPr>
            <w:r w:rsidRPr="00A9161A">
              <w:rPr>
                <w:rFonts w:cs="Arial"/>
                <w:lang w:val="en-IE"/>
              </w:rPr>
              <w:t>Speed</w:t>
            </w:r>
          </w:p>
        </w:tc>
        <w:tc>
          <w:tcPr>
            <w:tcW w:w="648" w:type="dxa"/>
            <w:vAlign w:val="center"/>
          </w:tcPr>
          <w:p w14:paraId="5E92BF9A" w14:textId="77777777" w:rsidR="001372D8" w:rsidRPr="00A9161A" w:rsidRDefault="001372D8" w:rsidP="00A9161A">
            <w:pPr>
              <w:spacing w:after="0"/>
              <w:jc w:val="center"/>
              <w:rPr>
                <w:rFonts w:cs="Arial"/>
                <w:lang w:val="en-IE"/>
              </w:rPr>
            </w:pPr>
            <w:r w:rsidRPr="00A9161A">
              <w:rPr>
                <w:rFonts w:cs="Arial"/>
                <w:lang w:val="en-IE"/>
              </w:rPr>
              <w:t>100</w:t>
            </w:r>
          </w:p>
        </w:tc>
        <w:tc>
          <w:tcPr>
            <w:tcW w:w="0" w:type="auto"/>
            <w:vAlign w:val="center"/>
          </w:tcPr>
          <w:p w14:paraId="5E92BF9B" w14:textId="77777777" w:rsidR="001372D8" w:rsidRPr="00A9161A" w:rsidRDefault="001372D8" w:rsidP="00A9161A">
            <w:pPr>
              <w:spacing w:after="0"/>
              <w:jc w:val="center"/>
              <w:rPr>
                <w:rFonts w:cs="Arial"/>
                <w:lang w:val="en-IE"/>
              </w:rPr>
            </w:pPr>
            <w:r w:rsidRPr="00A9161A">
              <w:rPr>
                <w:rFonts w:cs="Arial"/>
                <w:lang w:val="en-IE"/>
              </w:rPr>
              <w:t>200</w:t>
            </w:r>
          </w:p>
        </w:tc>
        <w:tc>
          <w:tcPr>
            <w:tcW w:w="0" w:type="auto"/>
            <w:vAlign w:val="center"/>
          </w:tcPr>
          <w:p w14:paraId="5E92BF9C" w14:textId="77777777" w:rsidR="001372D8" w:rsidRPr="00A9161A" w:rsidRDefault="001372D8" w:rsidP="00A9161A">
            <w:pPr>
              <w:spacing w:after="0"/>
              <w:jc w:val="center"/>
              <w:rPr>
                <w:rFonts w:cs="Arial"/>
                <w:lang w:val="en-IE"/>
              </w:rPr>
            </w:pPr>
            <w:r w:rsidRPr="00A9161A">
              <w:rPr>
                <w:rFonts w:cs="Arial"/>
                <w:lang w:val="en-IE"/>
              </w:rPr>
              <w:t>2.54</w:t>
            </w:r>
          </w:p>
        </w:tc>
        <w:tc>
          <w:tcPr>
            <w:tcW w:w="0" w:type="auto"/>
            <w:vAlign w:val="center"/>
          </w:tcPr>
          <w:p w14:paraId="5E92BF9D" w14:textId="77777777" w:rsidR="001372D8" w:rsidRPr="00A9161A" w:rsidRDefault="001372D8" w:rsidP="00A9161A">
            <w:pPr>
              <w:spacing w:after="0"/>
              <w:jc w:val="center"/>
              <w:rPr>
                <w:rFonts w:cs="Arial"/>
                <w:lang w:val="en-IE"/>
              </w:rPr>
            </w:pPr>
            <w:r w:rsidRPr="00A9161A">
              <w:rPr>
                <w:rFonts w:cs="Arial"/>
                <w:lang w:val="en-IE"/>
              </w:rPr>
              <w:t>3.97</w:t>
            </w:r>
          </w:p>
        </w:tc>
        <w:tc>
          <w:tcPr>
            <w:tcW w:w="0" w:type="auto"/>
            <w:vAlign w:val="center"/>
          </w:tcPr>
          <w:p w14:paraId="5E92BF9E" w14:textId="77777777" w:rsidR="001372D8" w:rsidRPr="00A9161A" w:rsidRDefault="001372D8" w:rsidP="00A9161A">
            <w:pPr>
              <w:spacing w:after="0"/>
              <w:jc w:val="center"/>
              <w:rPr>
                <w:rFonts w:cs="Arial"/>
                <w:lang w:val="en-IE"/>
              </w:rPr>
            </w:pPr>
            <w:r w:rsidRPr="00A9161A">
              <w:rPr>
                <w:rFonts w:cs="Arial"/>
                <w:lang w:val="en-IE"/>
              </w:rPr>
              <w:t>.002</w:t>
            </w:r>
          </w:p>
        </w:tc>
      </w:tr>
    </w:tbl>
    <w:p w14:paraId="5E92BFA0" w14:textId="77777777" w:rsidR="00916066" w:rsidRPr="00A9161A" w:rsidRDefault="00916066" w:rsidP="00A9161A">
      <w:pPr>
        <w:rPr>
          <w:rFonts w:cs="Arial"/>
          <w:lang w:val="en-IE"/>
        </w:rPr>
      </w:pPr>
    </w:p>
    <w:p w14:paraId="5E92BFA1" w14:textId="73059489" w:rsidR="00916066" w:rsidRPr="00A9161A" w:rsidRDefault="00916066" w:rsidP="00A9161A">
      <w:pPr>
        <w:rPr>
          <w:rFonts w:cs="Arial"/>
          <w:lang w:val="en-IE"/>
        </w:rPr>
      </w:pPr>
      <w:r w:rsidRPr="00A9161A">
        <w:rPr>
          <w:rFonts w:cs="Arial"/>
          <w:lang w:val="en-IE"/>
        </w:rPr>
        <w:br w:type="page"/>
      </w:r>
      <w:r w:rsidRPr="00A9161A">
        <w:rPr>
          <w:rFonts w:cs="Arial"/>
          <w:lang w:val="en-IE"/>
        </w:rPr>
        <w:lastRenderedPageBreak/>
        <w:t xml:space="preserve">Figures have their caption below the figure as shown in </w:t>
      </w:r>
      <w:r w:rsidRPr="00A9161A">
        <w:rPr>
          <w:rFonts w:cs="Arial"/>
          <w:lang w:val="en-IE"/>
        </w:rPr>
        <w:fldChar w:fldCharType="begin"/>
      </w:r>
      <w:r w:rsidRPr="00A9161A">
        <w:rPr>
          <w:rFonts w:cs="Arial"/>
          <w:lang w:val="en-IE"/>
        </w:rPr>
        <w:instrText xml:space="preserve"> REF _Ref189972014 \h </w:instrText>
      </w:r>
      <w:r w:rsidR="00A9161A" w:rsidRPr="00A9161A">
        <w:rPr>
          <w:rFonts w:cs="Arial"/>
          <w:lang w:val="en-IE"/>
        </w:rPr>
        <w:instrText xml:space="preserve"> \* MERGEFORMAT </w:instrText>
      </w:r>
      <w:r w:rsidRPr="00A9161A">
        <w:rPr>
          <w:rFonts w:cs="Arial"/>
          <w:lang w:val="en-IE"/>
        </w:rPr>
      </w:r>
      <w:r w:rsidRPr="00A9161A">
        <w:rPr>
          <w:rFonts w:cs="Arial"/>
          <w:lang w:val="en-IE"/>
        </w:rPr>
        <w:fldChar w:fldCharType="separate"/>
      </w:r>
      <w:r w:rsidR="00793383" w:rsidRPr="00A9161A">
        <w:rPr>
          <w:rFonts w:cs="Arial"/>
          <w:b/>
          <w:bCs/>
        </w:rPr>
        <w:t>Error! Reference source not found.</w:t>
      </w:r>
      <w:r w:rsidRPr="00A9161A">
        <w:rPr>
          <w:rFonts w:cs="Arial"/>
          <w:lang w:val="en-IE"/>
        </w:rPr>
        <w:fldChar w:fldCharType="end"/>
      </w:r>
      <w:r w:rsidRPr="00A9161A">
        <w:rPr>
          <w:rFonts w:cs="Arial"/>
          <w:lang w:val="en-IE"/>
        </w:rPr>
        <w:t>. Make sure that if you use colour, the figure is still readable when printed in black &amp; white, e.g., by using additional symbols, patterns, etc.</w:t>
      </w:r>
    </w:p>
    <w:p w14:paraId="5E92BFA2" w14:textId="77777777" w:rsidR="00916066" w:rsidRPr="00A9161A" w:rsidRDefault="00916066" w:rsidP="00A9161A">
      <w:pPr>
        <w:keepNext/>
        <w:jc w:val="center"/>
        <w:rPr>
          <w:rFonts w:cs="Arial"/>
        </w:rPr>
      </w:pPr>
      <w:r w:rsidRPr="00A9161A">
        <w:rPr>
          <w:rFonts w:cs="Arial"/>
          <w:noProof/>
          <w:lang w:val="en-IE" w:eastAsia="en-IE"/>
        </w:rPr>
        <w:drawing>
          <wp:inline distT="0" distB="0" distL="0" distR="0" wp14:anchorId="5E92BFBB" wp14:editId="5E92BFBC">
            <wp:extent cx="42576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14:paraId="5E92BFA3" w14:textId="77777777" w:rsidR="00916066" w:rsidRPr="00A9161A" w:rsidRDefault="00916066" w:rsidP="00A9161A">
      <w:pPr>
        <w:pStyle w:val="Caption"/>
        <w:jc w:val="left"/>
        <w:rPr>
          <w:rFonts w:cs="Arial"/>
          <w:sz w:val="24"/>
          <w:szCs w:val="24"/>
          <w:lang w:val="en-IE"/>
        </w:rPr>
      </w:pPr>
      <w:r w:rsidRPr="00A9161A">
        <w:rPr>
          <w:rFonts w:cs="Arial"/>
          <w:sz w:val="24"/>
          <w:szCs w:val="24"/>
        </w:rPr>
        <w:t xml:space="preserve">Figure </w:t>
      </w:r>
      <w:r w:rsidRPr="00A9161A">
        <w:rPr>
          <w:rFonts w:cs="Arial"/>
          <w:sz w:val="24"/>
          <w:szCs w:val="24"/>
        </w:rPr>
        <w:fldChar w:fldCharType="begin"/>
      </w:r>
      <w:r w:rsidRPr="00A9161A">
        <w:rPr>
          <w:rFonts w:cs="Arial"/>
          <w:sz w:val="24"/>
          <w:szCs w:val="24"/>
        </w:rPr>
        <w:instrText xml:space="preserve"> SEQ Figure \* ARABIC </w:instrText>
      </w:r>
      <w:r w:rsidRPr="00A9161A">
        <w:rPr>
          <w:rFonts w:cs="Arial"/>
          <w:sz w:val="24"/>
          <w:szCs w:val="24"/>
        </w:rPr>
        <w:fldChar w:fldCharType="separate"/>
      </w:r>
      <w:r w:rsidR="00793383" w:rsidRPr="00A9161A">
        <w:rPr>
          <w:rFonts w:cs="Arial"/>
          <w:noProof/>
          <w:sz w:val="24"/>
          <w:szCs w:val="24"/>
        </w:rPr>
        <w:t>1</w:t>
      </w:r>
      <w:r w:rsidRPr="00A9161A">
        <w:rPr>
          <w:rFonts w:cs="Arial"/>
          <w:sz w:val="24"/>
          <w:szCs w:val="24"/>
        </w:rPr>
        <w:fldChar w:fldCharType="end"/>
      </w:r>
      <w:r w:rsidRPr="00A9161A">
        <w:rPr>
          <w:rFonts w:cs="Arial"/>
          <w:sz w:val="24"/>
          <w:szCs w:val="24"/>
        </w:rPr>
        <w:t>: Learning gain across different experimental groups</w:t>
      </w:r>
    </w:p>
    <w:p w14:paraId="5E92BFA4" w14:textId="77777777" w:rsidR="00916066" w:rsidRPr="00A9161A" w:rsidRDefault="00916066" w:rsidP="00A9161A">
      <w:pPr>
        <w:rPr>
          <w:rFonts w:cs="Arial"/>
          <w:lang w:val="en-IE"/>
        </w:rPr>
      </w:pPr>
    </w:p>
    <w:p w14:paraId="5E92BFA5" w14:textId="77777777" w:rsidR="00F077BB" w:rsidRPr="00A9161A" w:rsidRDefault="00F077BB" w:rsidP="00A9161A">
      <w:pPr>
        <w:pStyle w:val="Heading1"/>
        <w:rPr>
          <w:sz w:val="24"/>
          <w:szCs w:val="24"/>
          <w:lang w:val="en-IE"/>
        </w:rPr>
      </w:pPr>
      <w:bookmarkStart w:id="21" w:name="_Toc351559334"/>
      <w:r w:rsidRPr="00A9161A">
        <w:rPr>
          <w:sz w:val="24"/>
          <w:szCs w:val="24"/>
          <w:lang w:val="en-IE"/>
        </w:rPr>
        <w:lastRenderedPageBreak/>
        <w:t>Conclusions</w:t>
      </w:r>
      <w:bookmarkEnd w:id="21"/>
    </w:p>
    <w:p w14:paraId="5E92BFA6" w14:textId="77777777" w:rsidR="00F077BB" w:rsidRPr="00A9161A" w:rsidRDefault="00F077BB" w:rsidP="00A9161A">
      <w:pPr>
        <w:rPr>
          <w:rFonts w:cs="Arial"/>
          <w:lang w:val="en-IE"/>
        </w:rPr>
      </w:pPr>
      <w:r w:rsidRPr="00A9161A">
        <w:rPr>
          <w:rFonts w:cs="Arial"/>
          <w:lang w:val="en-IE"/>
        </w:rPr>
        <w:t>Describe the advantages/disadvantages, opportunities and limits of the project.</w:t>
      </w:r>
    </w:p>
    <w:p w14:paraId="5E92BFA7" w14:textId="77777777" w:rsidR="00F077BB" w:rsidRPr="00A9161A" w:rsidRDefault="00F077BB" w:rsidP="00A9161A">
      <w:pPr>
        <w:pStyle w:val="Heading1"/>
        <w:rPr>
          <w:sz w:val="24"/>
          <w:szCs w:val="24"/>
          <w:lang w:val="en-IE"/>
        </w:rPr>
      </w:pPr>
      <w:bookmarkStart w:id="22" w:name="_Toc351559335"/>
      <w:r w:rsidRPr="00A9161A">
        <w:rPr>
          <w:sz w:val="24"/>
          <w:szCs w:val="24"/>
          <w:lang w:val="en-IE"/>
        </w:rPr>
        <w:lastRenderedPageBreak/>
        <w:t>Further development or research</w:t>
      </w:r>
      <w:bookmarkEnd w:id="22"/>
    </w:p>
    <w:p w14:paraId="5E92BFA8" w14:textId="77777777" w:rsidR="00700CAD" w:rsidRPr="00A9161A" w:rsidRDefault="00700CAD" w:rsidP="00A9161A">
      <w:pPr>
        <w:rPr>
          <w:rFonts w:cs="Arial"/>
          <w:lang w:val="en-IE"/>
        </w:rPr>
      </w:pPr>
      <w:r w:rsidRPr="00A9161A">
        <w:rPr>
          <w:rFonts w:cs="Arial"/>
          <w:lang w:val="en-IE"/>
        </w:rPr>
        <w:t>With more resources, where could the results of this project lead to?</w:t>
      </w:r>
    </w:p>
    <w:p w14:paraId="5E92BFA9" w14:textId="77777777" w:rsidR="00F077BB" w:rsidRPr="00A9161A" w:rsidRDefault="001372D8" w:rsidP="00A9161A">
      <w:pPr>
        <w:pStyle w:val="Heading1"/>
        <w:rPr>
          <w:sz w:val="24"/>
          <w:szCs w:val="24"/>
          <w:lang w:val="en-IE"/>
        </w:rPr>
      </w:pPr>
      <w:bookmarkStart w:id="23" w:name="_Toc351559336"/>
      <w:r w:rsidRPr="00A9161A">
        <w:rPr>
          <w:sz w:val="24"/>
          <w:szCs w:val="24"/>
        </w:rPr>
        <w:lastRenderedPageBreak/>
        <w:t>References</w:t>
      </w:r>
      <w:bookmarkEnd w:id="23"/>
    </w:p>
    <w:p w14:paraId="5E92BFAE" w14:textId="6E0E0EA3" w:rsidR="00700CAD" w:rsidRPr="00A9161A" w:rsidRDefault="00700CAD" w:rsidP="00A9161A">
      <w:pPr>
        <w:rPr>
          <w:rFonts w:cs="Arial"/>
          <w:lang w:val="en-IE"/>
        </w:rPr>
      </w:pPr>
      <w:r w:rsidRPr="00A9161A">
        <w:rPr>
          <w:rFonts w:cs="Arial"/>
          <w:lang w:val="en-IE"/>
        </w:rPr>
        <w:t>The library provides a study guide on Harvard style referencing.</w:t>
      </w:r>
    </w:p>
    <w:p w14:paraId="2C5482E5" w14:textId="789A3344" w:rsidR="00195C9E" w:rsidRPr="00A9161A" w:rsidRDefault="00195C9E" w:rsidP="00A9161A">
      <w:pPr>
        <w:rPr>
          <w:rFonts w:cs="Arial"/>
          <w:lang w:val="en-IE"/>
        </w:rPr>
      </w:pPr>
      <w:r w:rsidRPr="00A9161A">
        <w:rPr>
          <w:rFonts w:cs="Arial"/>
          <w:lang w:val="en-IE"/>
        </w:rPr>
        <w:t>https://www.business.org/finance/inventory-management/why-is-inventory-management-important/</w:t>
      </w:r>
    </w:p>
    <w:p w14:paraId="18C229E0" w14:textId="77777777" w:rsidR="00195C9E" w:rsidRPr="00A9161A" w:rsidRDefault="00195C9E" w:rsidP="00A9161A">
      <w:pPr>
        <w:rPr>
          <w:rFonts w:cs="Arial"/>
          <w:lang w:val="en-IE"/>
        </w:rPr>
      </w:pPr>
      <w:r w:rsidRPr="00A9161A">
        <w:rPr>
          <w:rFonts w:cs="Arial"/>
          <w:lang w:val="en-IE"/>
        </w:rPr>
        <w:t>https://www.unleashedsoftware.com/blog/small-businesses-implement-inventory-management</w:t>
      </w:r>
    </w:p>
    <w:p w14:paraId="5E92BFAF" w14:textId="4356ED92" w:rsidR="001372D8" w:rsidRDefault="007F21D4" w:rsidP="00A9161A">
      <w:pPr>
        <w:rPr>
          <w:rFonts w:cs="Arial"/>
          <w:lang w:val="en-IE"/>
        </w:rPr>
      </w:pPr>
      <w:hyperlink r:id="rId24" w:history="1">
        <w:r w:rsidR="00B20E10" w:rsidRPr="0009485A">
          <w:rPr>
            <w:rStyle w:val="Hyperlink"/>
            <w:rFonts w:cs="Arial"/>
            <w:lang w:val="en-IE"/>
          </w:rPr>
          <w:t>https://stackoverflow.com/questions/46326822/java-regex-first-name-validation</w:t>
        </w:r>
      </w:hyperlink>
    </w:p>
    <w:p w14:paraId="12DCF0B1" w14:textId="10780B4C" w:rsidR="00B20E10" w:rsidRDefault="007C062B" w:rsidP="00A9161A">
      <w:pPr>
        <w:rPr>
          <w:rFonts w:cs="Arial"/>
          <w:lang w:val="en-IE"/>
        </w:rPr>
      </w:pPr>
      <w:hyperlink r:id="rId25" w:history="1">
        <w:r w:rsidRPr="00E849F4">
          <w:rPr>
            <w:rStyle w:val="Hyperlink"/>
            <w:rFonts w:cs="Arial"/>
            <w:lang w:val="en-IE"/>
          </w:rPr>
          <w:t>https://mailtrap.io/blog/java-email-validation/</w:t>
        </w:r>
      </w:hyperlink>
    </w:p>
    <w:p w14:paraId="1401DA80" w14:textId="438D7A88" w:rsidR="007C062B" w:rsidRPr="00A9161A" w:rsidRDefault="007C062B" w:rsidP="00A9161A">
      <w:pPr>
        <w:rPr>
          <w:rFonts w:cs="Arial"/>
          <w:lang w:val="en-IE"/>
        </w:rPr>
      </w:pPr>
      <w:r w:rsidRPr="007C062B">
        <w:rPr>
          <w:rFonts w:cs="Arial"/>
          <w:lang w:val="en-IE"/>
        </w:rPr>
        <w:t>https://lucid.app/lucidchart/7a9b35a8-d03a-4e25-8651-859319110d9f/edit?beaconFlowId=5742BE28E167B437&amp;page=0_0#</w:t>
      </w:r>
    </w:p>
    <w:p w14:paraId="5E92BFB0" w14:textId="77777777" w:rsidR="00F077BB" w:rsidRPr="00A9161A" w:rsidRDefault="00F077BB" w:rsidP="00A9161A">
      <w:pPr>
        <w:pStyle w:val="Heading1"/>
        <w:rPr>
          <w:sz w:val="24"/>
          <w:szCs w:val="24"/>
          <w:lang w:val="en-IE"/>
        </w:rPr>
      </w:pPr>
      <w:bookmarkStart w:id="24" w:name="_Toc351559337"/>
      <w:r w:rsidRPr="00A9161A">
        <w:rPr>
          <w:sz w:val="24"/>
          <w:szCs w:val="24"/>
          <w:lang w:val="en-IE"/>
        </w:rPr>
        <w:lastRenderedPageBreak/>
        <w:t>Appendix</w:t>
      </w:r>
      <w:bookmarkEnd w:id="24"/>
    </w:p>
    <w:p w14:paraId="5E92BFB1" w14:textId="77777777" w:rsidR="00F077BB" w:rsidRPr="00A9161A" w:rsidRDefault="00F077BB" w:rsidP="00A9161A">
      <w:pPr>
        <w:pStyle w:val="Heading2"/>
        <w:rPr>
          <w:sz w:val="24"/>
          <w:szCs w:val="24"/>
          <w:lang w:val="en-IE"/>
        </w:rPr>
      </w:pPr>
      <w:bookmarkStart w:id="25" w:name="_Toc351559338"/>
      <w:r w:rsidRPr="00A9161A">
        <w:rPr>
          <w:sz w:val="24"/>
          <w:szCs w:val="24"/>
          <w:lang w:val="en-IE"/>
        </w:rPr>
        <w:t>Project Proposal</w:t>
      </w:r>
      <w:bookmarkEnd w:id="25"/>
    </w:p>
    <w:p w14:paraId="5E92BFB2" w14:textId="77777777" w:rsidR="00F077BB" w:rsidRPr="00A9161A" w:rsidRDefault="00F077BB" w:rsidP="00A9161A">
      <w:pPr>
        <w:pStyle w:val="Heading2"/>
        <w:rPr>
          <w:sz w:val="24"/>
          <w:szCs w:val="24"/>
          <w:lang w:val="en-IE"/>
        </w:rPr>
      </w:pPr>
      <w:bookmarkStart w:id="26" w:name="_Toc351559339"/>
      <w:r w:rsidRPr="00A9161A">
        <w:rPr>
          <w:sz w:val="24"/>
          <w:szCs w:val="24"/>
          <w:lang w:val="en-IE"/>
        </w:rPr>
        <w:t>Project Plan</w:t>
      </w:r>
      <w:bookmarkEnd w:id="26"/>
    </w:p>
    <w:p w14:paraId="5E92BFB3" w14:textId="77777777" w:rsidR="00F077BB" w:rsidRPr="00A9161A" w:rsidRDefault="00F077BB" w:rsidP="00A9161A">
      <w:pPr>
        <w:pStyle w:val="Heading2"/>
        <w:rPr>
          <w:sz w:val="24"/>
          <w:szCs w:val="24"/>
          <w:lang w:val="en-IE"/>
        </w:rPr>
      </w:pPr>
      <w:bookmarkStart w:id="27" w:name="_Toc351559340"/>
      <w:r w:rsidRPr="00A9161A">
        <w:rPr>
          <w:sz w:val="24"/>
          <w:szCs w:val="24"/>
          <w:lang w:val="en-IE"/>
        </w:rPr>
        <w:t>Requirement Specification</w:t>
      </w:r>
      <w:bookmarkEnd w:id="27"/>
      <w:r w:rsidRPr="00A9161A">
        <w:rPr>
          <w:sz w:val="24"/>
          <w:szCs w:val="24"/>
          <w:lang w:val="en-IE"/>
        </w:rPr>
        <w:t xml:space="preserve"> </w:t>
      </w:r>
    </w:p>
    <w:p w14:paraId="5E92BFB4" w14:textId="77777777" w:rsidR="00F077BB" w:rsidRPr="00A9161A" w:rsidRDefault="00F077BB" w:rsidP="00A9161A">
      <w:pPr>
        <w:pStyle w:val="Heading2"/>
        <w:rPr>
          <w:sz w:val="24"/>
          <w:szCs w:val="24"/>
          <w:lang w:val="en-IE"/>
        </w:rPr>
      </w:pPr>
      <w:bookmarkStart w:id="28" w:name="_Toc351559341"/>
      <w:r w:rsidRPr="00A9161A">
        <w:rPr>
          <w:sz w:val="24"/>
          <w:szCs w:val="24"/>
          <w:lang w:val="en-IE"/>
        </w:rPr>
        <w:t xml:space="preserve">Monthly </w:t>
      </w:r>
      <w:r w:rsidR="001372D8" w:rsidRPr="00A9161A">
        <w:rPr>
          <w:sz w:val="24"/>
          <w:szCs w:val="24"/>
          <w:lang w:val="en-IE"/>
        </w:rPr>
        <w:t>Journal</w:t>
      </w:r>
      <w:bookmarkEnd w:id="28"/>
    </w:p>
    <w:p w14:paraId="5E92BFB5" w14:textId="77777777" w:rsidR="00F077BB" w:rsidRPr="00A9161A" w:rsidRDefault="001372D8" w:rsidP="00A9161A">
      <w:pPr>
        <w:pStyle w:val="Heading2"/>
        <w:rPr>
          <w:sz w:val="24"/>
          <w:szCs w:val="24"/>
          <w:lang w:val="en-IE"/>
        </w:rPr>
      </w:pPr>
      <w:bookmarkStart w:id="29" w:name="_Toc351559342"/>
      <w:r w:rsidRPr="00A9161A">
        <w:rPr>
          <w:sz w:val="24"/>
          <w:szCs w:val="24"/>
          <w:lang w:val="en-IE"/>
        </w:rPr>
        <w:t>Other M</w:t>
      </w:r>
      <w:r w:rsidR="00F077BB" w:rsidRPr="00A9161A">
        <w:rPr>
          <w:sz w:val="24"/>
          <w:szCs w:val="24"/>
          <w:lang w:val="en-IE"/>
        </w:rPr>
        <w:t>aterial Used</w:t>
      </w:r>
      <w:bookmarkEnd w:id="29"/>
      <w:r w:rsidR="00F077BB" w:rsidRPr="00A9161A">
        <w:rPr>
          <w:sz w:val="24"/>
          <w:szCs w:val="24"/>
          <w:lang w:val="en-IE"/>
        </w:rPr>
        <w:t xml:space="preserve"> </w:t>
      </w:r>
    </w:p>
    <w:p w14:paraId="5E92BFB6" w14:textId="77777777" w:rsidR="00F077BB" w:rsidRPr="00A9161A" w:rsidRDefault="00F077BB" w:rsidP="00A9161A">
      <w:pPr>
        <w:rPr>
          <w:rFonts w:cs="Arial"/>
          <w:lang w:val="en-IE"/>
        </w:rPr>
      </w:pPr>
      <w:r w:rsidRPr="00A9161A">
        <w:rPr>
          <w:rFonts w:cs="Arial"/>
          <w:lang w:val="en-IE"/>
        </w:rPr>
        <w:t>Any other reference material used in the project for example evaluation surveys etc.</w:t>
      </w:r>
    </w:p>
    <w:p w14:paraId="5E92BFB7" w14:textId="7426F7AB" w:rsidR="00F077BB" w:rsidRPr="00A9161A" w:rsidRDefault="00F077BB" w:rsidP="00A9161A">
      <w:pPr>
        <w:rPr>
          <w:rFonts w:cs="Arial"/>
          <w:lang w:val="en-IE"/>
        </w:rPr>
      </w:pPr>
      <w:r w:rsidRPr="00A9161A">
        <w:rPr>
          <w:rFonts w:cs="Arial"/>
          <w:lang w:val="en-IE"/>
        </w:rPr>
        <w:t>CD containing code should be glued to the technical report.</w:t>
      </w:r>
    </w:p>
    <w:p w14:paraId="5E92BFB8" w14:textId="77777777" w:rsidR="00F077BB" w:rsidRPr="00A9161A" w:rsidRDefault="00F077BB" w:rsidP="00A9161A">
      <w:pPr>
        <w:rPr>
          <w:rFonts w:cs="Arial"/>
          <w:lang w:val="en-IE"/>
        </w:rPr>
      </w:pPr>
    </w:p>
    <w:sectPr w:rsidR="00F077BB" w:rsidRPr="00A9161A"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E6E6" w14:textId="77777777" w:rsidR="007F21D4" w:rsidRDefault="007F21D4">
      <w:r>
        <w:separator/>
      </w:r>
    </w:p>
  </w:endnote>
  <w:endnote w:type="continuationSeparator" w:id="0">
    <w:p w14:paraId="4E4522D1" w14:textId="77777777" w:rsidR="007F21D4" w:rsidRDefault="007F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BFC2" w14:textId="77777777" w:rsidR="00FF5059" w:rsidRPr="0027338D" w:rsidRDefault="00FF5059">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169B4">
      <w:rPr>
        <w:rStyle w:val="PageNumber"/>
        <w:rFonts w:ascii="Times New Roman" w:hAnsi="Times New Roman"/>
        <w:noProof/>
      </w:rPr>
      <w:t>- 3 -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BFC4" w14:textId="77777777" w:rsidR="00FF5059" w:rsidRDefault="00FF5059"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06E3" w14:textId="77777777" w:rsidR="007F21D4" w:rsidRDefault="007F21D4">
      <w:r>
        <w:separator/>
      </w:r>
    </w:p>
  </w:footnote>
  <w:footnote w:type="continuationSeparator" w:id="0">
    <w:p w14:paraId="6FCBA0E8" w14:textId="77777777" w:rsidR="007F21D4" w:rsidRDefault="007F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BFC1" w14:textId="77777777" w:rsidR="00FF5059" w:rsidRPr="00C40A76" w:rsidRDefault="00FF5059"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BFC3" w14:textId="77777777" w:rsidR="00FF5059" w:rsidRDefault="00FF5059"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5E4F8F"/>
    <w:multiLevelType w:val="hybridMultilevel"/>
    <w:tmpl w:val="C1D47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A6015"/>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9773A8"/>
    <w:multiLevelType w:val="multilevel"/>
    <w:tmpl w:val="96FA6A78"/>
    <w:lvl w:ilvl="0">
      <w:start w:val="1"/>
      <w:numFmt w:val="decimal"/>
      <w:lvlText w:val="%1."/>
      <w:lvlJc w:val="left"/>
      <w:pPr>
        <w:ind w:left="1293" w:hanging="359"/>
      </w:pPr>
    </w:lvl>
    <w:lvl w:ilvl="1">
      <w:start w:val="1"/>
      <w:numFmt w:val="decimal"/>
      <w:lvlText w:val="%1.%2"/>
      <w:lvlJc w:val="left"/>
      <w:pPr>
        <w:ind w:left="1797" w:hanging="864"/>
      </w:pPr>
    </w:lvl>
    <w:lvl w:ilvl="2">
      <w:start w:val="1"/>
      <w:numFmt w:val="decimal"/>
      <w:lvlText w:val="%1.%2.%3"/>
      <w:lvlJc w:val="left"/>
      <w:pPr>
        <w:ind w:left="1797" w:hanging="864"/>
      </w:pPr>
    </w:lvl>
    <w:lvl w:ilvl="3">
      <w:start w:val="3"/>
      <w:numFmt w:val="decimal"/>
      <w:lvlText w:val="%1.%2.%3.%4"/>
      <w:lvlJc w:val="left"/>
      <w:pPr>
        <w:ind w:left="2013" w:hanging="1080"/>
      </w:pPr>
    </w:lvl>
    <w:lvl w:ilvl="4">
      <w:start w:val="1"/>
      <w:numFmt w:val="decimal"/>
      <w:lvlText w:val="%1.%2.%3.%4.%5"/>
      <w:lvlJc w:val="left"/>
      <w:pPr>
        <w:ind w:left="2013" w:hanging="1080"/>
      </w:pPr>
    </w:lvl>
    <w:lvl w:ilvl="5">
      <w:start w:val="1"/>
      <w:numFmt w:val="decimal"/>
      <w:lvlText w:val="%1.%2.%3.%4.%5.%6"/>
      <w:lvlJc w:val="left"/>
      <w:pPr>
        <w:ind w:left="2373" w:hanging="1440"/>
      </w:pPr>
    </w:lvl>
    <w:lvl w:ilvl="6">
      <w:start w:val="1"/>
      <w:numFmt w:val="decimal"/>
      <w:lvlText w:val="%1.%2.%3.%4.%5.%6.%7"/>
      <w:lvlJc w:val="left"/>
      <w:pPr>
        <w:ind w:left="2373" w:hanging="1440"/>
      </w:pPr>
    </w:lvl>
    <w:lvl w:ilvl="7">
      <w:start w:val="1"/>
      <w:numFmt w:val="decimal"/>
      <w:lvlText w:val="%1.%2.%3.%4.%5.%6.%7.%8"/>
      <w:lvlJc w:val="left"/>
      <w:pPr>
        <w:ind w:left="2733" w:hanging="1800"/>
      </w:pPr>
    </w:lvl>
    <w:lvl w:ilvl="8">
      <w:start w:val="1"/>
      <w:numFmt w:val="decimal"/>
      <w:lvlText w:val="%1.%2.%3.%4.%5.%6.%7.%8.%9"/>
      <w:lvlJc w:val="left"/>
      <w:pPr>
        <w:ind w:left="2733" w:hanging="1800"/>
      </w:pPr>
    </w:lvl>
  </w:abstractNum>
  <w:abstractNum w:abstractNumId="7" w15:restartNumberingAfterBreak="0">
    <w:nsid w:val="2D3177E9"/>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B0FBE"/>
    <w:multiLevelType w:val="hybridMultilevel"/>
    <w:tmpl w:val="5F34B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C5B2923"/>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FC4CED"/>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465FF1"/>
    <w:multiLevelType w:val="hybridMultilevel"/>
    <w:tmpl w:val="C63EB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014541"/>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B92873"/>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F34CF5"/>
    <w:multiLevelType w:val="hybridMultilevel"/>
    <w:tmpl w:val="417C9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5"/>
  </w:num>
  <w:num w:numId="2">
    <w:abstractNumId w:val="2"/>
  </w:num>
  <w:num w:numId="3">
    <w:abstractNumId w:val="17"/>
  </w:num>
  <w:num w:numId="4">
    <w:abstractNumId w:val="0"/>
  </w:num>
  <w:num w:numId="5">
    <w:abstractNumId w:val="21"/>
  </w:num>
  <w:num w:numId="6">
    <w:abstractNumId w:val="20"/>
  </w:num>
  <w:num w:numId="7">
    <w:abstractNumId w:val="9"/>
  </w:num>
  <w:num w:numId="8">
    <w:abstractNumId w:val="21"/>
  </w:num>
  <w:num w:numId="9">
    <w:abstractNumId w:val="10"/>
  </w:num>
  <w:num w:numId="10">
    <w:abstractNumId w:val="3"/>
  </w:num>
  <w:num w:numId="11">
    <w:abstractNumId w:val="19"/>
  </w:num>
  <w:num w:numId="12">
    <w:abstractNumId w:val="6"/>
  </w:num>
  <w:num w:numId="13">
    <w:abstractNumId w:val="21"/>
  </w:num>
  <w:num w:numId="14">
    <w:abstractNumId w:val="4"/>
  </w:num>
  <w:num w:numId="15">
    <w:abstractNumId w:val="1"/>
  </w:num>
  <w:num w:numId="16">
    <w:abstractNumId w:val="13"/>
  </w:num>
  <w:num w:numId="17">
    <w:abstractNumId w:val="8"/>
  </w:num>
  <w:num w:numId="18">
    <w:abstractNumId w:val="7"/>
  </w:num>
  <w:num w:numId="19">
    <w:abstractNumId w:val="5"/>
  </w:num>
  <w:num w:numId="20">
    <w:abstractNumId w:val="16"/>
  </w:num>
  <w:num w:numId="21">
    <w:abstractNumId w:val="11"/>
  </w:num>
  <w:num w:numId="22">
    <w:abstractNumId w:val="18"/>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410B"/>
    <w:rsid w:val="00005DEA"/>
    <w:rsid w:val="000079DF"/>
    <w:rsid w:val="00011932"/>
    <w:rsid w:val="00030F7F"/>
    <w:rsid w:val="000523DF"/>
    <w:rsid w:val="000538EB"/>
    <w:rsid w:val="00056F1D"/>
    <w:rsid w:val="00060B29"/>
    <w:rsid w:val="00065088"/>
    <w:rsid w:val="0006508F"/>
    <w:rsid w:val="00083A0F"/>
    <w:rsid w:val="00085C1F"/>
    <w:rsid w:val="00087E33"/>
    <w:rsid w:val="000A7336"/>
    <w:rsid w:val="000C1E8E"/>
    <w:rsid w:val="000E104E"/>
    <w:rsid w:val="000F245D"/>
    <w:rsid w:val="000F4CDD"/>
    <w:rsid w:val="001024C6"/>
    <w:rsid w:val="001029E2"/>
    <w:rsid w:val="0010339C"/>
    <w:rsid w:val="00113186"/>
    <w:rsid w:val="00133C8D"/>
    <w:rsid w:val="001372D8"/>
    <w:rsid w:val="00140C64"/>
    <w:rsid w:val="001533FB"/>
    <w:rsid w:val="00156C55"/>
    <w:rsid w:val="00172030"/>
    <w:rsid w:val="001742AE"/>
    <w:rsid w:val="00184E22"/>
    <w:rsid w:val="00186780"/>
    <w:rsid w:val="00195C9E"/>
    <w:rsid w:val="001B31B0"/>
    <w:rsid w:val="001B3287"/>
    <w:rsid w:val="001C30C6"/>
    <w:rsid w:val="001C3CC2"/>
    <w:rsid w:val="001D19DD"/>
    <w:rsid w:val="001D40D1"/>
    <w:rsid w:val="001D5D73"/>
    <w:rsid w:val="001D6F75"/>
    <w:rsid w:val="001E56BA"/>
    <w:rsid w:val="001F2468"/>
    <w:rsid w:val="001F796F"/>
    <w:rsid w:val="00214135"/>
    <w:rsid w:val="00224DED"/>
    <w:rsid w:val="002252CA"/>
    <w:rsid w:val="00234F6A"/>
    <w:rsid w:val="00241496"/>
    <w:rsid w:val="00246FE3"/>
    <w:rsid w:val="00257974"/>
    <w:rsid w:val="00260F01"/>
    <w:rsid w:val="0026124B"/>
    <w:rsid w:val="002626C2"/>
    <w:rsid w:val="0026316D"/>
    <w:rsid w:val="00270118"/>
    <w:rsid w:val="0027338D"/>
    <w:rsid w:val="00275FB2"/>
    <w:rsid w:val="00285613"/>
    <w:rsid w:val="00290B4F"/>
    <w:rsid w:val="002931AA"/>
    <w:rsid w:val="00294B7D"/>
    <w:rsid w:val="002A2FA4"/>
    <w:rsid w:val="002B0BA3"/>
    <w:rsid w:val="002C0235"/>
    <w:rsid w:val="002E13F4"/>
    <w:rsid w:val="002E6E11"/>
    <w:rsid w:val="0030099D"/>
    <w:rsid w:val="00301849"/>
    <w:rsid w:val="003052D1"/>
    <w:rsid w:val="00306586"/>
    <w:rsid w:val="00312CC1"/>
    <w:rsid w:val="00342596"/>
    <w:rsid w:val="00361124"/>
    <w:rsid w:val="003A1449"/>
    <w:rsid w:val="003B209F"/>
    <w:rsid w:val="003B70CC"/>
    <w:rsid w:val="003C3D90"/>
    <w:rsid w:val="003C4A34"/>
    <w:rsid w:val="003C59EB"/>
    <w:rsid w:val="003C7D4E"/>
    <w:rsid w:val="003D397F"/>
    <w:rsid w:val="003E072C"/>
    <w:rsid w:val="003E79AD"/>
    <w:rsid w:val="003F232C"/>
    <w:rsid w:val="00441CA8"/>
    <w:rsid w:val="00444850"/>
    <w:rsid w:val="00452100"/>
    <w:rsid w:val="00453431"/>
    <w:rsid w:val="004547D9"/>
    <w:rsid w:val="00460B2E"/>
    <w:rsid w:val="00460B94"/>
    <w:rsid w:val="00475EC4"/>
    <w:rsid w:val="00485727"/>
    <w:rsid w:val="00491407"/>
    <w:rsid w:val="004A1CC7"/>
    <w:rsid w:val="004A52B2"/>
    <w:rsid w:val="004B30AB"/>
    <w:rsid w:val="004C13A5"/>
    <w:rsid w:val="004C7039"/>
    <w:rsid w:val="004D3C0A"/>
    <w:rsid w:val="005073E4"/>
    <w:rsid w:val="00520510"/>
    <w:rsid w:val="00524EE7"/>
    <w:rsid w:val="005263C9"/>
    <w:rsid w:val="00534EDA"/>
    <w:rsid w:val="00537AF6"/>
    <w:rsid w:val="0054277C"/>
    <w:rsid w:val="0054397F"/>
    <w:rsid w:val="00552083"/>
    <w:rsid w:val="00556CF1"/>
    <w:rsid w:val="00562F85"/>
    <w:rsid w:val="00571245"/>
    <w:rsid w:val="00583E2D"/>
    <w:rsid w:val="005941C0"/>
    <w:rsid w:val="005A04A9"/>
    <w:rsid w:val="005B32EE"/>
    <w:rsid w:val="005C10A5"/>
    <w:rsid w:val="005C547F"/>
    <w:rsid w:val="005C75C9"/>
    <w:rsid w:val="005D3A3E"/>
    <w:rsid w:val="005D4F02"/>
    <w:rsid w:val="005E1CEF"/>
    <w:rsid w:val="005E1DDA"/>
    <w:rsid w:val="005E2031"/>
    <w:rsid w:val="005E44D2"/>
    <w:rsid w:val="005F2AEC"/>
    <w:rsid w:val="005F5420"/>
    <w:rsid w:val="00603D35"/>
    <w:rsid w:val="00622433"/>
    <w:rsid w:val="00624B21"/>
    <w:rsid w:val="006263B0"/>
    <w:rsid w:val="00626922"/>
    <w:rsid w:val="0063216B"/>
    <w:rsid w:val="00640B4B"/>
    <w:rsid w:val="006639F0"/>
    <w:rsid w:val="00663DCF"/>
    <w:rsid w:val="00666B3C"/>
    <w:rsid w:val="006724B7"/>
    <w:rsid w:val="00682173"/>
    <w:rsid w:val="00683D46"/>
    <w:rsid w:val="00693228"/>
    <w:rsid w:val="006A561A"/>
    <w:rsid w:val="006B5DEB"/>
    <w:rsid w:val="006C11D4"/>
    <w:rsid w:val="006C2D25"/>
    <w:rsid w:val="006E1507"/>
    <w:rsid w:val="006F559C"/>
    <w:rsid w:val="00700CAD"/>
    <w:rsid w:val="00701155"/>
    <w:rsid w:val="00702A8A"/>
    <w:rsid w:val="00711796"/>
    <w:rsid w:val="0071789C"/>
    <w:rsid w:val="00720077"/>
    <w:rsid w:val="00731B64"/>
    <w:rsid w:val="00731C53"/>
    <w:rsid w:val="007333FA"/>
    <w:rsid w:val="0075553E"/>
    <w:rsid w:val="00764633"/>
    <w:rsid w:val="007663A5"/>
    <w:rsid w:val="00772618"/>
    <w:rsid w:val="00784B6B"/>
    <w:rsid w:val="00793383"/>
    <w:rsid w:val="007940FF"/>
    <w:rsid w:val="007943D9"/>
    <w:rsid w:val="007A2952"/>
    <w:rsid w:val="007A3709"/>
    <w:rsid w:val="007A7B40"/>
    <w:rsid w:val="007B32E7"/>
    <w:rsid w:val="007C062B"/>
    <w:rsid w:val="007C4C76"/>
    <w:rsid w:val="007D4E02"/>
    <w:rsid w:val="007E015A"/>
    <w:rsid w:val="007E0EB4"/>
    <w:rsid w:val="007E4F4B"/>
    <w:rsid w:val="007E61BA"/>
    <w:rsid w:val="007E6823"/>
    <w:rsid w:val="007F21D4"/>
    <w:rsid w:val="00807BF4"/>
    <w:rsid w:val="0083250C"/>
    <w:rsid w:val="00841E03"/>
    <w:rsid w:val="00842032"/>
    <w:rsid w:val="00846544"/>
    <w:rsid w:val="00852377"/>
    <w:rsid w:val="008567BA"/>
    <w:rsid w:val="008626D0"/>
    <w:rsid w:val="00875C45"/>
    <w:rsid w:val="00886DEB"/>
    <w:rsid w:val="00895A8B"/>
    <w:rsid w:val="00896221"/>
    <w:rsid w:val="0089721C"/>
    <w:rsid w:val="008A04F8"/>
    <w:rsid w:val="008A36C9"/>
    <w:rsid w:val="008B1BAA"/>
    <w:rsid w:val="008B1C07"/>
    <w:rsid w:val="008B4B84"/>
    <w:rsid w:val="008B51E6"/>
    <w:rsid w:val="008C242A"/>
    <w:rsid w:val="008D41B3"/>
    <w:rsid w:val="008D51E6"/>
    <w:rsid w:val="008E1E92"/>
    <w:rsid w:val="008E5EB6"/>
    <w:rsid w:val="00910DF1"/>
    <w:rsid w:val="009148CE"/>
    <w:rsid w:val="00916066"/>
    <w:rsid w:val="00916D32"/>
    <w:rsid w:val="00920F66"/>
    <w:rsid w:val="00922CCD"/>
    <w:rsid w:val="009315CB"/>
    <w:rsid w:val="0093223D"/>
    <w:rsid w:val="009518F7"/>
    <w:rsid w:val="00953FE8"/>
    <w:rsid w:val="00956119"/>
    <w:rsid w:val="00957EF5"/>
    <w:rsid w:val="009630A6"/>
    <w:rsid w:val="00972311"/>
    <w:rsid w:val="0098069E"/>
    <w:rsid w:val="00981ACD"/>
    <w:rsid w:val="00984C6B"/>
    <w:rsid w:val="00985484"/>
    <w:rsid w:val="00985AEB"/>
    <w:rsid w:val="00990B48"/>
    <w:rsid w:val="00993139"/>
    <w:rsid w:val="0099513B"/>
    <w:rsid w:val="009960E4"/>
    <w:rsid w:val="009977C9"/>
    <w:rsid w:val="009A4789"/>
    <w:rsid w:val="009A7F30"/>
    <w:rsid w:val="009D1E0C"/>
    <w:rsid w:val="009D3328"/>
    <w:rsid w:val="009E5583"/>
    <w:rsid w:val="009E56F2"/>
    <w:rsid w:val="009E77F0"/>
    <w:rsid w:val="009F0E5F"/>
    <w:rsid w:val="009F11BD"/>
    <w:rsid w:val="00A04717"/>
    <w:rsid w:val="00A0598F"/>
    <w:rsid w:val="00A11159"/>
    <w:rsid w:val="00A146C5"/>
    <w:rsid w:val="00A3153A"/>
    <w:rsid w:val="00A31CEF"/>
    <w:rsid w:val="00A32A35"/>
    <w:rsid w:val="00A51521"/>
    <w:rsid w:val="00A517B8"/>
    <w:rsid w:val="00A658E1"/>
    <w:rsid w:val="00A70560"/>
    <w:rsid w:val="00A82B8F"/>
    <w:rsid w:val="00A9161A"/>
    <w:rsid w:val="00A97994"/>
    <w:rsid w:val="00AA0A0F"/>
    <w:rsid w:val="00AA174C"/>
    <w:rsid w:val="00AA64AD"/>
    <w:rsid w:val="00AA6BFC"/>
    <w:rsid w:val="00AB588C"/>
    <w:rsid w:val="00AC55F1"/>
    <w:rsid w:val="00AD049C"/>
    <w:rsid w:val="00AE1152"/>
    <w:rsid w:val="00B02397"/>
    <w:rsid w:val="00B115BF"/>
    <w:rsid w:val="00B167AA"/>
    <w:rsid w:val="00B20A21"/>
    <w:rsid w:val="00B20E10"/>
    <w:rsid w:val="00B223F6"/>
    <w:rsid w:val="00B234E5"/>
    <w:rsid w:val="00B345DA"/>
    <w:rsid w:val="00B34B2A"/>
    <w:rsid w:val="00B35FCB"/>
    <w:rsid w:val="00B4372B"/>
    <w:rsid w:val="00B62505"/>
    <w:rsid w:val="00B767F9"/>
    <w:rsid w:val="00B8559D"/>
    <w:rsid w:val="00B85CC7"/>
    <w:rsid w:val="00BA3D25"/>
    <w:rsid w:val="00BB193F"/>
    <w:rsid w:val="00BB6B09"/>
    <w:rsid w:val="00BC1DDF"/>
    <w:rsid w:val="00BC5FC7"/>
    <w:rsid w:val="00BD4B8E"/>
    <w:rsid w:val="00BF1062"/>
    <w:rsid w:val="00BF62CB"/>
    <w:rsid w:val="00BF6636"/>
    <w:rsid w:val="00C0259F"/>
    <w:rsid w:val="00C05F3E"/>
    <w:rsid w:val="00C07CB9"/>
    <w:rsid w:val="00C13303"/>
    <w:rsid w:val="00C169B4"/>
    <w:rsid w:val="00C23633"/>
    <w:rsid w:val="00C2756B"/>
    <w:rsid w:val="00C31D6B"/>
    <w:rsid w:val="00C40A76"/>
    <w:rsid w:val="00C43CF3"/>
    <w:rsid w:val="00C620D8"/>
    <w:rsid w:val="00C64CD3"/>
    <w:rsid w:val="00C65C16"/>
    <w:rsid w:val="00C71C73"/>
    <w:rsid w:val="00C73348"/>
    <w:rsid w:val="00C901A2"/>
    <w:rsid w:val="00C90E1D"/>
    <w:rsid w:val="00C91B23"/>
    <w:rsid w:val="00C96F5E"/>
    <w:rsid w:val="00CA5833"/>
    <w:rsid w:val="00CB7BD8"/>
    <w:rsid w:val="00CC3302"/>
    <w:rsid w:val="00CC4370"/>
    <w:rsid w:val="00CC688D"/>
    <w:rsid w:val="00CD75BF"/>
    <w:rsid w:val="00CE5AF9"/>
    <w:rsid w:val="00CF65BE"/>
    <w:rsid w:val="00D052F9"/>
    <w:rsid w:val="00D06C37"/>
    <w:rsid w:val="00D10BEC"/>
    <w:rsid w:val="00D14932"/>
    <w:rsid w:val="00D22769"/>
    <w:rsid w:val="00D23FCC"/>
    <w:rsid w:val="00D3120E"/>
    <w:rsid w:val="00D33715"/>
    <w:rsid w:val="00D368AF"/>
    <w:rsid w:val="00D44A5E"/>
    <w:rsid w:val="00D53B16"/>
    <w:rsid w:val="00D64BAF"/>
    <w:rsid w:val="00D6525D"/>
    <w:rsid w:val="00D6577F"/>
    <w:rsid w:val="00D76DDB"/>
    <w:rsid w:val="00D869D8"/>
    <w:rsid w:val="00D9492E"/>
    <w:rsid w:val="00D960B8"/>
    <w:rsid w:val="00D973BC"/>
    <w:rsid w:val="00DB62A5"/>
    <w:rsid w:val="00DB6DAC"/>
    <w:rsid w:val="00DB6E0E"/>
    <w:rsid w:val="00E0549D"/>
    <w:rsid w:val="00E14493"/>
    <w:rsid w:val="00E16766"/>
    <w:rsid w:val="00E22A81"/>
    <w:rsid w:val="00E26DED"/>
    <w:rsid w:val="00E30A29"/>
    <w:rsid w:val="00E32B10"/>
    <w:rsid w:val="00E52403"/>
    <w:rsid w:val="00E80D1A"/>
    <w:rsid w:val="00E838C1"/>
    <w:rsid w:val="00E83C17"/>
    <w:rsid w:val="00E84529"/>
    <w:rsid w:val="00E85B97"/>
    <w:rsid w:val="00E96A3B"/>
    <w:rsid w:val="00E97310"/>
    <w:rsid w:val="00EA5F6C"/>
    <w:rsid w:val="00EC584A"/>
    <w:rsid w:val="00EC7867"/>
    <w:rsid w:val="00ED107F"/>
    <w:rsid w:val="00EE29ED"/>
    <w:rsid w:val="00EF407B"/>
    <w:rsid w:val="00EF5722"/>
    <w:rsid w:val="00F04286"/>
    <w:rsid w:val="00F077BB"/>
    <w:rsid w:val="00F1215B"/>
    <w:rsid w:val="00F1584A"/>
    <w:rsid w:val="00F20B59"/>
    <w:rsid w:val="00F322CC"/>
    <w:rsid w:val="00F36FCD"/>
    <w:rsid w:val="00F44CD9"/>
    <w:rsid w:val="00F50A57"/>
    <w:rsid w:val="00F5313C"/>
    <w:rsid w:val="00F540F5"/>
    <w:rsid w:val="00F54765"/>
    <w:rsid w:val="00F569C2"/>
    <w:rsid w:val="00F634B4"/>
    <w:rsid w:val="00F6452B"/>
    <w:rsid w:val="00F747DE"/>
    <w:rsid w:val="00F74C14"/>
    <w:rsid w:val="00F75B25"/>
    <w:rsid w:val="00F76622"/>
    <w:rsid w:val="00F822AB"/>
    <w:rsid w:val="00F90CA5"/>
    <w:rsid w:val="00F91AED"/>
    <w:rsid w:val="00F924C9"/>
    <w:rsid w:val="00FC1C42"/>
    <w:rsid w:val="00FC4CCD"/>
    <w:rsid w:val="00FD7718"/>
    <w:rsid w:val="00FE0585"/>
    <w:rsid w:val="00FF2106"/>
    <w:rsid w:val="00FF5059"/>
    <w:rsid w:val="00FF54FF"/>
    <w:rsid w:val="00FF6B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E92BF2E"/>
  <w15:docId w15:val="{3F1F87EA-1AAA-4813-9A95-941B8C4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NormalWeb">
    <w:name w:val="Normal (Web)"/>
    <w:basedOn w:val="Normal"/>
    <w:uiPriority w:val="99"/>
    <w:unhideWhenUsed/>
    <w:rsid w:val="00475EC4"/>
    <w:pPr>
      <w:spacing w:before="100" w:beforeAutospacing="1" w:after="100" w:afterAutospacing="1" w:line="240" w:lineRule="auto"/>
      <w:jc w:val="left"/>
    </w:pPr>
    <w:rPr>
      <w:rFonts w:ascii="Times New Roman" w:hAnsi="Times New Roman"/>
      <w:lang w:val="en-IE" w:eastAsia="en-IE"/>
    </w:rPr>
  </w:style>
  <w:style w:type="character" w:styleId="UnresolvedMention">
    <w:name w:val="Unresolved Mention"/>
    <w:basedOn w:val="DefaultParagraphFont"/>
    <w:uiPriority w:val="99"/>
    <w:semiHidden/>
    <w:unhideWhenUsed/>
    <w:rsid w:val="00CB7BD8"/>
    <w:rPr>
      <w:color w:val="605E5C"/>
      <w:shd w:val="clear" w:color="auto" w:fill="E1DFDD"/>
    </w:rPr>
  </w:style>
  <w:style w:type="paragraph" w:styleId="ListParagraph">
    <w:name w:val="List Paragraph"/>
    <w:basedOn w:val="Normal"/>
    <w:uiPriority w:val="34"/>
    <w:qFormat/>
    <w:rsid w:val="009A7F30"/>
    <w:pPr>
      <w:ind w:left="720"/>
      <w:contextualSpacing/>
    </w:pPr>
  </w:style>
  <w:style w:type="paragraph" w:customStyle="1" w:styleId="A">
    <w:name w:val="A"/>
    <w:basedOn w:val="Normal"/>
    <w:rsid w:val="00BF62CB"/>
    <w:pPr>
      <w:numPr>
        <w:numId w:val="16"/>
      </w:numPr>
      <w:spacing w:after="0" w:line="240" w:lineRule="auto"/>
      <w:jc w:val="left"/>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91902">
      <w:bodyDiv w:val="1"/>
      <w:marLeft w:val="0"/>
      <w:marRight w:val="0"/>
      <w:marTop w:val="0"/>
      <w:marBottom w:val="0"/>
      <w:divBdr>
        <w:top w:val="none" w:sz="0" w:space="0" w:color="auto"/>
        <w:left w:val="none" w:sz="0" w:space="0" w:color="auto"/>
        <w:bottom w:val="none" w:sz="0" w:space="0" w:color="auto"/>
        <w:right w:val="none" w:sz="0" w:space="0" w:color="auto"/>
      </w:divBdr>
    </w:div>
    <w:div w:id="590116980">
      <w:bodyDiv w:val="1"/>
      <w:marLeft w:val="0"/>
      <w:marRight w:val="0"/>
      <w:marTop w:val="0"/>
      <w:marBottom w:val="0"/>
      <w:divBdr>
        <w:top w:val="none" w:sz="0" w:space="0" w:color="auto"/>
        <w:left w:val="none" w:sz="0" w:space="0" w:color="auto"/>
        <w:bottom w:val="none" w:sz="0" w:space="0" w:color="auto"/>
        <w:right w:val="none" w:sz="0" w:space="0" w:color="auto"/>
      </w:divBdr>
    </w:div>
    <w:div w:id="1160269770">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391">
      <w:bodyDiv w:val="1"/>
      <w:marLeft w:val="0"/>
      <w:marRight w:val="0"/>
      <w:marTop w:val="0"/>
      <w:marBottom w:val="0"/>
      <w:divBdr>
        <w:top w:val="none" w:sz="0" w:space="0" w:color="auto"/>
        <w:left w:val="none" w:sz="0" w:space="0" w:color="auto"/>
        <w:bottom w:val="none" w:sz="0" w:space="0" w:color="auto"/>
        <w:right w:val="none" w:sz="0" w:space="0" w:color="auto"/>
      </w:divBdr>
    </w:div>
    <w:div w:id="1852522812">
      <w:bodyDiv w:val="1"/>
      <w:marLeft w:val="0"/>
      <w:marRight w:val="0"/>
      <w:marTop w:val="0"/>
      <w:marBottom w:val="0"/>
      <w:divBdr>
        <w:top w:val="none" w:sz="0" w:space="0" w:color="auto"/>
        <w:left w:val="none" w:sz="0" w:space="0" w:color="auto"/>
        <w:bottom w:val="none" w:sz="0" w:space="0" w:color="auto"/>
        <w:right w:val="none" w:sz="0" w:space="0" w:color="auto"/>
      </w:divBdr>
    </w:div>
    <w:div w:id="1887109452">
      <w:bodyDiv w:val="1"/>
      <w:marLeft w:val="0"/>
      <w:marRight w:val="0"/>
      <w:marTop w:val="0"/>
      <w:marBottom w:val="0"/>
      <w:divBdr>
        <w:top w:val="none" w:sz="0" w:space="0" w:color="auto"/>
        <w:left w:val="none" w:sz="0" w:space="0" w:color="auto"/>
        <w:bottom w:val="none" w:sz="0" w:space="0" w:color="auto"/>
        <w:right w:val="none" w:sz="0" w:space="0" w:color="auto"/>
      </w:divBdr>
    </w:div>
    <w:div w:id="21357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leashedsoftware.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mailtrap.io/blog/java-email-valid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tackoverflow.com/questions/46326822/java-regex-first-name-valida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28A05-041F-4FF2-9295-CF7D15F1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Template>
  <TotalTime>0</TotalTime>
  <Pages>24</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17517</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Vanessa Oliveira Lyra</cp:lastModifiedBy>
  <cp:revision>336</cp:revision>
  <cp:lastPrinted>2005-03-03T15:39:00Z</cp:lastPrinted>
  <dcterms:created xsi:type="dcterms:W3CDTF">2021-08-15T08:51:00Z</dcterms:created>
  <dcterms:modified xsi:type="dcterms:W3CDTF">2021-08-18T10:41:00Z</dcterms:modified>
</cp:coreProperties>
</file>